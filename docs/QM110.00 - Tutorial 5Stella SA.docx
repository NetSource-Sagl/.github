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01186820" w:displacedByCustomXml="next"/>
    <w:bookmarkEnd w:id="0" w:displacedByCustomXml="next"/>
    <w:sdt>
      <w:sdtPr>
        <w:id w:val="-1975434350"/>
        <w:docPartObj>
          <w:docPartGallery w:val="Cover Pages"/>
          <w:docPartUnique/>
        </w:docPartObj>
      </w:sdtPr>
      <w:sdtContent>
        <w:p w:rsidR="0045667C" w:rsidRPr="00E62200" w:rsidRDefault="007859E8" w:rsidP="007859E8">
          <w:pPr>
            <w:jc w:val="right"/>
          </w:pPr>
          <w:r>
            <w:rPr>
              <w:noProof/>
            </w:rPr>
            <w:drawing>
              <wp:inline distT="0" distB="0" distL="0" distR="0" wp14:anchorId="1F305437" wp14:editId="1C1B7F59">
                <wp:extent cx="1346032" cy="1346032"/>
                <wp:effectExtent l="0" t="0" r="6985" b="6985"/>
                <wp:docPr id="7" name="Immagin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piccolo 106x106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032" cy="13460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E62200" w:rsidRPr="00E62200">
            <w:rPr>
              <w:b/>
              <w:bCs/>
              <w:noProof/>
              <w:lang w:val="lv-LV" w:eastAsia="lv-LV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>
                    <wp:simplePos x="0" y="0"/>
                    <wp:positionH relativeFrom="page">
                      <wp:posOffset>695325</wp:posOffset>
                    </wp:positionH>
                    <wp:positionV relativeFrom="margin">
                      <wp:posOffset>-47625</wp:posOffset>
                    </wp:positionV>
                    <wp:extent cx="6029325" cy="6687879"/>
                    <wp:effectExtent l="0" t="0" r="9525" b="0"/>
                    <wp:wrapNone/>
                    <wp:docPr id="14" name="Casella di testo 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29325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4049" w:rsidRPr="00E62200" w:rsidRDefault="00064049">
                                <w:pPr>
                                  <w:pStyle w:val="Titolo"/>
                                </w:pPr>
                                <w:r>
                                  <w:br/>
                                </w:r>
                                <w:sdt>
                                  <w:sdtPr>
                                    <w:alias w:val="Titolo"/>
                                    <w:tag w:val=""/>
                                    <w:id w:val="2115015981"/>
                                    <w:placeholder>
                                      <w:docPart w:val="2191BA995F9E4683AA535D768EB2519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Tutorial</w:t>
                                    </w:r>
                                  </w:sdtContent>
                                </w:sdt>
                              </w:p>
                              <w:p w:rsidR="00064049" w:rsidRDefault="00064049" w:rsidP="00DF07C3">
                                <w:pPr>
                                  <w:pStyle w:val="Sottotitolo"/>
                                  <w:ind w:left="144" w:right="72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Infotime.NET</w:t>
                                </w:r>
                              </w:p>
                              <w:p w:rsidR="00BA573E" w:rsidRPr="00BA573E" w:rsidRDefault="00BA573E" w:rsidP="00BA573E"/>
                              <w:p w:rsidR="00BA573E" w:rsidRDefault="00064049" w:rsidP="00DF07C3">
                                <w:pPr>
                                  <w:pStyle w:val="Sunto"/>
                                  <w:spacing w:after="600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</w:rPr>
                                    <w:alias w:val="Citazione o sunto"/>
                                    <w:tag w:val="Citazione o sunto"/>
                                    <w:id w:val="-247963122"/>
                                    <w:placeholder>
                                      <w:docPart w:val="922C79C588AF49B4B046BB6CFF0743CD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BA573E">
                                      <w:rPr>
                                        <w:color w:val="0070C0"/>
                                      </w:rPr>
                                      <w:t xml:space="preserve"> </w:t>
                                    </w:r>
                                    <w:r w:rsidRPr="00BA573E">
                                      <w:rPr>
                                        <w:color w:val="0070C0"/>
                                      </w:rPr>
                                      <w:t xml:space="preserve">Manuale per </w:t>
                                    </w:r>
                                    <w:r w:rsidR="00BA573E" w:rsidRPr="00BA573E">
                                      <w:rPr>
                                        <w:color w:val="0070C0"/>
                                      </w:rPr>
                                      <w:t>il venditore</w:t>
                                    </w:r>
                                    <w:r w:rsidRPr="00BA573E">
                                      <w:rPr>
                                        <w:color w:val="0070C0"/>
                                      </w:rPr>
                                      <w:t>.</w:t>
                                    </w:r>
                                  </w:sdtContent>
                                </w:sdt>
                                <w:r w:rsidR="00BA573E">
                                  <w:rPr>
                                    <w:color w:val="0070C0"/>
                                  </w:rPr>
                                  <w:t xml:space="preserve"> </w:t>
                                </w:r>
                              </w:p>
                              <w:p w:rsidR="00BA573E" w:rsidRDefault="00BA573E" w:rsidP="00DF07C3">
                                <w:pPr>
                                  <w:pStyle w:val="Sunto"/>
                                  <w:spacing w:after="600"/>
                                  <w:rPr>
                                    <w:color w:val="0070C0"/>
                                  </w:rPr>
                                </w:pPr>
                              </w:p>
                              <w:p w:rsidR="00064049" w:rsidRPr="00E62200" w:rsidRDefault="00BA573E" w:rsidP="00DF07C3">
                                <w:pPr>
                                  <w:pStyle w:val="Sunto"/>
                                  <w:spacing w:after="600"/>
                                </w:pPr>
                                <w:r>
                                  <w:rPr>
                                    <w:color w:val="0070C0"/>
                                  </w:rPr>
                                  <w:t>Versione 1.0 – 20 dicembre 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 14" o:spid="_x0000_s1026" type="#_x0000_t202" alt="Report title" style="position:absolute;left:0;text-align:left;margin-left:54.75pt;margin-top:-3.75pt;width:474.75pt;height:526.6pt;z-index:-251641856;visibility:visible;mso-wrap-style:square;mso-width-percent:0;mso-height-percent:75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" o:allowoverlap="f" filled="f" stroked="f" strokeweight=".5pt">
                    <v:textbox inset="0,0,0,0">
                      <w:txbxContent>
                        <w:p w:rsidR="00064049" w:rsidRPr="00E62200" w:rsidRDefault="00064049">
                          <w:pPr>
                            <w:pStyle w:val="Titolo"/>
                          </w:pPr>
                          <w:r>
                            <w:br/>
                          </w:r>
                          <w:sdt>
                            <w:sdtPr>
                              <w:alias w:val="Titolo"/>
                              <w:tag w:val=""/>
                              <w:id w:val="2115015981"/>
                              <w:placeholder>
                                <w:docPart w:val="2191BA995F9E4683AA535D768EB2519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t>Tutorial</w:t>
                              </w:r>
                            </w:sdtContent>
                          </w:sdt>
                        </w:p>
                        <w:p w:rsidR="00064049" w:rsidRDefault="00064049" w:rsidP="00DF07C3">
                          <w:pPr>
                            <w:pStyle w:val="Sottotitolo"/>
                            <w:ind w:left="144" w:right="72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Infotime.NET</w:t>
                          </w:r>
                        </w:p>
                        <w:p w:rsidR="00BA573E" w:rsidRPr="00BA573E" w:rsidRDefault="00BA573E" w:rsidP="00BA573E"/>
                        <w:p w:rsidR="00BA573E" w:rsidRDefault="00064049" w:rsidP="00DF07C3">
                          <w:pPr>
                            <w:pStyle w:val="Sunto"/>
                            <w:spacing w:after="600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olor w:val="0070C0"/>
                              </w:rPr>
                              <w:alias w:val="Citazione o sunto"/>
                              <w:tag w:val="Citazione o sunto"/>
                              <w:id w:val="-247963122"/>
                              <w:placeholder>
                                <w:docPart w:val="922C79C588AF49B4B046BB6CFF0743CD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BA573E">
                                <w:rPr>
                                  <w:color w:val="0070C0"/>
                                </w:rPr>
                                <w:t xml:space="preserve"> </w:t>
                              </w:r>
                              <w:r w:rsidRPr="00BA573E">
                                <w:rPr>
                                  <w:color w:val="0070C0"/>
                                </w:rPr>
                                <w:t xml:space="preserve">Manuale per </w:t>
                              </w:r>
                              <w:r w:rsidR="00BA573E" w:rsidRPr="00BA573E">
                                <w:rPr>
                                  <w:color w:val="0070C0"/>
                                </w:rPr>
                                <w:t>il venditore</w:t>
                              </w:r>
                              <w:r w:rsidRPr="00BA573E">
                                <w:rPr>
                                  <w:color w:val="0070C0"/>
                                </w:rPr>
                                <w:t>.</w:t>
                              </w:r>
                            </w:sdtContent>
                          </w:sdt>
                          <w:r w:rsidR="00BA573E">
                            <w:rPr>
                              <w:color w:val="0070C0"/>
                            </w:rPr>
                            <w:t xml:space="preserve"> </w:t>
                          </w:r>
                        </w:p>
                        <w:p w:rsidR="00BA573E" w:rsidRDefault="00BA573E" w:rsidP="00DF07C3">
                          <w:pPr>
                            <w:pStyle w:val="Sunto"/>
                            <w:spacing w:after="600"/>
                            <w:rPr>
                              <w:color w:val="0070C0"/>
                            </w:rPr>
                          </w:pPr>
                        </w:p>
                        <w:p w:rsidR="00064049" w:rsidRPr="00E62200" w:rsidRDefault="00BA573E" w:rsidP="00DF07C3">
                          <w:pPr>
                            <w:pStyle w:val="Sunto"/>
                            <w:spacing w:after="600"/>
                          </w:pPr>
                          <w:r>
                            <w:rPr>
                              <w:color w:val="0070C0"/>
                            </w:rPr>
                            <w:t>Versione 1.0 – 20 dicembre 2017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E62200" w:rsidRPr="00E62200">
            <w:rPr>
              <w:b/>
              <w:bCs/>
              <w:noProof/>
              <w:lang w:val="lv-LV" w:eastAsia="lv-LV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14605" b="9525"/>
                    <wp:wrapSquare wrapText="bothSides"/>
                    <wp:docPr id="15" name="Casella di testo 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4049" w:rsidRDefault="00064049" w:rsidP="00703443">
                                <w:pPr>
                                  <w:pStyle w:val="Organizzazione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-32944714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t>5Stelle SA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90"/>
                                  <w:gridCol w:w="3492"/>
                                  <w:gridCol w:w="3492"/>
                                </w:tblGrid>
                                <w:tr w:rsidR="00064049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064049" w:rsidRDefault="00064049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064049" w:rsidRDefault="00064049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064049" w:rsidRDefault="00064049"/>
                                  </w:tc>
                                </w:tr>
                                <w:tr w:rsidR="00064049" w:rsidRPr="006D22CA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064049" w:rsidRDefault="00064049">
                                      <w:pPr>
                                        <w:pStyle w:val="Pidipagina"/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Tel.</w:t>
                                      </w:r>
                                      <w:r>
                                        <w:t xml:space="preserve"> </w:t>
                                      </w:r>
                                      <w:sdt>
                                        <w:sdtPr>
                                          <w:alias w:val="Telefono"/>
                                          <w:tag w:val=""/>
                                          <w:id w:val="1164356164"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Content>
                                          <w:r>
                                            <w:t>+41 91 933 05 00</w:t>
                                          </w:r>
                                        </w:sdtContent>
                                      </w:sdt>
                                    </w:p>
                                    <w:p w:rsidR="00064049" w:rsidRDefault="00064049">
                                      <w:pPr>
                                        <w:pStyle w:val="Pidipagina"/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Fax</w:t>
                                      </w:r>
                                      <w:r>
                                        <w:t xml:space="preserve"> </w:t>
                                      </w:r>
                                      <w:sdt>
                                        <w:sdtPr>
                                          <w:alias w:val="Fax"/>
                                          <w:tag w:val=""/>
                                          <w:id w:val="1468707297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Content>
                                          <w:r>
                                            <w:t>+41 91 933 05 15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sdt>
                                    <w:sdtPr>
                                      <w:alias w:val="Indirizzo"/>
                                      <w:tag w:val=""/>
                                      <w:id w:val="172031628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667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:rsidR="00064049" w:rsidRDefault="00064049">
                                          <w:pPr>
                                            <w:pStyle w:val="Pidipagina"/>
                                          </w:pPr>
                                          <w:r>
                                            <w:t>Via Cantonale 28</w:t>
                                          </w:r>
                                          <w:r>
                                            <w:br/>
                                            <w:t>6805 Mezzovico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sdt>
                                      <w:sdtPr>
                                        <w:alias w:val="Sito Web"/>
                                        <w:tag w:val=""/>
                                        <w:id w:val="1510955182"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Content>
                                        <w:p w:rsidR="00064049" w:rsidRPr="00E62200" w:rsidRDefault="00064049">
                                          <w:pPr>
                                            <w:pStyle w:val="Pidipagina"/>
                                          </w:pPr>
                                          <w:r>
                                            <w:t>www.5stelle.ch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alias w:val="Indirizzo posta elettronica"/>
                                        <w:tag w:val=""/>
                                        <w:id w:val="1742054757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Content>
                                        <w:p w:rsidR="00064049" w:rsidRPr="00E62200" w:rsidRDefault="00064049">
                                          <w:pPr>
                                            <w:pStyle w:val="Pidipagina"/>
                                          </w:pPr>
                                          <w:r>
                                            <w:t>info@5stelle.ch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064049" w:rsidRPr="006D22CA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064049" w:rsidRPr="00E62200" w:rsidRDefault="00064049">
                                      <w:pPr>
                                        <w:pStyle w:val="Pidipa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064049" w:rsidRPr="00E62200" w:rsidRDefault="00064049">
                                      <w:pPr>
                                        <w:pStyle w:val="Pidipa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064049" w:rsidRPr="00E62200" w:rsidRDefault="00064049">
                                      <w:pPr>
                                        <w:pStyle w:val="Pidipagina"/>
                                      </w:pPr>
                                    </w:p>
                                  </w:tc>
                                </w:tr>
                              </w:tbl>
                              <w:p w:rsidR="00064049" w:rsidRPr="00E62200" w:rsidRDefault="00064049">
                                <w:pPr>
                                  <w:pStyle w:val="Nessunaspaziatur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asella di testo  15" o:spid="_x0000_s1027" type="#_x0000_t202" alt="contact info" style="position:absolute;left:0;text-align:left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" o:allowoverlap="f" filled="f" stroked="f" strokeweight=".5pt">
                    <v:textbox inset="0,0,0,0">
                      <w:txbxContent>
                        <w:p w:rsidR="00064049" w:rsidRDefault="00064049" w:rsidP="00703443">
                          <w:pPr>
                            <w:pStyle w:val="Organizzazione"/>
                          </w:pPr>
                          <w:sdt>
                            <w:sdtPr>
                              <w:alias w:val="Società"/>
                              <w:tag w:val=""/>
                              <w:id w:val="-32944714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5Stelle SA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490"/>
                            <w:gridCol w:w="3492"/>
                            <w:gridCol w:w="3492"/>
                          </w:tblGrid>
                          <w:tr w:rsidR="00064049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064049" w:rsidRDefault="00064049"/>
                            </w:tc>
                            <w:tc>
                              <w:tcPr>
                                <w:tcW w:w="1667" w:type="pct"/>
                              </w:tcPr>
                              <w:p w:rsidR="00064049" w:rsidRDefault="00064049"/>
                            </w:tc>
                            <w:tc>
                              <w:tcPr>
                                <w:tcW w:w="1667" w:type="pct"/>
                              </w:tcPr>
                              <w:p w:rsidR="00064049" w:rsidRDefault="00064049"/>
                            </w:tc>
                          </w:tr>
                          <w:tr w:rsidR="00064049" w:rsidRPr="006D22CA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064049" w:rsidRDefault="00064049">
                                <w:pPr>
                                  <w:pStyle w:val="Pidipagina"/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Tel.</w:t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Telefono"/>
                                    <w:tag w:val=""/>
                                    <w:id w:val="1164356164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>+41 91 933 05 00</w:t>
                                    </w:r>
                                  </w:sdtContent>
                                </w:sdt>
                              </w:p>
                              <w:p w:rsidR="00064049" w:rsidRDefault="00064049">
                                <w:pPr>
                                  <w:pStyle w:val="Pidipagina"/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Fax</w:t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Fax"/>
                                    <w:tag w:val=""/>
                                    <w:id w:val="1468707297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>+41 91 933 05 15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Indirizzo"/>
                                <w:tag w:val=""/>
                                <w:id w:val="172031628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tc>
                                  <w:tcPr>
                                    <w:tcW w:w="1667" w:type="pct"/>
                                    <w:tcMar>
                                      <w:bottom w:w="144" w:type="dxa"/>
                                    </w:tcMar>
                                  </w:tcPr>
                                  <w:p w:rsidR="00064049" w:rsidRDefault="00064049">
                                    <w:pPr>
                                      <w:pStyle w:val="Pidipagina"/>
                                    </w:pPr>
                                    <w:r>
                                      <w:t>Via Cantonale 28</w:t>
                                    </w:r>
                                    <w:r>
                                      <w:br/>
                                      <w:t>6805 Mezzovico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sdt>
                                <w:sdtPr>
                                  <w:alias w:val="Sito Web"/>
                                  <w:tag w:val=""/>
                                  <w:id w:val="1510955182"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Content>
                                  <w:p w:rsidR="00064049" w:rsidRPr="00E62200" w:rsidRDefault="00064049">
                                    <w:pPr>
                                      <w:pStyle w:val="Pidipagina"/>
                                    </w:pPr>
                                    <w:r>
                                      <w:t>www.5stelle.ch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Indirizzo posta elettronica"/>
                                  <w:tag w:val=""/>
                                  <w:id w:val="1742054757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p w:rsidR="00064049" w:rsidRPr="00E62200" w:rsidRDefault="00064049">
                                    <w:pPr>
                                      <w:pStyle w:val="Pidipagina"/>
                                    </w:pPr>
                                    <w:r>
                                      <w:t>info@5stelle.ch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064049" w:rsidRPr="006D22CA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064049" w:rsidRPr="00E62200" w:rsidRDefault="00064049">
                                <w:pPr>
                                  <w:pStyle w:val="Pidipa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064049" w:rsidRPr="00E62200" w:rsidRDefault="00064049">
                                <w:pPr>
                                  <w:pStyle w:val="Pidipa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064049" w:rsidRPr="00E62200" w:rsidRDefault="00064049">
                                <w:pPr>
                                  <w:pStyle w:val="Pidipagina"/>
                                </w:pPr>
                              </w:p>
                            </w:tc>
                          </w:tr>
                        </w:tbl>
                        <w:p w:rsidR="00064049" w:rsidRPr="00E62200" w:rsidRDefault="00064049">
                          <w:pPr>
                            <w:pStyle w:val="Nessunaspaziatura"/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45667C" w:rsidRPr="00E62200" w:rsidRDefault="00E62200">
          <w:pPr>
            <w:rPr>
              <w:b/>
              <w:bCs/>
            </w:rPr>
          </w:pPr>
          <w:r w:rsidRPr="00E62200">
            <w:br w:type="page"/>
          </w:r>
        </w:p>
      </w:sdtContent>
    </w:sdt>
    <w:p w:rsidR="0083764A" w:rsidRDefault="0083764A">
      <w:pPr>
        <w:pStyle w:val="Titolosommario"/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kern w:val="0"/>
          <w:sz w:val="2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kern w:val="0"/>
          <w:sz w:val="20"/>
        </w:rPr>
        <w:id w:val="-1315941772"/>
        <w:docPartObj>
          <w:docPartGallery w:val="Table of Contents"/>
          <w:docPartUnique/>
        </w:docPartObj>
      </w:sdtPr>
      <w:sdtContent>
        <w:p w:rsidR="00F905EA" w:rsidRDefault="00F905EA">
          <w:pPr>
            <w:pStyle w:val="Titolosommario"/>
          </w:pPr>
          <w:r>
            <w:t>Sommario</w:t>
          </w:r>
        </w:p>
        <w:p w:rsidR="00BA573E" w:rsidRDefault="00F905EA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533441" w:history="1">
            <w:r w:rsidR="00BA573E" w:rsidRPr="00525C65">
              <w:rPr>
                <w:rStyle w:val="Collegamentoipertestuale"/>
                <w:noProof/>
              </w:rPr>
              <w:t>Introduzione</w:t>
            </w:r>
            <w:r w:rsidR="00BA573E">
              <w:rPr>
                <w:noProof/>
                <w:webHidden/>
              </w:rPr>
              <w:tab/>
            </w:r>
            <w:r w:rsidR="00BA573E">
              <w:rPr>
                <w:noProof/>
                <w:webHidden/>
              </w:rPr>
              <w:fldChar w:fldCharType="begin"/>
            </w:r>
            <w:r w:rsidR="00BA573E">
              <w:rPr>
                <w:noProof/>
                <w:webHidden/>
              </w:rPr>
              <w:instrText xml:space="preserve"> PAGEREF _Toc501533441 \h </w:instrText>
            </w:r>
            <w:r w:rsidR="00BA573E">
              <w:rPr>
                <w:noProof/>
                <w:webHidden/>
              </w:rPr>
            </w:r>
            <w:r w:rsidR="00BA573E"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1</w:t>
            </w:r>
            <w:r w:rsidR="00BA573E"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42" w:history="1">
            <w:r w:rsidRPr="00525C65">
              <w:rPr>
                <w:rStyle w:val="Collegamentoipertestuale"/>
                <w:noProof/>
              </w:rPr>
              <w:t>Contatti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43" w:history="1">
            <w:r w:rsidRPr="00525C65">
              <w:rPr>
                <w:rStyle w:val="Collegamentoipertestuale"/>
                <w:noProof/>
              </w:rPr>
              <w:t>Cartelle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44" w:history="1">
            <w:r w:rsidRPr="00525C65">
              <w:rPr>
                <w:rStyle w:val="Collegamentoipertestuale"/>
                <w:noProof/>
              </w:rPr>
              <w:t>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45" w:history="1">
            <w:r w:rsidRPr="00525C65">
              <w:rPr>
                <w:rStyle w:val="Collegamentoipertestuale"/>
                <w:noProof/>
              </w:rPr>
              <w:t>Ufficio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2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46" w:history="1">
            <w:r w:rsidRPr="00525C65">
              <w:rPr>
                <w:rStyle w:val="Collegamentoipertestuale"/>
                <w:noProof/>
              </w:rPr>
              <w:t>Struttura InfoTime.NET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01533447" w:history="1">
            <w:r w:rsidRPr="00525C65">
              <w:rPr>
                <w:rStyle w:val="Collegamentoipertestuale"/>
                <w:noProof/>
              </w:rPr>
              <w:t>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01533448" w:history="1">
            <w:r w:rsidRPr="00525C65">
              <w:rPr>
                <w:rStyle w:val="Collegamentoipertestuale"/>
                <w:noProof/>
              </w:rPr>
              <w:t>Contatti – Cliente, Fornitore.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49" w:history="1">
            <w:r w:rsidRPr="00525C65">
              <w:rPr>
                <w:rStyle w:val="Collegamentoipertestuale"/>
                <w:noProof/>
              </w:rPr>
              <w:t>Nuovo contatto - Procedura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50" w:history="1">
            <w:r w:rsidRPr="00525C65">
              <w:rPr>
                <w:rStyle w:val="Collegamentoipertestuale"/>
                <w:noProof/>
              </w:rPr>
              <w:t>Campi obbligatori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01533451" w:history="1">
            <w:r w:rsidRPr="00525C65">
              <w:rPr>
                <w:rStyle w:val="Collegamentoipertestuale"/>
                <w:noProof/>
              </w:rPr>
              <w:t>Cartelle – Cartella, Contratti.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52" w:history="1">
            <w:r w:rsidRPr="00525C65">
              <w:rPr>
                <w:rStyle w:val="Collegamentoipertestuale"/>
                <w:noProof/>
              </w:rPr>
              <w:t>Nuova cartella - Procedura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53" w:history="1">
            <w:r w:rsidRPr="00525C65">
              <w:rPr>
                <w:rStyle w:val="Collegamentoipertestuale"/>
                <w:noProof/>
              </w:rPr>
              <w:t>Campi obbligatori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01533454" w:history="1">
            <w:r w:rsidRPr="00525C65">
              <w:rPr>
                <w:rStyle w:val="Collegamentoipertestuale"/>
                <w:noProof/>
              </w:rPr>
              <w:t>Procedura dettagliata vendita.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55" w:history="1">
            <w:r w:rsidRPr="00525C65">
              <w:rPr>
                <w:rStyle w:val="Collegamentoipertestuale"/>
                <w:noProof/>
                <w:lang w:eastAsia="it-CH"/>
              </w:rPr>
              <w:t>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01533456" w:history="1">
            <w:r w:rsidRPr="00525C65">
              <w:rPr>
                <w:rStyle w:val="Collegamentoipertestuale"/>
                <w:noProof/>
                <w:lang w:eastAsia="it-CH"/>
              </w:rPr>
              <w:drawing>
                <wp:inline distT="0" distB="0" distL="0" distR="0" wp14:anchorId="49E4BE42" wp14:editId="6763C576">
                  <wp:extent cx="203175" cy="203175"/>
                  <wp:effectExtent l="0" t="0" r="6985" b="6985"/>
                  <wp:docPr id="42" name="Immagin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OffertaC1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75" cy="20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25C65">
              <w:rPr>
                <w:rStyle w:val="Collegamentoipertestuale"/>
                <w:noProof/>
                <w:lang w:eastAsia="it-CH"/>
              </w:rPr>
              <w:t xml:space="preserve"> Offerta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57" w:history="1">
            <w:r w:rsidRPr="00525C65">
              <w:rPr>
                <w:rStyle w:val="Collegamentoipertestuale"/>
                <w:noProof/>
                <w:lang w:eastAsia="it-CH"/>
              </w:rPr>
              <w:t>Creare una nuova offerta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58" w:history="1">
            <w:r w:rsidRPr="00525C65">
              <w:rPr>
                <w:rStyle w:val="Collegamentoipertestuale"/>
                <w:noProof/>
                <w:lang w:eastAsia="it-CH"/>
              </w:rPr>
              <w:t>Compilare documento offerta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59" w:history="1">
            <w:r w:rsidRPr="00525C65">
              <w:rPr>
                <w:rStyle w:val="Collegamentoipertestuale"/>
                <w:noProof/>
                <w:lang w:eastAsia="it-CH"/>
              </w:rPr>
              <w:t>Confermare un’offerta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01533460" w:history="1">
            <w:r w:rsidRPr="00525C65">
              <w:rPr>
                <w:rStyle w:val="Collegamentoipertestuale"/>
                <w:noProof/>
                <w:lang w:eastAsia="it-CH"/>
              </w:rPr>
              <w:drawing>
                <wp:inline distT="0" distB="0" distL="0" distR="0" wp14:anchorId="0A9DBDF1" wp14:editId="608C7D9F">
                  <wp:extent cx="203175" cy="203175"/>
                  <wp:effectExtent l="0" t="0" r="6985" b="6985"/>
                  <wp:docPr id="53" name="Immagin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rogetto16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75" cy="20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25C65">
              <w:rPr>
                <w:rStyle w:val="Collegamentoipertestuale"/>
                <w:noProof/>
                <w:lang w:eastAsia="it-CH"/>
              </w:rPr>
              <w:t xml:space="preserve"> Progettare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61" w:history="1">
            <w:r w:rsidRPr="00525C65">
              <w:rPr>
                <w:rStyle w:val="Collegamentoipertestuale"/>
                <w:noProof/>
                <w:lang w:eastAsia="it-CH"/>
              </w:rPr>
              <w:t>Creazione/modifica progetto prodotto generico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62" w:history="1">
            <w:r w:rsidRPr="00525C65">
              <w:rPr>
                <w:rStyle w:val="Collegamentoipertestuale"/>
                <w:noProof/>
                <w:lang w:eastAsia="it-CH"/>
              </w:rPr>
              <w:t>Compilazione documento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63" w:history="1">
            <w:r w:rsidRPr="00525C65">
              <w:rPr>
                <w:rStyle w:val="Collegamentoipertestuale"/>
                <w:noProof/>
              </w:rPr>
              <w:t>Osservazioni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01533464" w:history="1">
            <w:r w:rsidRPr="00525C65">
              <w:rPr>
                <w:rStyle w:val="Collegamentoipertestuale"/>
                <w:noProof/>
                <w:lang w:eastAsia="it-CH"/>
              </w:rPr>
              <w:drawing>
                <wp:inline distT="0" distB="0" distL="0" distR="0" wp14:anchorId="33009C70" wp14:editId="397E3A39">
                  <wp:extent cx="203175" cy="203175"/>
                  <wp:effectExtent l="0" t="0" r="6985" b="6985"/>
                  <wp:docPr id="72" name="Immagin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OrdineC16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75" cy="20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25C65">
              <w:rPr>
                <w:rStyle w:val="Collegamentoipertestuale"/>
                <w:noProof/>
                <w:lang w:eastAsia="it-CH"/>
              </w:rPr>
              <w:t xml:space="preserve"> Ordine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65" w:history="1">
            <w:r w:rsidRPr="00525C65">
              <w:rPr>
                <w:rStyle w:val="Collegamentoipertestuale"/>
                <w:noProof/>
                <w:lang w:eastAsia="it-CH"/>
              </w:rPr>
              <w:t>Creazione di un nuovo ordine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66" w:history="1">
            <w:r w:rsidRPr="00525C65">
              <w:rPr>
                <w:rStyle w:val="Collegamentoipertestuale"/>
                <w:noProof/>
                <w:lang w:eastAsia="it-CH"/>
              </w:rPr>
              <w:t>Compilazione documento ordine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67" w:history="1">
            <w:r w:rsidRPr="00525C65">
              <w:rPr>
                <w:rStyle w:val="Collegamentoipertestuale"/>
                <w:noProof/>
                <w:lang w:eastAsia="it-CH"/>
              </w:rPr>
              <w:t>Confermare un ordine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68" w:history="1">
            <w:r w:rsidRPr="00525C65">
              <w:rPr>
                <w:rStyle w:val="Collegamentoipertestuale"/>
                <w:noProof/>
                <w:lang w:eastAsia="it-CH"/>
              </w:rPr>
              <w:t>Monitoraggio stato ordine.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69" w:history="1">
            <w:r w:rsidRPr="00525C65">
              <w:rPr>
                <w:rStyle w:val="Collegamentoipertestuale"/>
                <w:noProof/>
                <w:lang w:eastAsia="it-CH"/>
              </w:rPr>
              <w:t>Osservazioni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01533470" w:history="1">
            <w:r w:rsidRPr="00525C65">
              <w:rPr>
                <w:rStyle w:val="Collegamentoipertestuale"/>
                <w:noProof/>
                <w:lang w:eastAsia="it-CH"/>
              </w:rPr>
              <w:drawing>
                <wp:inline distT="0" distB="0" distL="0" distR="0" wp14:anchorId="0AEC99A9" wp14:editId="31CF9787">
                  <wp:extent cx="203175" cy="203175"/>
                  <wp:effectExtent l="0" t="0" r="6985" b="6985"/>
                  <wp:docPr id="80" name="Immagin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OrdineC1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75" cy="20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25C65">
              <w:rPr>
                <w:rStyle w:val="Collegamentoipertestuale"/>
                <w:noProof/>
                <w:lang w:eastAsia="it-CH"/>
              </w:rPr>
              <w:t xml:space="preserve"> Comanda materiale (ordine fornitore)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71" w:history="1">
            <w:r w:rsidRPr="00525C65">
              <w:rPr>
                <w:rStyle w:val="Collegamentoipertestuale"/>
                <w:noProof/>
                <w:lang w:eastAsia="it-CH"/>
              </w:rPr>
              <w:t>Creazione di un nuovo ordine fornitore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72" w:history="1">
            <w:r w:rsidRPr="00525C65">
              <w:rPr>
                <w:rStyle w:val="Collegamentoipertestuale"/>
                <w:noProof/>
                <w:lang w:eastAsia="it-CH"/>
              </w:rPr>
              <w:t>Compilazione documento ordine fornitore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73" w:history="1">
            <w:r w:rsidRPr="00525C65">
              <w:rPr>
                <w:rStyle w:val="Collegamentoipertestuale"/>
                <w:noProof/>
                <w:lang w:eastAsia="it-CH"/>
              </w:rPr>
              <w:t>Confermare una comanda (ordine fornitore)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74" w:history="1">
            <w:r w:rsidRPr="00525C65">
              <w:rPr>
                <w:rStyle w:val="Collegamentoipertestuale"/>
                <w:noProof/>
                <w:lang w:eastAsia="it-CH"/>
              </w:rPr>
              <w:t>Monitoraggio stato comanda.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3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1533475" w:history="1">
            <w:r w:rsidRPr="00525C65">
              <w:rPr>
                <w:rStyle w:val="Collegamentoipertestuale"/>
                <w:noProof/>
                <w:lang w:eastAsia="it-CH"/>
              </w:rPr>
              <w:t>Osservazioni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01533476" w:history="1">
            <w:r w:rsidRPr="00525C65">
              <w:rPr>
                <w:rStyle w:val="Collegamentoipertestuale"/>
                <w:noProof/>
              </w:rPr>
              <w:t>Informazioni di contatto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3E" w:rsidRDefault="00BA573E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01533477" w:history="1">
            <w:r w:rsidRPr="00525C65">
              <w:rPr>
                <w:rStyle w:val="Collegamentoipertestuale"/>
                <w:noProof/>
              </w:rPr>
              <w:t>5Stelle 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DC7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67C" w:rsidRPr="00E62200" w:rsidRDefault="00F905EA">
          <w:pPr>
            <w:sectPr w:rsidR="0045667C" w:rsidRPr="00E62200">
              <w:headerReference w:type="default" r:id="rId15"/>
              <w:footerReference w:type="default" r:id="rId16"/>
              <w:pgSz w:w="11907" w:h="16839" w:code="1"/>
              <w:pgMar w:top="1148" w:right="700" w:bottom="765" w:left="3011" w:header="1148" w:footer="709" w:gutter="0"/>
              <w:pgNumType w:fmt="lowerRoman" w:start="0"/>
              <w:cols w:space="720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037095" w:rsidRPr="00037095" w:rsidRDefault="00B02A81" w:rsidP="00037095">
      <w:pPr>
        <w:pStyle w:val="Titolo1"/>
      </w:pPr>
      <w:bookmarkStart w:id="1" w:name="_Toc501533441"/>
      <w:r w:rsidRPr="00E62200">
        <w:rPr>
          <w:noProof/>
          <w:lang w:val="lv-LV" w:eastAsia="lv-LV"/>
        </w:rPr>
        <w:lastRenderedPageBreak/>
        <mc:AlternateContent>
          <mc:Choice Requires="wps">
            <w:drawing>
              <wp:anchor distT="0" distB="2743200" distL="182880" distR="182880" simplePos="0" relativeHeight="251678720" behindDoc="0" locked="0" layoutInCell="1" allowOverlap="1" wp14:anchorId="61B39198" wp14:editId="40E55A7F">
                <wp:simplePos x="0" y="0"/>
                <wp:positionH relativeFrom="page">
                  <wp:posOffset>426085</wp:posOffset>
                </wp:positionH>
                <wp:positionV relativeFrom="margin">
                  <wp:posOffset>-122555</wp:posOffset>
                </wp:positionV>
                <wp:extent cx="1247775" cy="2304288"/>
                <wp:effectExtent l="0" t="0" r="0" b="0"/>
                <wp:wrapSquare wrapText="largest"/>
                <wp:docPr id="12" name="Casella di testo 12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049" w:rsidRPr="00E62200" w:rsidRDefault="00064049" w:rsidP="00B02A81"/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61B39198" id="Casella di testo 12" o:spid="_x0000_s1028" type="#_x0000_t202" alt="Sidebar" style="position:absolute;margin-left:33.55pt;margin-top:-9.65pt;width:98.25pt;height:181.45pt;z-index:251678720;visibility:visible;mso-wrap-style:square;mso-width-percent:250;mso-height-percent:950;mso-wrap-distance-left:14.4pt;mso-wrap-distance-top:0;mso-wrap-distance-right:14.4pt;mso-wrap-distance-bottom:3in;mso-position-horizontal:absolute;mso-position-horizontal-relative:page;mso-position-vertical:absolute;mso-position-vertical-relative:margin;mso-width-percent:250;mso-height-percent:9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" filled="f" stroked="f" strokeweight=".5pt">
                <v:textbox inset="3.6pt,0,3.6pt,0">
                  <w:txbxContent>
                    <w:p w:rsidR="00064049" w:rsidRPr="00E62200" w:rsidRDefault="00064049" w:rsidP="00B02A81"/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 w:rsidR="00037095">
        <w:t>Introduzione</w:t>
      </w:r>
      <w:bookmarkEnd w:id="1"/>
    </w:p>
    <w:p w:rsidR="00037095" w:rsidRDefault="00A0487B" w:rsidP="00037095">
      <w:r>
        <w:t>InfoTime.NET è un software multiutenza per la gestione informatizzata dell’intero flusso di lavoro, dalla gestione dei contatti alla loro fatturazione.</w:t>
      </w:r>
    </w:p>
    <w:p w:rsidR="00037095" w:rsidRDefault="00037095" w:rsidP="00037095"/>
    <w:p w:rsidR="00054CBB" w:rsidRDefault="00037095" w:rsidP="005871D9">
      <w:pPr>
        <w:pStyle w:val="Titolo3"/>
        <w:rPr>
          <w:rStyle w:val="Titolo2Carattere"/>
        </w:rPr>
      </w:pPr>
      <w:bookmarkStart w:id="2" w:name="_Toc501533442"/>
      <w:r w:rsidRPr="00A0487B">
        <w:t>Contatti</w:t>
      </w:r>
      <w:bookmarkEnd w:id="2"/>
    </w:p>
    <w:p w:rsidR="00054CBB" w:rsidRDefault="00054CBB" w:rsidP="00054CBB">
      <w:pPr>
        <w:pStyle w:val="Puntoelenco"/>
      </w:pPr>
      <w:r>
        <w:t>Clienti</w:t>
      </w:r>
    </w:p>
    <w:p w:rsidR="00054CBB" w:rsidRDefault="00054CBB" w:rsidP="00054CBB">
      <w:pPr>
        <w:pStyle w:val="Puntoelenco"/>
      </w:pPr>
      <w:r>
        <w:t>Fornitori</w:t>
      </w:r>
    </w:p>
    <w:p w:rsidR="00054CBB" w:rsidRDefault="00054CBB" w:rsidP="00054CBB">
      <w:pPr>
        <w:pStyle w:val="Puntoelenco"/>
      </w:pPr>
      <w:r>
        <w:t>Collaboratori</w:t>
      </w:r>
    </w:p>
    <w:p w:rsidR="00054CBB" w:rsidRDefault="00054CBB" w:rsidP="00054CBB">
      <w:pPr>
        <w:pStyle w:val="Puntoelenco"/>
        <w:numPr>
          <w:ilvl w:val="0"/>
          <w:numId w:val="0"/>
        </w:numPr>
        <w:ind w:left="576" w:hanging="288"/>
      </w:pPr>
    </w:p>
    <w:p w:rsidR="00054CBB" w:rsidRDefault="00054CBB" w:rsidP="005871D9">
      <w:pPr>
        <w:pStyle w:val="Titolo3"/>
      </w:pPr>
      <w:bookmarkStart w:id="3" w:name="_Toc501533443"/>
      <w:r>
        <w:t>Cartelle</w:t>
      </w:r>
      <w:bookmarkEnd w:id="3"/>
    </w:p>
    <w:p w:rsidR="00054CBB" w:rsidRDefault="00054CBB" w:rsidP="00054CBB">
      <w:pPr>
        <w:pStyle w:val="Puntoelenco"/>
      </w:pPr>
      <w:r>
        <w:t>Cartelle</w:t>
      </w:r>
    </w:p>
    <w:p w:rsidR="00054CBB" w:rsidRDefault="00054CBB" w:rsidP="00054CBB">
      <w:pPr>
        <w:pStyle w:val="Puntoelenco"/>
      </w:pPr>
      <w:r>
        <w:t>Contratti</w:t>
      </w:r>
    </w:p>
    <w:p w:rsidR="00054CBB" w:rsidRDefault="00054CBB" w:rsidP="00054CBB">
      <w:pPr>
        <w:pStyle w:val="Puntoelenco"/>
        <w:numPr>
          <w:ilvl w:val="0"/>
          <w:numId w:val="0"/>
        </w:numPr>
        <w:ind w:left="576" w:hanging="288"/>
      </w:pPr>
    </w:p>
    <w:p w:rsidR="00054CBB" w:rsidRDefault="00054CBB" w:rsidP="005871D9">
      <w:pPr>
        <w:pStyle w:val="Titolo3"/>
      </w:pPr>
      <w:bookmarkStart w:id="4" w:name="_Toc501533444"/>
      <w:r>
        <w:t>Documenti</w:t>
      </w:r>
      <w:bookmarkEnd w:id="4"/>
    </w:p>
    <w:p w:rsidR="00DE0DB7" w:rsidRDefault="00DE0DB7" w:rsidP="00054CBB">
      <w:pPr>
        <w:pStyle w:val="Puntoelenco"/>
      </w:pPr>
      <w:r>
        <w:t>Note</w:t>
      </w:r>
    </w:p>
    <w:p w:rsidR="00054CBB" w:rsidRDefault="00054CBB" w:rsidP="00054CBB">
      <w:pPr>
        <w:pStyle w:val="Puntoelenco"/>
      </w:pPr>
      <w:r>
        <w:t>Offerte</w:t>
      </w:r>
    </w:p>
    <w:p w:rsidR="00054CBB" w:rsidRDefault="00054CBB" w:rsidP="00054CBB">
      <w:pPr>
        <w:pStyle w:val="Puntoelenco"/>
      </w:pPr>
      <w:r>
        <w:t>Progetti</w:t>
      </w:r>
    </w:p>
    <w:p w:rsidR="00054CBB" w:rsidRDefault="00054CBB" w:rsidP="00054CBB">
      <w:pPr>
        <w:pStyle w:val="Puntoelenco"/>
      </w:pPr>
      <w:r>
        <w:t>Ordini</w:t>
      </w:r>
    </w:p>
    <w:p w:rsidR="00054CBB" w:rsidRDefault="00054CBB" w:rsidP="00054CBB">
      <w:pPr>
        <w:pStyle w:val="Puntoelenco"/>
      </w:pPr>
      <w:r>
        <w:t>Produzioni</w:t>
      </w:r>
    </w:p>
    <w:p w:rsidR="00054CBB" w:rsidRDefault="00054CBB" w:rsidP="00054CBB">
      <w:pPr>
        <w:pStyle w:val="Puntoelenco"/>
      </w:pPr>
      <w:r>
        <w:t>Bollettini</w:t>
      </w:r>
    </w:p>
    <w:p w:rsidR="00F905EA" w:rsidRDefault="00054CBB" w:rsidP="00DE0DB7">
      <w:pPr>
        <w:pStyle w:val="Puntoelenco"/>
      </w:pPr>
      <w:r>
        <w:t>Fatture</w:t>
      </w:r>
    </w:p>
    <w:p w:rsidR="00DE0DB7" w:rsidRDefault="00DE0DB7" w:rsidP="00DE0DB7">
      <w:pPr>
        <w:pStyle w:val="Puntoelenco"/>
        <w:numPr>
          <w:ilvl w:val="0"/>
          <w:numId w:val="0"/>
        </w:numPr>
      </w:pPr>
    </w:p>
    <w:p w:rsidR="00F905EA" w:rsidRDefault="00DE0DB7" w:rsidP="00DE0DB7">
      <w:pPr>
        <w:pStyle w:val="Titolo3"/>
      </w:pPr>
      <w:bookmarkStart w:id="5" w:name="_Toc501533445"/>
      <w:r>
        <w:t>Ufficio</w:t>
      </w:r>
      <w:bookmarkEnd w:id="5"/>
    </w:p>
    <w:p w:rsidR="00DE0DB7" w:rsidRDefault="00DE0DB7" w:rsidP="00DE0DB7">
      <w:pPr>
        <w:pStyle w:val="Puntoelenco"/>
      </w:pPr>
      <w:r>
        <w:t>Calendari</w:t>
      </w:r>
    </w:p>
    <w:p w:rsidR="00DE0DB7" w:rsidRDefault="00DE0DB7" w:rsidP="00DE0DB7">
      <w:pPr>
        <w:pStyle w:val="Puntoelenco"/>
      </w:pPr>
      <w:r>
        <w:t>Attività</w:t>
      </w:r>
    </w:p>
    <w:p w:rsidR="00DE0DB7" w:rsidRDefault="00DE0DB7" w:rsidP="00DE0DB7">
      <w:pPr>
        <w:pStyle w:val="Puntoelenco"/>
      </w:pPr>
      <w:r>
        <w:t>Lettere</w:t>
      </w:r>
    </w:p>
    <w:p w:rsidR="00DE0DB7" w:rsidRDefault="00DE0DB7" w:rsidP="00DE0DB7">
      <w:pPr>
        <w:pStyle w:val="Puntoelenco"/>
      </w:pPr>
      <w:r>
        <w:t>Tabelle</w:t>
      </w:r>
    </w:p>
    <w:p w:rsidR="00DE0DB7" w:rsidRDefault="00DE0DB7" w:rsidP="00DE0DB7">
      <w:pPr>
        <w:pStyle w:val="Puntoelenco"/>
      </w:pPr>
      <w:r>
        <w:t>Immagini</w:t>
      </w:r>
    </w:p>
    <w:p w:rsidR="00DE0DB7" w:rsidRDefault="00DE0DB7" w:rsidP="00DE0DB7">
      <w:pPr>
        <w:pStyle w:val="Puntoelenco"/>
      </w:pPr>
      <w:r>
        <w:t>PDF</w:t>
      </w:r>
    </w:p>
    <w:p w:rsidR="00DE0DB7" w:rsidRDefault="00DE0DB7" w:rsidP="00DE0DB7">
      <w:pPr>
        <w:pStyle w:val="Puntoelenco"/>
      </w:pPr>
      <w:r>
        <w:t>Organigrammi</w:t>
      </w:r>
    </w:p>
    <w:p w:rsidR="00DE0DB7" w:rsidRDefault="00DE0DB7" w:rsidP="00DE0DB7">
      <w:pPr>
        <w:pStyle w:val="Puntoelenco"/>
      </w:pPr>
      <w:r>
        <w:t>Statistiche</w:t>
      </w:r>
    </w:p>
    <w:p w:rsidR="00953DC6" w:rsidRDefault="00953DC6" w:rsidP="00953DC6">
      <w:pPr>
        <w:pStyle w:val="Puntoelenco"/>
        <w:numPr>
          <w:ilvl w:val="0"/>
          <w:numId w:val="0"/>
        </w:numPr>
      </w:pPr>
    </w:p>
    <w:p w:rsidR="00953DC6" w:rsidRDefault="00D33C4C" w:rsidP="00D33C4C">
      <w:pPr>
        <w:pStyle w:val="Titolo2"/>
      </w:pPr>
      <w:bookmarkStart w:id="6" w:name="_Toc501533446"/>
      <w:r>
        <w:lastRenderedPageBreak/>
        <w:t>Struttura InfoTime.NET</w:t>
      </w:r>
      <w:bookmarkEnd w:id="6"/>
    </w:p>
    <w:p w:rsidR="00D33C4C" w:rsidRDefault="00D33C4C" w:rsidP="00D33C4C"/>
    <w:p w:rsidR="00D33C4C" w:rsidRDefault="00D33C4C" w:rsidP="00D33C4C"/>
    <w:p w:rsidR="00D33C4C" w:rsidRPr="00D33C4C" w:rsidRDefault="00D33C4C" w:rsidP="00D33C4C"/>
    <w:p w:rsidR="00D33C4C" w:rsidRPr="00D33C4C" w:rsidRDefault="00D33C4C" w:rsidP="00D33C4C">
      <w:r>
        <w:rPr>
          <w:noProof/>
        </w:rPr>
        <w:drawing>
          <wp:inline distT="0" distB="0" distL="0" distR="0">
            <wp:extent cx="5299200" cy="5803200"/>
            <wp:effectExtent l="0" t="0" r="0" b="7620"/>
            <wp:docPr id="103" name="Immagin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Struttur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9200" cy="58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95" w:rsidRDefault="00037095" w:rsidP="00037095">
      <w:pPr>
        <w:pStyle w:val="Titolo1"/>
      </w:pPr>
      <w:bookmarkStart w:id="7" w:name="_Toc501533447"/>
      <w:r>
        <w:lastRenderedPageBreak/>
        <w:t>Tutorial</w:t>
      </w:r>
      <w:bookmarkEnd w:id="7"/>
    </w:p>
    <w:p w:rsidR="00037095" w:rsidRDefault="00037095" w:rsidP="00037095"/>
    <w:p w:rsidR="00BC6CBA" w:rsidRDefault="00BC6CBA" w:rsidP="00BC6CBA"/>
    <w:p w:rsidR="00BC6CBA" w:rsidRDefault="00BC6CBA">
      <w:r>
        <w:br w:type="page"/>
      </w:r>
    </w:p>
    <w:p w:rsidR="00037095" w:rsidRPr="0083764A" w:rsidRDefault="00037095" w:rsidP="0083764A">
      <w:pPr>
        <w:pStyle w:val="Titolo1"/>
        <w:rPr>
          <w:b w:val="0"/>
        </w:rPr>
      </w:pPr>
      <w:bookmarkStart w:id="8" w:name="_Toc501533448"/>
      <w:r w:rsidRPr="0083764A">
        <w:rPr>
          <w:b w:val="0"/>
        </w:rPr>
        <w:lastRenderedPageBreak/>
        <w:t>Contatt</w:t>
      </w:r>
      <w:r w:rsidR="00A86756" w:rsidRPr="0083764A">
        <w:rPr>
          <w:b w:val="0"/>
        </w:rPr>
        <w:t>i</w:t>
      </w:r>
      <w:r w:rsidR="00054CBB" w:rsidRPr="0083764A">
        <w:rPr>
          <w:b w:val="0"/>
        </w:rPr>
        <w:t xml:space="preserve"> – Cliente, Fornitore.</w:t>
      </w:r>
      <w:bookmarkEnd w:id="8"/>
    </w:p>
    <w:p w:rsidR="00037095" w:rsidRDefault="005871D9" w:rsidP="00037095">
      <w:r>
        <w:br/>
      </w:r>
      <w:r w:rsidR="00054CBB">
        <w:t>Queste informazioni si applicano a tutte le schede contatto (Cliente, Fornitore)</w:t>
      </w:r>
    </w:p>
    <w:p w:rsidR="00915D55" w:rsidRDefault="00915D55" w:rsidP="00037095">
      <w:r>
        <w:t>La scheda contatto contiene tutte le informazioni anagrafiche, recapiti, indirizzi di un cliente o fornitore.</w:t>
      </w:r>
    </w:p>
    <w:p w:rsidR="00A65B4E" w:rsidRDefault="00A65B4E" w:rsidP="00037095">
      <w:r>
        <w:rPr>
          <w:noProof/>
        </w:rPr>
        <w:drawing>
          <wp:inline distT="0" distB="0" distL="0" distR="0">
            <wp:extent cx="4687200" cy="3240000"/>
            <wp:effectExtent l="0" t="0" r="0" b="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nt_SchedaContatto_00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7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D9" w:rsidRDefault="005871D9" w:rsidP="00037095">
      <w:pPr>
        <w:rPr>
          <w:b/>
        </w:rPr>
      </w:pPr>
    </w:p>
    <w:p w:rsidR="00915D55" w:rsidRPr="00333E34" w:rsidRDefault="00915D55" w:rsidP="00037095">
      <w:pPr>
        <w:rPr>
          <w:b/>
        </w:rPr>
      </w:pPr>
      <w:r w:rsidRPr="00333E34">
        <w:rPr>
          <w:b/>
        </w:rPr>
        <w:t>Schede disponibili</w:t>
      </w:r>
    </w:p>
    <w:p w:rsidR="00915D55" w:rsidRDefault="006C575E" w:rsidP="00915D55">
      <w:pPr>
        <w:pStyle w:val="Puntoelenco"/>
      </w:pPr>
      <w:r>
        <w:t>CONTATTO</w:t>
      </w:r>
      <w:r w:rsidR="00915D55">
        <w:t xml:space="preserve">: dettagli del contatto, nome e cognome, </w:t>
      </w:r>
      <w:r w:rsidR="00333E34">
        <w:t>indirizzo</w:t>
      </w:r>
      <w:r w:rsidR="00915D55">
        <w:t>, telefono</w:t>
      </w:r>
      <w:r w:rsidR="00333E34">
        <w:t>, …</w:t>
      </w:r>
    </w:p>
    <w:p w:rsidR="00915D55" w:rsidRDefault="006C575E" w:rsidP="00915D55">
      <w:pPr>
        <w:pStyle w:val="Puntoelenco"/>
      </w:pPr>
      <w:r>
        <w:t>CARTELLE</w:t>
      </w:r>
      <w:r w:rsidR="00333E34">
        <w:t>: Visualizza tutte le cartelle disponibili per il contatto.</w:t>
      </w:r>
    </w:p>
    <w:p w:rsidR="00915D55" w:rsidRDefault="006C575E" w:rsidP="00915D55">
      <w:pPr>
        <w:pStyle w:val="Puntoelenco"/>
      </w:pPr>
      <w:r>
        <w:t>DOCUMENTI</w:t>
      </w:r>
      <w:r w:rsidR="00333E34">
        <w:t>: Visualizza tutti i documenti del contatto.</w:t>
      </w:r>
    </w:p>
    <w:p w:rsidR="00915D55" w:rsidRDefault="006C575E" w:rsidP="00915D55">
      <w:pPr>
        <w:pStyle w:val="Puntoelenco"/>
      </w:pPr>
      <w:r>
        <w:t>ATTIVITÀ</w:t>
      </w:r>
      <w:r w:rsidR="00333E34">
        <w:t>: Visualizza tutte le attività del contatto.</w:t>
      </w:r>
    </w:p>
    <w:p w:rsidR="00912503" w:rsidRDefault="006C575E" w:rsidP="00912503">
      <w:pPr>
        <w:pStyle w:val="Puntoelenco"/>
      </w:pPr>
      <w:r>
        <w:t>ALLEGATI</w:t>
      </w:r>
      <w:r w:rsidR="0084577C">
        <w:t xml:space="preserve">: Visualizza gli allegati </w:t>
      </w:r>
      <w:r w:rsidR="00912503">
        <w:t>del contatto.</w:t>
      </w:r>
    </w:p>
    <w:p w:rsidR="00915D55" w:rsidRDefault="006C575E" w:rsidP="00915D55">
      <w:pPr>
        <w:pStyle w:val="Puntoelenco"/>
      </w:pPr>
      <w:r>
        <w:t xml:space="preserve">ÀMMINISTRAZIONE </w:t>
      </w:r>
      <w:r w:rsidR="00333E34">
        <w:t>*: Definisce i parametri di fatturazione.</w:t>
      </w:r>
    </w:p>
    <w:p w:rsidR="005871D9" w:rsidRDefault="005871D9" w:rsidP="00333E34">
      <w:pPr>
        <w:pStyle w:val="Puntoelenco"/>
        <w:numPr>
          <w:ilvl w:val="0"/>
          <w:numId w:val="0"/>
        </w:numPr>
        <w:ind w:left="576" w:hanging="288"/>
      </w:pPr>
    </w:p>
    <w:p w:rsidR="005871D9" w:rsidRDefault="005871D9">
      <w:r>
        <w:br w:type="page"/>
      </w:r>
    </w:p>
    <w:p w:rsidR="00915D55" w:rsidRPr="00333E34" w:rsidRDefault="00915D55" w:rsidP="00037095">
      <w:pPr>
        <w:rPr>
          <w:b/>
        </w:rPr>
      </w:pPr>
      <w:r w:rsidRPr="00333E34">
        <w:rPr>
          <w:b/>
        </w:rPr>
        <w:lastRenderedPageBreak/>
        <w:t>Comandi</w:t>
      </w:r>
      <w:r w:rsidR="00A03BE9">
        <w:rPr>
          <w:b/>
        </w:rPr>
        <w:t xml:space="preserve"> disponibili</w:t>
      </w:r>
    </w:p>
    <w:p w:rsidR="00915D55" w:rsidRDefault="00333E34" w:rsidP="00333E34">
      <w:pPr>
        <w:pStyle w:val="Puntoelenco"/>
      </w:pPr>
      <w:r>
        <w:t>Clienti</w:t>
      </w:r>
      <w:r>
        <w:br/>
      </w:r>
      <w:r>
        <w:rPr>
          <w:noProof/>
        </w:rPr>
        <w:drawing>
          <wp:inline distT="0" distB="0" distL="0" distR="0">
            <wp:extent cx="203175" cy="203175"/>
            <wp:effectExtent l="0" t="0" r="6985" b="698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rdineC1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Nuovo ordine: Apre </w:t>
      </w:r>
      <w:r w:rsidR="00A03BE9">
        <w:t xml:space="preserve">un nuovo documento </w:t>
      </w:r>
      <w:r>
        <w:t>ordine cliente.</w:t>
      </w:r>
      <w:r>
        <w:br/>
      </w:r>
      <w:r>
        <w:rPr>
          <w:noProof/>
        </w:rPr>
        <w:drawing>
          <wp:inline distT="0" distB="0" distL="0" distR="0">
            <wp:extent cx="203175" cy="203175"/>
            <wp:effectExtent l="0" t="0" r="6985" b="698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ffertaC1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Nuova offerta: Apre </w:t>
      </w:r>
      <w:r w:rsidR="00A03BE9">
        <w:t>un nuovo documento</w:t>
      </w:r>
      <w:r>
        <w:t xml:space="preserve"> offerta cliente.</w:t>
      </w:r>
      <w:r>
        <w:br/>
      </w:r>
      <w:r>
        <w:rPr>
          <w:noProof/>
        </w:rPr>
        <w:drawing>
          <wp:inline distT="0" distB="0" distL="0" distR="0">
            <wp:extent cx="203175" cy="203175"/>
            <wp:effectExtent l="0" t="0" r="6985" b="698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apportoC1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Nuovo bollettino: </w:t>
      </w:r>
      <w:r w:rsidR="00A03BE9">
        <w:t xml:space="preserve">Apre un nuovo documento </w:t>
      </w:r>
      <w:r>
        <w:t>per la consegna di materiale.</w:t>
      </w:r>
      <w:r>
        <w:br/>
      </w:r>
      <w:r w:rsidR="005C16E0">
        <w:rPr>
          <w:noProof/>
        </w:rPr>
        <w:drawing>
          <wp:inline distT="0" distB="0" distL="0" distR="0">
            <wp:extent cx="203175" cy="203175"/>
            <wp:effectExtent l="0" t="0" r="6985" b="698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atturaC1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6E0">
        <w:t xml:space="preserve"> Nuova fattura: Apre </w:t>
      </w:r>
      <w:r w:rsidR="00A03BE9">
        <w:t xml:space="preserve">un nuovo documento </w:t>
      </w:r>
      <w:r w:rsidR="005C16E0">
        <w:t>fattura cliente.</w:t>
      </w:r>
      <w:r>
        <w:br/>
      </w:r>
    </w:p>
    <w:p w:rsidR="001A2929" w:rsidRDefault="00333E34" w:rsidP="00333E34">
      <w:pPr>
        <w:pStyle w:val="Puntoelenco"/>
      </w:pPr>
      <w:r>
        <w:t>Fornitori</w:t>
      </w:r>
      <w:r w:rsidR="005C16E0">
        <w:br/>
      </w:r>
      <w:r w:rsidR="005C16E0">
        <w:rPr>
          <w:noProof/>
        </w:rPr>
        <w:drawing>
          <wp:inline distT="0" distB="0" distL="0" distR="0" wp14:anchorId="206DACA6" wp14:editId="2A852762">
            <wp:extent cx="203175" cy="203175"/>
            <wp:effectExtent l="0" t="0" r="6985" b="6985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rdineC1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6E0">
        <w:t xml:space="preserve"> Nuovo ordine: Apre </w:t>
      </w:r>
      <w:r w:rsidR="00A03BE9">
        <w:t xml:space="preserve">un nuovo documento </w:t>
      </w:r>
      <w:r w:rsidR="005C16E0">
        <w:t>per la comanda di materiale.</w:t>
      </w:r>
      <w:r w:rsidR="005C16E0">
        <w:br/>
      </w:r>
      <w:r w:rsidR="005C16E0">
        <w:rPr>
          <w:noProof/>
        </w:rPr>
        <w:drawing>
          <wp:inline distT="0" distB="0" distL="0" distR="0" wp14:anchorId="5144B497" wp14:editId="53D0E477">
            <wp:extent cx="203175" cy="203175"/>
            <wp:effectExtent l="0" t="0" r="6985" b="698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ffertaC16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6E0">
        <w:t xml:space="preserve"> Nuova offerta: Apre </w:t>
      </w:r>
      <w:r w:rsidR="00A03BE9">
        <w:t xml:space="preserve">un nuovo documento </w:t>
      </w:r>
      <w:r w:rsidR="005C16E0">
        <w:t>per la richiesta di offerta.</w:t>
      </w:r>
      <w:r w:rsidR="005C16E0">
        <w:br/>
      </w:r>
      <w:r w:rsidR="005C16E0">
        <w:rPr>
          <w:noProof/>
        </w:rPr>
        <w:drawing>
          <wp:inline distT="0" distB="0" distL="0" distR="0" wp14:anchorId="0FD97A62" wp14:editId="2538AA37">
            <wp:extent cx="203175" cy="203175"/>
            <wp:effectExtent l="0" t="0" r="6985" b="6985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apportoC1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6E0">
        <w:t xml:space="preserve"> Nuovo bollettino: Apre </w:t>
      </w:r>
      <w:r w:rsidR="00A03BE9">
        <w:t xml:space="preserve">un nuovo documento </w:t>
      </w:r>
      <w:r w:rsidR="005C16E0">
        <w:t>per l’entrata materiale.</w:t>
      </w:r>
      <w:r w:rsidR="005C16E0">
        <w:br/>
      </w:r>
      <w:r w:rsidR="005C16E0">
        <w:rPr>
          <w:noProof/>
        </w:rPr>
        <w:drawing>
          <wp:inline distT="0" distB="0" distL="0" distR="0" wp14:anchorId="09E6C4B1" wp14:editId="7514836E">
            <wp:extent cx="203175" cy="203175"/>
            <wp:effectExtent l="0" t="0" r="6985" b="698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atturaC16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6E0">
        <w:t xml:space="preserve"> Nuova fattura: Apre </w:t>
      </w:r>
      <w:r w:rsidR="00A03BE9">
        <w:t xml:space="preserve">un nuovo documento </w:t>
      </w:r>
      <w:r w:rsidR="005C16E0">
        <w:t>fattura fornitore.</w:t>
      </w:r>
      <w:r>
        <w:br/>
      </w:r>
    </w:p>
    <w:p w:rsidR="001A2929" w:rsidRDefault="001A2929" w:rsidP="001A2929">
      <w:pPr>
        <w:pStyle w:val="Puntoelenco"/>
        <w:numPr>
          <w:ilvl w:val="0"/>
          <w:numId w:val="0"/>
        </w:numPr>
        <w:ind w:left="576" w:hanging="288"/>
      </w:pPr>
    </w:p>
    <w:p w:rsidR="00037095" w:rsidRDefault="00037095" w:rsidP="00037095">
      <w:pPr>
        <w:pStyle w:val="Titolo3"/>
      </w:pPr>
      <w:bookmarkStart w:id="9" w:name="_Toc501533449"/>
      <w:r>
        <w:t>Nuovo contatto</w:t>
      </w:r>
      <w:r w:rsidR="001A2929">
        <w:t xml:space="preserve"> - Procedura</w:t>
      </w:r>
      <w:bookmarkEnd w:id="9"/>
    </w:p>
    <w:p w:rsidR="00037095" w:rsidRDefault="00037095" w:rsidP="009901B1">
      <w:pPr>
        <w:pStyle w:val="Paragrafoelenco"/>
        <w:numPr>
          <w:ilvl w:val="0"/>
          <w:numId w:val="2"/>
        </w:numPr>
      </w:pPr>
      <w:r>
        <w:t xml:space="preserve">Verificare se il </w:t>
      </w:r>
      <w:r w:rsidR="00054CBB">
        <w:t>contatto</w:t>
      </w:r>
      <w:r>
        <w:t xml:space="preserve"> é già presente nella banca dati.</w:t>
      </w:r>
      <w:r>
        <w:br/>
        <w:t xml:space="preserve">Se il </w:t>
      </w:r>
      <w:r w:rsidR="00054CBB">
        <w:t>contatto</w:t>
      </w:r>
      <w:r>
        <w:t xml:space="preserve"> é già presente, verificare le informazioni se ancora attuali.</w:t>
      </w:r>
      <w:r>
        <w:br/>
        <w:t>N° telefono, indirizzo, mail, ecc..</w:t>
      </w:r>
    </w:p>
    <w:p w:rsidR="00037095" w:rsidRDefault="00037095" w:rsidP="009901B1">
      <w:pPr>
        <w:pStyle w:val="Paragrafoelenco"/>
        <w:numPr>
          <w:ilvl w:val="0"/>
          <w:numId w:val="2"/>
        </w:numPr>
      </w:pPr>
      <w:r>
        <w:t xml:space="preserve">Se il </w:t>
      </w:r>
      <w:r w:rsidR="00054CBB">
        <w:t>contatto</w:t>
      </w:r>
      <w:r>
        <w:t xml:space="preserve"> non é presente nella banca dati procedere con la creazione di una nuova scheda.</w:t>
      </w:r>
    </w:p>
    <w:p w:rsidR="00037095" w:rsidRPr="001A2929" w:rsidRDefault="00037095" w:rsidP="001A2929">
      <w:pPr>
        <w:rPr>
          <w:b/>
        </w:rPr>
      </w:pPr>
      <w:r w:rsidRPr="001A2929">
        <w:rPr>
          <w:b/>
        </w:rPr>
        <w:t>Procedura</w:t>
      </w:r>
    </w:p>
    <w:p w:rsidR="008916BC" w:rsidRDefault="008916BC" w:rsidP="009901B1">
      <w:pPr>
        <w:pStyle w:val="Paragrafoelenco"/>
        <w:numPr>
          <w:ilvl w:val="0"/>
          <w:numId w:val="3"/>
        </w:numPr>
      </w:pPr>
      <w:r>
        <w:t>Dalla barra degli strumenti</w:t>
      </w:r>
      <w:r w:rsidR="00915D55">
        <w:t>, cliccare il pulsante</w:t>
      </w:r>
      <w:r w:rsidR="00915D55">
        <w:br/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bitore1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Nuovo cliente, o </w:t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editore16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Nuovo fornitore</w:t>
      </w:r>
    </w:p>
    <w:p w:rsidR="00915D55" w:rsidRDefault="00915D55" w:rsidP="009901B1">
      <w:pPr>
        <w:pStyle w:val="Paragrafoelenco"/>
        <w:numPr>
          <w:ilvl w:val="0"/>
          <w:numId w:val="3"/>
        </w:numPr>
      </w:pPr>
      <w:r>
        <w:t>Nella nuova schermata successiva inserire tutti i campi necessari</w:t>
      </w:r>
      <w:r w:rsidR="004B2FDD">
        <w:t>.</w:t>
      </w:r>
      <w:r w:rsidR="005871D9">
        <w:br/>
      </w:r>
    </w:p>
    <w:p w:rsidR="001A2929" w:rsidRDefault="001A2929" w:rsidP="001A2929">
      <w:pPr>
        <w:pStyle w:val="Titolo3"/>
      </w:pPr>
      <w:bookmarkStart w:id="10" w:name="_Toc501533450"/>
      <w:r>
        <w:t>Campi obbligatori</w:t>
      </w:r>
      <w:bookmarkEnd w:id="10"/>
    </w:p>
    <w:p w:rsidR="001A2929" w:rsidRDefault="001A2929" w:rsidP="001A2929">
      <w:pPr>
        <w:pStyle w:val="Puntoelenco"/>
      </w:pPr>
      <w:r>
        <w:t>Nome Cognome e/o società</w:t>
      </w:r>
    </w:p>
    <w:p w:rsidR="001A2929" w:rsidRDefault="001A2929" w:rsidP="001A2929">
      <w:pPr>
        <w:pStyle w:val="Puntoelenco"/>
      </w:pPr>
      <w:r>
        <w:t>Telefono principale</w:t>
      </w:r>
    </w:p>
    <w:p w:rsidR="001A2929" w:rsidRDefault="001A2929" w:rsidP="001A2929">
      <w:pPr>
        <w:pStyle w:val="Puntoelenco"/>
      </w:pPr>
      <w:r>
        <w:t>Email</w:t>
      </w:r>
    </w:p>
    <w:p w:rsidR="001A2929" w:rsidRDefault="001A2929" w:rsidP="001A2929">
      <w:pPr>
        <w:pStyle w:val="Puntoelenco"/>
      </w:pPr>
      <w:r>
        <w:t>Indirizzo predefinito</w:t>
      </w:r>
    </w:p>
    <w:p w:rsidR="00915D55" w:rsidRDefault="00915D55" w:rsidP="001A2929">
      <w:r>
        <w:br w:type="page"/>
      </w:r>
    </w:p>
    <w:p w:rsidR="00915D55" w:rsidRPr="0083764A" w:rsidRDefault="00915D55" w:rsidP="0083764A">
      <w:pPr>
        <w:pStyle w:val="Titolo1"/>
        <w:rPr>
          <w:b w:val="0"/>
        </w:rPr>
      </w:pPr>
      <w:bookmarkStart w:id="11" w:name="_Toc501533451"/>
      <w:r w:rsidRPr="0083764A">
        <w:rPr>
          <w:b w:val="0"/>
        </w:rPr>
        <w:lastRenderedPageBreak/>
        <w:t>Cartell</w:t>
      </w:r>
      <w:r w:rsidR="00A86756" w:rsidRPr="0083764A">
        <w:rPr>
          <w:b w:val="0"/>
        </w:rPr>
        <w:t>e</w:t>
      </w:r>
      <w:r w:rsidRPr="0083764A">
        <w:rPr>
          <w:b w:val="0"/>
        </w:rPr>
        <w:t xml:space="preserve"> – </w:t>
      </w:r>
      <w:r w:rsidR="00A86756" w:rsidRPr="0083764A">
        <w:rPr>
          <w:b w:val="0"/>
        </w:rPr>
        <w:t>Cartella</w:t>
      </w:r>
      <w:r w:rsidRPr="0083764A">
        <w:rPr>
          <w:b w:val="0"/>
        </w:rPr>
        <w:t xml:space="preserve">, </w:t>
      </w:r>
      <w:r w:rsidR="00A86756" w:rsidRPr="0083764A">
        <w:rPr>
          <w:b w:val="0"/>
        </w:rPr>
        <w:t>Contratti</w:t>
      </w:r>
      <w:r w:rsidRPr="0083764A">
        <w:rPr>
          <w:b w:val="0"/>
        </w:rPr>
        <w:t>.</w:t>
      </w:r>
      <w:bookmarkEnd w:id="11"/>
    </w:p>
    <w:p w:rsidR="006C575E" w:rsidRDefault="006C575E" w:rsidP="006C575E">
      <w:r>
        <w:t>Queste informazioni si applicano alle schede cartelle generali e contratti.</w:t>
      </w:r>
    </w:p>
    <w:p w:rsidR="00915D55" w:rsidRDefault="00A86756" w:rsidP="00915D55">
      <w:r>
        <w:t>Le cartelle sono spazi dove salvare i documenti, un contatto può avere più cartelle.</w:t>
      </w:r>
      <w:r>
        <w:br/>
        <w:t>I documenti vengono salvati nelle cartelle, non è possibile salvare un documento se il contatto non ha nessuna cartella disponibile.</w:t>
      </w:r>
    </w:p>
    <w:p w:rsidR="005871D9" w:rsidRDefault="005871D9" w:rsidP="00915D55">
      <w:r>
        <w:rPr>
          <w:noProof/>
        </w:rPr>
        <w:drawing>
          <wp:inline distT="0" distB="0" distL="0" distR="0">
            <wp:extent cx="4791600" cy="3240000"/>
            <wp:effectExtent l="0" t="0" r="9525" b="0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crt_SchedaCartella_00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56" w:rsidRPr="00333E34" w:rsidRDefault="005871D9" w:rsidP="00A86756">
      <w:pPr>
        <w:rPr>
          <w:b/>
        </w:rPr>
      </w:pPr>
      <w:r>
        <w:rPr>
          <w:b/>
        </w:rPr>
        <w:br/>
      </w:r>
      <w:r w:rsidR="00A86756" w:rsidRPr="00333E34">
        <w:rPr>
          <w:b/>
        </w:rPr>
        <w:t>Schede disponibili</w:t>
      </w:r>
    </w:p>
    <w:p w:rsidR="00A86756" w:rsidRDefault="006C575E" w:rsidP="00A86756">
      <w:pPr>
        <w:pStyle w:val="Puntoelenco"/>
      </w:pPr>
      <w:r>
        <w:t>DOCUMENTI</w:t>
      </w:r>
      <w:r w:rsidR="00A86756">
        <w:t>: Visualizza tutti i documenti</w:t>
      </w:r>
      <w:r>
        <w:t xml:space="preserve"> salvati nella cartella</w:t>
      </w:r>
      <w:r w:rsidR="00A86756">
        <w:t>.</w:t>
      </w:r>
    </w:p>
    <w:p w:rsidR="00A86756" w:rsidRDefault="006C575E" w:rsidP="00A86756">
      <w:pPr>
        <w:pStyle w:val="Puntoelenco"/>
      </w:pPr>
      <w:r>
        <w:t>ATTIVITÀ</w:t>
      </w:r>
      <w:r w:rsidR="00A86756">
        <w:t xml:space="preserve">: Visualizza tutte le attività </w:t>
      </w:r>
      <w:r>
        <w:t>della cartella</w:t>
      </w:r>
      <w:r w:rsidR="00A86756">
        <w:t>.</w:t>
      </w:r>
    </w:p>
    <w:p w:rsidR="00A86756" w:rsidRDefault="006C575E" w:rsidP="00A86756">
      <w:pPr>
        <w:pStyle w:val="Puntoelenco"/>
      </w:pPr>
      <w:r>
        <w:t>ALLEGATI</w:t>
      </w:r>
      <w:r w:rsidR="00A86756">
        <w:t xml:space="preserve">: Visualizza gli allegati </w:t>
      </w:r>
      <w:r>
        <w:t>salvati nella cartella</w:t>
      </w:r>
      <w:r w:rsidR="00A86756">
        <w:t>.</w:t>
      </w:r>
    </w:p>
    <w:p w:rsidR="006C575E" w:rsidRDefault="006C575E" w:rsidP="00A86756">
      <w:pPr>
        <w:pStyle w:val="Puntoelenco"/>
      </w:pPr>
      <w:r>
        <w:t>PROPRIETÀ: Visualizza i dettagli della cartella.</w:t>
      </w:r>
    </w:p>
    <w:p w:rsidR="00A86756" w:rsidRDefault="006C575E" w:rsidP="00A86756">
      <w:pPr>
        <w:pStyle w:val="Puntoelenco"/>
      </w:pPr>
      <w:r>
        <w:t>ÀMMINISTRAZIONE</w:t>
      </w:r>
      <w:r w:rsidR="00A86756">
        <w:t>*: Definisce i parametri di fatturazione.</w:t>
      </w:r>
      <w:r w:rsidR="005871D9">
        <w:br/>
      </w:r>
    </w:p>
    <w:p w:rsidR="005871D9" w:rsidRDefault="005871D9">
      <w:r>
        <w:br w:type="page"/>
      </w:r>
    </w:p>
    <w:p w:rsidR="00A86756" w:rsidRPr="00333E34" w:rsidRDefault="00A86756" w:rsidP="00A86756">
      <w:pPr>
        <w:rPr>
          <w:b/>
        </w:rPr>
      </w:pPr>
      <w:r w:rsidRPr="00333E34">
        <w:rPr>
          <w:b/>
        </w:rPr>
        <w:lastRenderedPageBreak/>
        <w:t>Comandi</w:t>
      </w:r>
    </w:p>
    <w:p w:rsidR="00A86756" w:rsidRDefault="00A86756" w:rsidP="00A86756">
      <w:pPr>
        <w:pStyle w:val="Puntoelenco"/>
      </w:pPr>
      <w:r>
        <w:t>Cartella clienti</w:t>
      </w:r>
      <w:r>
        <w:br/>
      </w:r>
      <w:r>
        <w:rPr>
          <w:noProof/>
        </w:rPr>
        <w:drawing>
          <wp:inline distT="0" distB="0" distL="0" distR="0" wp14:anchorId="728DFF3F" wp14:editId="4C85FCF0">
            <wp:extent cx="203175" cy="203175"/>
            <wp:effectExtent l="0" t="0" r="6985" b="6985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rdineC1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Nuovo ordine: Apre </w:t>
      </w:r>
      <w:r w:rsidR="00A03BE9">
        <w:t>un nuovo documento</w:t>
      </w:r>
      <w:r>
        <w:t xml:space="preserve"> ordine cliente.</w:t>
      </w:r>
      <w:r>
        <w:br/>
      </w:r>
      <w:r>
        <w:rPr>
          <w:noProof/>
        </w:rPr>
        <w:drawing>
          <wp:inline distT="0" distB="0" distL="0" distR="0" wp14:anchorId="4B455023" wp14:editId="3D203D76">
            <wp:extent cx="203175" cy="203175"/>
            <wp:effectExtent l="0" t="0" r="6985" b="698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ffertaC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Nuova offerta: Apre </w:t>
      </w:r>
      <w:r w:rsidR="00A03BE9">
        <w:t>un nuovo documento</w:t>
      </w:r>
      <w:r>
        <w:t xml:space="preserve"> offerta cliente.</w:t>
      </w:r>
      <w:r>
        <w:br/>
      </w:r>
      <w:r>
        <w:rPr>
          <w:noProof/>
        </w:rPr>
        <w:drawing>
          <wp:inline distT="0" distB="0" distL="0" distR="0" wp14:anchorId="18E29D2E" wp14:editId="48B4A1DC">
            <wp:extent cx="203175" cy="203175"/>
            <wp:effectExtent l="0" t="0" r="6985" b="6985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apportoC1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Nuovo bollettino: Apre </w:t>
      </w:r>
      <w:r w:rsidR="00A03BE9">
        <w:t>un nuovo documento</w:t>
      </w:r>
      <w:r>
        <w:t xml:space="preserve"> per la consegna di materiale.</w:t>
      </w:r>
      <w:r>
        <w:br/>
      </w:r>
      <w:r>
        <w:rPr>
          <w:noProof/>
        </w:rPr>
        <w:drawing>
          <wp:inline distT="0" distB="0" distL="0" distR="0" wp14:anchorId="54B25EF2" wp14:editId="59F14493">
            <wp:extent cx="203175" cy="203175"/>
            <wp:effectExtent l="0" t="0" r="6985" b="698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atturaC1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Nuova fattura: Apre </w:t>
      </w:r>
      <w:r w:rsidR="00A03BE9">
        <w:t xml:space="preserve">un nuovo documento </w:t>
      </w:r>
      <w:r>
        <w:t>fattura cliente.</w:t>
      </w:r>
      <w:r>
        <w:br/>
      </w:r>
    </w:p>
    <w:p w:rsidR="00A86756" w:rsidRDefault="00A86756" w:rsidP="00A86756">
      <w:pPr>
        <w:pStyle w:val="Puntoelenco"/>
      </w:pPr>
      <w:r>
        <w:t>Cartella fornitori</w:t>
      </w:r>
      <w:r>
        <w:br/>
      </w:r>
      <w:r>
        <w:rPr>
          <w:noProof/>
        </w:rPr>
        <w:drawing>
          <wp:inline distT="0" distB="0" distL="0" distR="0" wp14:anchorId="17E0B35E" wp14:editId="224DC935">
            <wp:extent cx="203175" cy="203175"/>
            <wp:effectExtent l="0" t="0" r="6985" b="6985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rdineC1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Nuovo ordine: Apre un</w:t>
      </w:r>
      <w:r w:rsidR="00A03BE9">
        <w:t xml:space="preserve"> </w:t>
      </w:r>
      <w:r>
        <w:t>nuov</w:t>
      </w:r>
      <w:r w:rsidR="00A03BE9">
        <w:t>o documento</w:t>
      </w:r>
      <w:r>
        <w:t xml:space="preserve"> per la comanda di materiale.</w:t>
      </w:r>
      <w:r>
        <w:br/>
      </w:r>
      <w:r>
        <w:rPr>
          <w:noProof/>
        </w:rPr>
        <w:drawing>
          <wp:inline distT="0" distB="0" distL="0" distR="0" wp14:anchorId="1D2CC89A" wp14:editId="5A188752">
            <wp:extent cx="203175" cy="203175"/>
            <wp:effectExtent l="0" t="0" r="6985" b="6985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ffertaC16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Nuova offerta: Apre </w:t>
      </w:r>
      <w:r w:rsidR="00A03BE9">
        <w:t>un nuovo documento</w:t>
      </w:r>
      <w:r>
        <w:t xml:space="preserve"> per la richiesta di offerta.</w:t>
      </w:r>
      <w:r>
        <w:br/>
      </w:r>
      <w:r>
        <w:rPr>
          <w:noProof/>
        </w:rPr>
        <w:drawing>
          <wp:inline distT="0" distB="0" distL="0" distR="0" wp14:anchorId="7A0C4AA6" wp14:editId="4498B7CB">
            <wp:extent cx="203175" cy="203175"/>
            <wp:effectExtent l="0" t="0" r="6985" b="6985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apportoC1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Nuovo bollettino: Apre </w:t>
      </w:r>
      <w:r w:rsidR="00A03BE9">
        <w:t xml:space="preserve">un nuovo documento </w:t>
      </w:r>
      <w:r>
        <w:t>per l’entrata materiale.</w:t>
      </w:r>
      <w:r>
        <w:br/>
      </w:r>
      <w:r>
        <w:rPr>
          <w:noProof/>
        </w:rPr>
        <w:drawing>
          <wp:inline distT="0" distB="0" distL="0" distR="0" wp14:anchorId="31CFB965" wp14:editId="09081895">
            <wp:extent cx="203175" cy="203175"/>
            <wp:effectExtent l="0" t="0" r="6985" b="6985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atturaC16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Nuova fattura: Apre </w:t>
      </w:r>
      <w:r w:rsidR="00A03BE9">
        <w:t xml:space="preserve">un nuovo documento </w:t>
      </w:r>
      <w:r>
        <w:t>fattura fornitore.</w:t>
      </w:r>
      <w:r>
        <w:br/>
      </w:r>
    </w:p>
    <w:p w:rsidR="00A86756" w:rsidRDefault="00A86756" w:rsidP="00915D55"/>
    <w:p w:rsidR="00836B96" w:rsidRDefault="00836B96">
      <w:r>
        <w:br w:type="page"/>
      </w:r>
    </w:p>
    <w:p w:rsidR="00915D55" w:rsidRDefault="00915D55" w:rsidP="00915D55">
      <w:pPr>
        <w:pStyle w:val="Titolo3"/>
      </w:pPr>
      <w:bookmarkStart w:id="12" w:name="_Toc501533452"/>
      <w:r>
        <w:lastRenderedPageBreak/>
        <w:t>Nuov</w:t>
      </w:r>
      <w:r w:rsidR="00A86756">
        <w:t>a</w:t>
      </w:r>
      <w:r>
        <w:t xml:space="preserve"> </w:t>
      </w:r>
      <w:r w:rsidR="00A86756">
        <w:t>cartella</w:t>
      </w:r>
      <w:r w:rsidR="006C575E">
        <w:t xml:space="preserve"> - Procedura</w:t>
      </w:r>
      <w:bookmarkEnd w:id="12"/>
    </w:p>
    <w:p w:rsidR="00836B96" w:rsidRDefault="00836B96" w:rsidP="009901B1">
      <w:pPr>
        <w:pStyle w:val="Paragrafoelenco"/>
        <w:numPr>
          <w:ilvl w:val="0"/>
          <w:numId w:val="4"/>
        </w:numPr>
      </w:pPr>
      <w:r w:rsidRPr="00836B96">
        <w:rPr>
          <w:b/>
        </w:rPr>
        <w:t>Procedura predefinita</w:t>
      </w:r>
      <w:r>
        <w:br/>
        <w:t>Dalla barra degli strumenti generale, cliccare il pulsante</w:t>
      </w:r>
      <w:r w:rsidR="00915D55">
        <w:br/>
      </w:r>
      <w:r>
        <w:rPr>
          <w:noProof/>
        </w:rPr>
        <w:drawing>
          <wp:inline distT="0" distB="0" distL="0" distR="0" wp14:anchorId="38605F55" wp14:editId="6436003E">
            <wp:extent cx="152400" cy="152400"/>
            <wp:effectExtent l="0" t="0" r="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bitore16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Nuova cartella, o </w:t>
      </w:r>
      <w:r>
        <w:rPr>
          <w:noProof/>
        </w:rPr>
        <w:drawing>
          <wp:inline distT="0" distB="0" distL="0" distR="0" wp14:anchorId="06B4257D" wp14:editId="480EF384">
            <wp:extent cx="152400" cy="152400"/>
            <wp:effectExtent l="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editore16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Nuovo contratto </w:t>
      </w:r>
      <w:r w:rsidR="00606875">
        <w:br/>
      </w:r>
    </w:p>
    <w:p w:rsidR="00836B96" w:rsidRDefault="00836B96" w:rsidP="009901B1">
      <w:pPr>
        <w:pStyle w:val="Paragrafoelenco"/>
        <w:numPr>
          <w:ilvl w:val="1"/>
          <w:numId w:val="4"/>
        </w:numPr>
      </w:pPr>
      <w:r w:rsidRPr="00836B96">
        <w:rPr>
          <w:b/>
        </w:rPr>
        <w:t>Scheda contatto – variante 1</w:t>
      </w:r>
      <w:r w:rsidRPr="00836B96">
        <w:rPr>
          <w:b/>
        </w:rPr>
        <w:br/>
      </w:r>
      <w:r>
        <w:t>Dalla scheda del contatto, cliccare il pulsante</w:t>
      </w:r>
      <w:r>
        <w:br/>
      </w:r>
      <w:r>
        <w:rPr>
          <w:noProof/>
        </w:rPr>
        <w:drawing>
          <wp:inline distT="0" distB="0" distL="0" distR="0" wp14:anchorId="3F25B747" wp14:editId="24F4F8B5">
            <wp:extent cx="152400" cy="152400"/>
            <wp:effectExtent l="0" t="0" r="0" b="0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bitore16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Nuova cartella, o </w:t>
      </w:r>
      <w:r>
        <w:rPr>
          <w:noProof/>
        </w:rPr>
        <w:drawing>
          <wp:inline distT="0" distB="0" distL="0" distR="0" wp14:anchorId="64F61064" wp14:editId="4EDFC7F6">
            <wp:extent cx="152400" cy="152400"/>
            <wp:effectExtent l="0" t="0" r="0" b="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editore16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Nuovo contratto </w:t>
      </w:r>
      <w:r w:rsidR="00606875">
        <w:br/>
      </w:r>
    </w:p>
    <w:p w:rsidR="00915D55" w:rsidRDefault="00606875" w:rsidP="009901B1">
      <w:pPr>
        <w:pStyle w:val="Paragrafoelenco"/>
        <w:numPr>
          <w:ilvl w:val="1"/>
          <w:numId w:val="4"/>
        </w:numPr>
      </w:pPr>
      <w:r w:rsidRPr="00606875">
        <w:rPr>
          <w:b/>
        </w:rPr>
        <w:t>Scheda cartella – variante 2</w:t>
      </w:r>
      <w:r>
        <w:br/>
        <w:t>Da una scheda cartella, cliccare il pulsante</w:t>
      </w:r>
      <w:r>
        <w:br/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new_16x161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Nuovo elemento</w:t>
      </w:r>
      <w:r>
        <w:br/>
      </w:r>
    </w:p>
    <w:p w:rsidR="001437E5" w:rsidRDefault="00606875" w:rsidP="009901B1">
      <w:pPr>
        <w:pStyle w:val="Paragrafoelenco"/>
        <w:numPr>
          <w:ilvl w:val="1"/>
          <w:numId w:val="4"/>
        </w:numPr>
      </w:pPr>
      <w:r w:rsidRPr="00606875">
        <w:rPr>
          <w:b/>
        </w:rPr>
        <w:t>Salva con nome – variante 3</w:t>
      </w:r>
      <w:r>
        <w:br/>
        <w:t>È in oltre possibile creare una cartella velocemente,</w:t>
      </w:r>
      <w:r w:rsidR="001437E5">
        <w:t xml:space="preserve"> durante il salvataggio di un documento,</w:t>
      </w:r>
      <w:r>
        <w:t xml:space="preserve"> direttamente dalla finestra “Salva con nome”.</w:t>
      </w:r>
      <w:r>
        <w:br/>
      </w:r>
      <w:r>
        <w:rPr>
          <w:noProof/>
        </w:rPr>
        <w:drawing>
          <wp:inline distT="0" distB="0" distL="0" distR="0">
            <wp:extent cx="3115340" cy="2025199"/>
            <wp:effectExtent l="0" t="0" r="8890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oc_SalvaConNome_010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17457" cy="202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7E5">
        <w:br/>
      </w:r>
      <w:r w:rsidR="001437E5">
        <w:br/>
        <w:t>Selezionare il contatto desiderato e inserire il testo per la nuova cartella nell’ultima riga vuota.</w:t>
      </w:r>
    </w:p>
    <w:p w:rsidR="001437E5" w:rsidRDefault="005871D9" w:rsidP="00C44010">
      <w:pPr>
        <w:pStyle w:val="Paragrafoelenco"/>
        <w:ind w:left="360"/>
      </w:pPr>
      <w:r>
        <w:br/>
      </w:r>
    </w:p>
    <w:p w:rsidR="001437E5" w:rsidRDefault="001437E5" w:rsidP="001437E5">
      <w:pPr>
        <w:pStyle w:val="Titolo3"/>
      </w:pPr>
      <w:bookmarkStart w:id="13" w:name="_Toc501533453"/>
      <w:r>
        <w:t>Campi obbligatori</w:t>
      </w:r>
      <w:bookmarkEnd w:id="13"/>
    </w:p>
    <w:p w:rsidR="001437E5" w:rsidRDefault="001437E5" w:rsidP="001437E5">
      <w:pPr>
        <w:pStyle w:val="Puntoelenco"/>
      </w:pPr>
      <w:r>
        <w:t>Contatto</w:t>
      </w:r>
    </w:p>
    <w:p w:rsidR="001437E5" w:rsidRDefault="001437E5" w:rsidP="001437E5">
      <w:pPr>
        <w:pStyle w:val="Puntoelenco"/>
      </w:pPr>
      <w:r>
        <w:t>Descrizione cartella</w:t>
      </w:r>
    </w:p>
    <w:p w:rsidR="001437E5" w:rsidRDefault="001437E5" w:rsidP="001437E5">
      <w:pPr>
        <w:pStyle w:val="Puntoelenco"/>
      </w:pPr>
      <w:r>
        <w:t>Indirizzo predefinito</w:t>
      </w:r>
      <w:r w:rsidR="00590852">
        <w:t xml:space="preserve"> e di spedizione</w:t>
      </w:r>
    </w:p>
    <w:p w:rsidR="00590852" w:rsidRDefault="00590852" w:rsidP="00DE0DB7">
      <w:pPr>
        <w:pStyle w:val="Puntoelenco"/>
      </w:pPr>
      <w:r>
        <w:t>Data inizio e termine stimato</w:t>
      </w:r>
    </w:p>
    <w:p w:rsidR="00DE0DB7" w:rsidRDefault="00DE0DB7" w:rsidP="00DE0DB7">
      <w:pPr>
        <w:pStyle w:val="Puntoelenco"/>
        <w:numPr>
          <w:ilvl w:val="0"/>
          <w:numId w:val="0"/>
        </w:numPr>
      </w:pPr>
    </w:p>
    <w:p w:rsidR="00590852" w:rsidRPr="0083764A" w:rsidRDefault="00590852" w:rsidP="0083764A">
      <w:pPr>
        <w:pStyle w:val="Titolo1"/>
        <w:rPr>
          <w:b w:val="0"/>
        </w:rPr>
      </w:pPr>
      <w:bookmarkStart w:id="14" w:name="_Toc501533454"/>
      <w:r w:rsidRPr="0083764A">
        <w:rPr>
          <w:b w:val="0"/>
        </w:rPr>
        <w:lastRenderedPageBreak/>
        <w:t>Procedura dettagliata vendita.</w:t>
      </w:r>
      <w:bookmarkEnd w:id="14"/>
    </w:p>
    <w:p w:rsidR="00EE7DE8" w:rsidRPr="00BC6CBA" w:rsidRDefault="00395625" w:rsidP="00395625">
      <w:pPr>
        <w:rPr>
          <w:b/>
        </w:rPr>
      </w:pPr>
      <w:r>
        <w:br/>
      </w:r>
      <w:r w:rsidR="00590852">
        <w:t>Questa procedura fornisce tutte le informazioni necessarie per eseguire correttamente tutto il processo di vendita all’interno di InfoTime.NET.</w:t>
      </w:r>
    </w:p>
    <w:p w:rsidR="008916BC" w:rsidRDefault="005871D9" w:rsidP="005871D9">
      <w:pPr>
        <w:pStyle w:val="Titolo3"/>
        <w:rPr>
          <w:noProof/>
          <w:lang w:eastAsia="it-CH"/>
        </w:rPr>
      </w:pPr>
      <w:bookmarkStart w:id="15" w:name="_Toc501533455"/>
      <w:r>
        <w:rPr>
          <w:noProof/>
          <w:lang w:eastAsia="it-CH"/>
        </w:rPr>
        <w:t>Processo</w:t>
      </w:r>
      <w:bookmarkEnd w:id="15"/>
    </w:p>
    <w:p w:rsidR="00DE0DB7" w:rsidRPr="00DE0DB7" w:rsidRDefault="00DE0DB7" w:rsidP="00DE0DB7">
      <w:pPr>
        <w:rPr>
          <w:lang w:eastAsia="it-CH"/>
        </w:rPr>
      </w:pPr>
      <w:r>
        <w:rPr>
          <w:b/>
          <w:noProof/>
          <w:lang w:eastAsia="it-CH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319878</wp:posOffset>
            </wp:positionV>
            <wp:extent cx="202565" cy="202565"/>
            <wp:effectExtent l="0" t="0" r="6985" b="6985"/>
            <wp:wrapSquare wrapText="bothSides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OffertaC1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66F2" w:rsidRDefault="0039172B" w:rsidP="005871D9">
      <w:pPr>
        <w:rPr>
          <w:lang w:eastAsia="it-CH"/>
        </w:rPr>
      </w:pPr>
      <w:r w:rsidRPr="00B4628C">
        <w:rPr>
          <w:b/>
          <w:lang w:eastAsia="it-CH"/>
        </w:rPr>
        <w:t>Offerta</w:t>
      </w:r>
      <w:r w:rsidR="00395625">
        <w:rPr>
          <w:b/>
          <w:lang w:eastAsia="it-CH"/>
        </w:rPr>
        <w:t xml:space="preserve"> / Progettazione</w:t>
      </w:r>
      <w:r w:rsidRPr="00B4628C">
        <w:rPr>
          <w:b/>
          <w:lang w:eastAsia="it-CH"/>
        </w:rPr>
        <w:br/>
      </w:r>
      <w:r w:rsidR="005871D9">
        <w:rPr>
          <w:lang w:eastAsia="it-CH"/>
        </w:rPr>
        <w:t>Il processo di vendita inizia con la stipulazione di un</w:t>
      </w:r>
      <w:r w:rsidR="00B20DD5">
        <w:rPr>
          <w:lang w:eastAsia="it-CH"/>
        </w:rPr>
        <w:t xml:space="preserve">a nuova </w:t>
      </w:r>
      <w:r w:rsidR="005871D9">
        <w:rPr>
          <w:lang w:eastAsia="it-CH"/>
        </w:rPr>
        <w:t>offerta, l’offerta può contenere più prodotti (progetti), articoli, prestazioni.</w:t>
      </w:r>
      <w:r>
        <w:rPr>
          <w:lang w:eastAsia="it-CH"/>
        </w:rPr>
        <w:br/>
      </w:r>
      <w:r w:rsidR="00B20DD5">
        <w:rPr>
          <w:lang w:eastAsia="it-CH"/>
        </w:rPr>
        <w:t>All’accettazione del cliente, l’offerta deve venir confermata, in questa procedura verrà creato un ordine cliente, pronto a sua volta per una convalida interna.</w:t>
      </w:r>
    </w:p>
    <w:p w:rsidR="00F966F2" w:rsidRDefault="005371C2" w:rsidP="00F966F2">
      <w:pPr>
        <w:pStyle w:val="Puntoelenco"/>
        <w:rPr>
          <w:lang w:eastAsia="it-CH"/>
        </w:rPr>
      </w:pPr>
      <w:r>
        <w:rPr>
          <w:lang w:eastAsia="it-CH"/>
        </w:rPr>
        <w:t>L’o</w:t>
      </w:r>
      <w:r w:rsidR="00F966F2">
        <w:rPr>
          <w:lang w:eastAsia="it-CH"/>
        </w:rPr>
        <w:t xml:space="preserve">fferta una volta confermata viene bloccata e il suo stato viene impostato su “Terminato” </w:t>
      </w:r>
      <w:r w:rsidR="00F966F2">
        <w:rPr>
          <w:noProof/>
          <w:lang w:eastAsia="it-CH"/>
        </w:rPr>
        <w:drawing>
          <wp:inline distT="0" distB="0" distL="0" distR="0" wp14:anchorId="637376E3" wp14:editId="5FA4CF8F">
            <wp:extent cx="152400" cy="152400"/>
            <wp:effectExtent l="0" t="0" r="0" b="0"/>
            <wp:docPr id="74" name="Immagin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StatoTerminato1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6F2">
        <w:rPr>
          <w:lang w:eastAsia="it-CH"/>
        </w:rPr>
        <w:t xml:space="preserve"> </w:t>
      </w:r>
    </w:p>
    <w:p w:rsidR="0039172B" w:rsidRDefault="00F966F2" w:rsidP="00F966F2">
      <w:pPr>
        <w:pStyle w:val="Puntoelenco"/>
        <w:rPr>
          <w:lang w:eastAsia="it-CH"/>
        </w:rPr>
      </w:pPr>
      <w:r>
        <w:rPr>
          <w:lang w:eastAsia="it-CH"/>
        </w:rPr>
        <w:t xml:space="preserve">Se l’offerta contiene dei progetti anche quest’ultimi vengono bloccati e lo stato viene impostato su “Terminato” </w:t>
      </w:r>
      <w:r>
        <w:rPr>
          <w:noProof/>
          <w:lang w:eastAsia="it-CH"/>
        </w:rPr>
        <w:drawing>
          <wp:inline distT="0" distB="0" distL="0" distR="0">
            <wp:extent cx="152400" cy="152400"/>
            <wp:effectExtent l="0" t="0" r="0" b="0"/>
            <wp:docPr id="73" name="Immagin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StatoTerminato1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625">
        <w:rPr>
          <w:lang w:eastAsia="it-CH"/>
        </w:rPr>
        <w:br/>
      </w:r>
    </w:p>
    <w:p w:rsidR="00F966F2" w:rsidRDefault="00395625" w:rsidP="005871D9">
      <w:pPr>
        <w:rPr>
          <w:lang w:eastAsia="it-CH"/>
        </w:rPr>
      </w:pPr>
      <w:r>
        <w:rPr>
          <w:b/>
          <w:noProof/>
          <w:lang w:eastAsia="it-CH"/>
        </w:rPr>
        <w:drawing>
          <wp:anchor distT="0" distB="0" distL="114300" distR="114300" simplePos="0" relativeHeight="251681792" behindDoc="1" locked="0" layoutInCell="1" allowOverlap="1" wp14:anchorId="51E7D0AC" wp14:editId="453D46CD">
            <wp:simplePos x="0" y="0"/>
            <wp:positionH relativeFrom="column">
              <wp:posOffset>12065</wp:posOffset>
            </wp:positionH>
            <wp:positionV relativeFrom="paragraph">
              <wp:posOffset>-635</wp:posOffset>
            </wp:positionV>
            <wp:extent cx="202565" cy="202565"/>
            <wp:effectExtent l="0" t="0" r="6985" b="6985"/>
            <wp:wrapSquare wrapText="bothSides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OffertaC1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628C" w:rsidRPr="00B4628C">
        <w:rPr>
          <w:b/>
          <w:lang w:eastAsia="it-CH"/>
        </w:rPr>
        <w:t>Conferma d’ordine</w:t>
      </w:r>
      <w:r w:rsidR="00B4628C">
        <w:rPr>
          <w:b/>
          <w:lang w:eastAsia="it-CH"/>
        </w:rPr>
        <w:t xml:space="preserve"> (ordine cliente)</w:t>
      </w:r>
      <w:r>
        <w:rPr>
          <w:b/>
          <w:lang w:eastAsia="it-CH"/>
        </w:rPr>
        <w:t xml:space="preserve"> / Produzioni</w:t>
      </w:r>
      <w:r w:rsidR="00B4628C">
        <w:rPr>
          <w:b/>
          <w:lang w:eastAsia="it-CH"/>
        </w:rPr>
        <w:br/>
      </w:r>
      <w:r w:rsidR="00B20DD5">
        <w:rPr>
          <w:lang w:eastAsia="it-CH"/>
        </w:rPr>
        <w:t xml:space="preserve">La conferma d’ordine (ordine cliente) è </w:t>
      </w:r>
      <w:r w:rsidR="00B20DD5" w:rsidRPr="00B20DD5">
        <w:rPr>
          <w:b/>
          <w:lang w:eastAsia="it-CH"/>
        </w:rPr>
        <w:t>obbligatoria</w:t>
      </w:r>
      <w:r w:rsidR="00B20DD5">
        <w:rPr>
          <w:lang w:eastAsia="it-CH"/>
        </w:rPr>
        <w:t xml:space="preserve"> e deve venir </w:t>
      </w:r>
      <w:r w:rsidR="00B20DD5" w:rsidRPr="00B20DD5">
        <w:rPr>
          <w:b/>
          <w:lang w:eastAsia="it-CH"/>
        </w:rPr>
        <w:t>approvata</w:t>
      </w:r>
      <w:r w:rsidR="00B20DD5">
        <w:rPr>
          <w:lang w:eastAsia="it-CH"/>
        </w:rPr>
        <w:t xml:space="preserve"> prima di poter inviare la conferma al cliente e prima di comandare il materiale.</w:t>
      </w:r>
      <w:r w:rsidR="00B4628C">
        <w:rPr>
          <w:lang w:eastAsia="it-CH"/>
        </w:rPr>
        <w:br/>
        <w:t>Una volta confermata, non sarà più possibile modificare o eliminare i dettagli dell’ordine.</w:t>
      </w:r>
      <w:r w:rsidR="00B4628C">
        <w:rPr>
          <w:lang w:eastAsia="it-CH"/>
        </w:rPr>
        <w:br/>
        <w:t>La data di fine determina la scadenza dell’ordine.</w:t>
      </w:r>
    </w:p>
    <w:p w:rsidR="00B4628C" w:rsidRDefault="00F966F2" w:rsidP="00F966F2">
      <w:pPr>
        <w:pStyle w:val="Puntoelenco"/>
        <w:rPr>
          <w:lang w:eastAsia="it-CH"/>
        </w:rPr>
      </w:pPr>
      <w:r>
        <w:rPr>
          <w:lang w:eastAsia="it-CH"/>
        </w:rPr>
        <w:t xml:space="preserve">Anche l’ordine come l’offerta, una volta confermato, viene bloccato e il suo stato viene impostato su “In corso” </w:t>
      </w:r>
      <w:r>
        <w:rPr>
          <w:noProof/>
          <w:lang w:eastAsia="it-CH"/>
        </w:rPr>
        <w:drawing>
          <wp:inline distT="0" distB="0" distL="0" distR="0">
            <wp:extent cx="152400" cy="152400"/>
            <wp:effectExtent l="0" t="0" r="0" b="0"/>
            <wp:docPr id="75" name="Immagin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StatoInCorso16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625">
        <w:rPr>
          <w:lang w:eastAsia="it-CH"/>
        </w:rPr>
        <w:br/>
      </w:r>
    </w:p>
    <w:p w:rsidR="00B4628C" w:rsidRDefault="00395625" w:rsidP="005871D9">
      <w:pPr>
        <w:rPr>
          <w:lang w:eastAsia="it-CH"/>
        </w:rPr>
      </w:pPr>
      <w:r>
        <w:rPr>
          <w:b/>
          <w:noProof/>
          <w:lang w:eastAsia="it-CH"/>
        </w:rPr>
        <w:drawing>
          <wp:anchor distT="0" distB="0" distL="114300" distR="114300" simplePos="0" relativeHeight="251683840" behindDoc="1" locked="0" layoutInCell="1" allowOverlap="1" wp14:anchorId="551BAA7C" wp14:editId="216846EB">
            <wp:simplePos x="0" y="0"/>
            <wp:positionH relativeFrom="column">
              <wp:posOffset>1270</wp:posOffset>
            </wp:positionH>
            <wp:positionV relativeFrom="paragraph">
              <wp:posOffset>635</wp:posOffset>
            </wp:positionV>
            <wp:extent cx="202565" cy="202565"/>
            <wp:effectExtent l="0" t="0" r="6985" b="6985"/>
            <wp:wrapSquare wrapText="bothSides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OffertaC1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628C" w:rsidRPr="00B4628C">
        <w:rPr>
          <w:b/>
          <w:lang w:eastAsia="it-CH"/>
        </w:rPr>
        <w:t>Comanda materiale</w:t>
      </w:r>
      <w:r w:rsidR="00B4628C">
        <w:rPr>
          <w:lang w:eastAsia="it-CH"/>
        </w:rPr>
        <w:t xml:space="preserve"> </w:t>
      </w:r>
      <w:r w:rsidR="00B4628C" w:rsidRPr="00B4628C">
        <w:rPr>
          <w:b/>
          <w:lang w:eastAsia="it-CH"/>
        </w:rPr>
        <w:t>(ordine fornitore)</w:t>
      </w:r>
      <w:r w:rsidR="00B20DD5">
        <w:rPr>
          <w:lang w:eastAsia="it-CH"/>
        </w:rPr>
        <w:br/>
      </w:r>
      <w:r w:rsidR="0039172B">
        <w:rPr>
          <w:lang w:eastAsia="it-CH"/>
        </w:rPr>
        <w:t>La comanda</w:t>
      </w:r>
      <w:r w:rsidR="00B20DD5">
        <w:rPr>
          <w:lang w:eastAsia="it-CH"/>
        </w:rPr>
        <w:t xml:space="preserve"> del materiale può avvenire in fasi separate, tenendo conto dei tempi di spedizione del fornitore</w:t>
      </w:r>
      <w:r w:rsidR="00B4628C">
        <w:rPr>
          <w:lang w:eastAsia="it-CH"/>
        </w:rPr>
        <w:t>, della giacenza in magazzino.</w:t>
      </w:r>
      <w:r w:rsidR="00B81147">
        <w:rPr>
          <w:lang w:eastAsia="it-CH"/>
        </w:rPr>
        <w:br/>
        <w:t>La data di scadenza determina l’arrivo previsto per i materiali presenti nella comanda.</w:t>
      </w:r>
      <w:r>
        <w:rPr>
          <w:lang w:eastAsia="it-CH"/>
        </w:rPr>
        <w:br/>
      </w:r>
    </w:p>
    <w:p w:rsidR="00B4628C" w:rsidRDefault="00395625" w:rsidP="005871D9">
      <w:pPr>
        <w:rPr>
          <w:lang w:eastAsia="it-CH"/>
        </w:rPr>
      </w:pPr>
      <w:r>
        <w:rPr>
          <w:b/>
          <w:noProof/>
          <w:lang w:eastAsia="it-CH"/>
        </w:rPr>
        <w:drawing>
          <wp:anchor distT="0" distB="0" distL="114300" distR="114300" simplePos="0" relativeHeight="251685888" behindDoc="1" locked="0" layoutInCell="1" allowOverlap="1" wp14:anchorId="551BAA7C" wp14:editId="216846EB">
            <wp:simplePos x="0" y="0"/>
            <wp:positionH relativeFrom="column">
              <wp:posOffset>1270</wp:posOffset>
            </wp:positionH>
            <wp:positionV relativeFrom="paragraph">
              <wp:posOffset>0</wp:posOffset>
            </wp:positionV>
            <wp:extent cx="202565" cy="202565"/>
            <wp:effectExtent l="0" t="0" r="6985" b="6985"/>
            <wp:wrapSquare wrapText="bothSides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OffertaC1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628C" w:rsidRPr="00B4628C">
        <w:rPr>
          <w:b/>
          <w:lang w:eastAsia="it-CH"/>
        </w:rPr>
        <w:t>Entrata merce</w:t>
      </w:r>
      <w:r w:rsidR="00B20DD5">
        <w:rPr>
          <w:lang w:eastAsia="it-CH"/>
        </w:rPr>
        <w:br/>
        <w:t>All’arrivo del materiale verrà creato un bollettino di entrata merce (Bollettino fornitore)</w:t>
      </w:r>
      <w:r w:rsidR="0039172B">
        <w:rPr>
          <w:lang w:eastAsia="it-CH"/>
        </w:rPr>
        <w:t xml:space="preserve"> che, grazie ai campi di monitoraggio, si potrà avere sempre sotto controllo.</w:t>
      </w:r>
      <w:r>
        <w:rPr>
          <w:lang w:eastAsia="it-CH"/>
        </w:rPr>
        <w:br/>
      </w:r>
    </w:p>
    <w:p w:rsidR="0039172B" w:rsidRDefault="00395625" w:rsidP="005871D9">
      <w:pPr>
        <w:rPr>
          <w:lang w:eastAsia="it-CH"/>
        </w:rPr>
      </w:pPr>
      <w:r>
        <w:rPr>
          <w:b/>
          <w:noProof/>
          <w:lang w:eastAsia="it-CH"/>
        </w:rPr>
        <w:lastRenderedPageBreak/>
        <w:drawing>
          <wp:anchor distT="0" distB="0" distL="114300" distR="114300" simplePos="0" relativeHeight="251687936" behindDoc="1" locked="0" layoutInCell="1" allowOverlap="1" wp14:anchorId="551BAA7C" wp14:editId="216846EB">
            <wp:simplePos x="0" y="0"/>
            <wp:positionH relativeFrom="column">
              <wp:posOffset>1270</wp:posOffset>
            </wp:positionH>
            <wp:positionV relativeFrom="paragraph">
              <wp:posOffset>-3810</wp:posOffset>
            </wp:positionV>
            <wp:extent cx="202565" cy="202565"/>
            <wp:effectExtent l="0" t="0" r="6985" b="6985"/>
            <wp:wrapSquare wrapText="bothSides"/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OffertaC1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147" w:rsidRPr="00B81147">
        <w:rPr>
          <w:b/>
          <w:lang w:eastAsia="it-CH"/>
        </w:rPr>
        <w:t>Interventi/Consegna materiale (bollettino cliente)</w:t>
      </w:r>
      <w:r w:rsidR="00B4628C">
        <w:rPr>
          <w:lang w:eastAsia="it-CH"/>
        </w:rPr>
        <w:br/>
      </w:r>
      <w:r w:rsidR="0039172B">
        <w:rPr>
          <w:lang w:eastAsia="it-CH"/>
        </w:rPr>
        <w:t>Una volta arrivato il materiale necessario bisognerà provvedere alla consegna, creando un bollettino di consegna merce (bollettino cliente)</w:t>
      </w:r>
      <w:r w:rsidR="00B81147">
        <w:rPr>
          <w:lang w:eastAsia="it-CH"/>
        </w:rPr>
        <w:t xml:space="preserve"> è possibile organizzare la consegna del materiale.</w:t>
      </w:r>
      <w:r w:rsidR="00B81147">
        <w:rPr>
          <w:lang w:eastAsia="it-CH"/>
        </w:rPr>
        <w:br/>
        <w:t>È possibile creare dei bollettini di consegna materiale anche se non ancora entrato, questa procedura è utilizzata per riservare il materiale dal magazzino.</w:t>
      </w:r>
      <w:r>
        <w:rPr>
          <w:lang w:eastAsia="it-CH"/>
        </w:rPr>
        <w:br/>
      </w:r>
    </w:p>
    <w:p w:rsidR="00B81147" w:rsidRDefault="00395625" w:rsidP="005871D9">
      <w:pPr>
        <w:rPr>
          <w:lang w:eastAsia="it-CH"/>
        </w:rPr>
      </w:pPr>
      <w:r>
        <w:rPr>
          <w:b/>
          <w:noProof/>
          <w:lang w:eastAsia="it-CH"/>
        </w:rPr>
        <w:drawing>
          <wp:anchor distT="0" distB="0" distL="114300" distR="114300" simplePos="0" relativeHeight="251689984" behindDoc="1" locked="0" layoutInCell="1" allowOverlap="1" wp14:anchorId="00519CAC" wp14:editId="55F43060">
            <wp:simplePos x="0" y="0"/>
            <wp:positionH relativeFrom="column">
              <wp:posOffset>1270</wp:posOffset>
            </wp:positionH>
            <wp:positionV relativeFrom="paragraph">
              <wp:posOffset>4918</wp:posOffset>
            </wp:positionV>
            <wp:extent cx="202565" cy="202565"/>
            <wp:effectExtent l="0" t="0" r="6985" b="6985"/>
            <wp:wrapSquare wrapText="bothSides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OffertaC1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147" w:rsidRPr="00395625">
        <w:rPr>
          <w:b/>
          <w:lang w:eastAsia="it-CH"/>
        </w:rPr>
        <w:t>Fatturazione</w:t>
      </w:r>
      <w:r w:rsidR="00B81147">
        <w:rPr>
          <w:lang w:eastAsia="it-CH"/>
        </w:rPr>
        <w:br/>
        <w:t>È possibile fatturare gli ordini (clienti e fornitori) in qualsiasi istante, prima, durante, dopo la consegna, a lavoro terminato, interamente o tramite acconti, questo è determinato dalle condizioni di pagamento impostato nell’ordine da fatturare.</w:t>
      </w:r>
    </w:p>
    <w:p w:rsidR="00DF79E6" w:rsidRDefault="00DF79E6" w:rsidP="005871D9">
      <w:pPr>
        <w:rPr>
          <w:lang w:eastAsia="it-CH"/>
        </w:rPr>
      </w:pPr>
    </w:p>
    <w:p w:rsidR="00DF79E6" w:rsidRPr="0083764A" w:rsidRDefault="00EE7DE8" w:rsidP="0083764A">
      <w:pPr>
        <w:pStyle w:val="Titolo1"/>
        <w:rPr>
          <w:b w:val="0"/>
          <w:lang w:eastAsia="it-CH"/>
        </w:rPr>
      </w:pPr>
      <w:bookmarkStart w:id="16" w:name="_Toc501533456"/>
      <w:r w:rsidRPr="0083764A">
        <w:rPr>
          <w:b w:val="0"/>
          <w:noProof/>
          <w:lang w:eastAsia="it-CH"/>
        </w:rPr>
        <w:lastRenderedPageBreak/>
        <w:drawing>
          <wp:inline distT="0" distB="0" distL="0" distR="0">
            <wp:extent cx="203175" cy="203175"/>
            <wp:effectExtent l="0" t="0" r="6985" b="6985"/>
            <wp:docPr id="81" name="Immagin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OffertaC1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64A">
        <w:rPr>
          <w:b w:val="0"/>
          <w:lang w:eastAsia="it-CH"/>
        </w:rPr>
        <w:t xml:space="preserve"> </w:t>
      </w:r>
      <w:r w:rsidR="00DF79E6" w:rsidRPr="0083764A">
        <w:rPr>
          <w:b w:val="0"/>
          <w:lang w:eastAsia="it-CH"/>
        </w:rPr>
        <w:t>Offerta</w:t>
      </w:r>
      <w:bookmarkEnd w:id="16"/>
    </w:p>
    <w:p w:rsidR="00395625" w:rsidRDefault="00395625" w:rsidP="005871D9">
      <w:pPr>
        <w:rPr>
          <w:lang w:eastAsia="it-CH"/>
        </w:rPr>
      </w:pPr>
    </w:p>
    <w:p w:rsidR="0003089F" w:rsidRDefault="00A03BE9" w:rsidP="0003089F">
      <w:pPr>
        <w:pStyle w:val="Titolo3"/>
        <w:rPr>
          <w:lang w:eastAsia="it-CH"/>
        </w:rPr>
      </w:pPr>
      <w:bookmarkStart w:id="17" w:name="_Toc501533457"/>
      <w:r>
        <w:rPr>
          <w:lang w:eastAsia="it-CH"/>
        </w:rPr>
        <w:t>Creare una nuova o</w:t>
      </w:r>
      <w:r w:rsidR="0003089F">
        <w:rPr>
          <w:lang w:eastAsia="it-CH"/>
        </w:rPr>
        <w:t>fferta</w:t>
      </w:r>
      <w:bookmarkEnd w:id="17"/>
    </w:p>
    <w:p w:rsidR="0003089F" w:rsidRPr="0003089F" w:rsidRDefault="0003089F" w:rsidP="0003089F">
      <w:pPr>
        <w:rPr>
          <w:lang w:eastAsia="it-CH"/>
        </w:rPr>
      </w:pPr>
    </w:p>
    <w:p w:rsidR="00DF79E6" w:rsidRDefault="00DF79E6" w:rsidP="00DF79E6">
      <w:pPr>
        <w:pStyle w:val="Numeroelenco"/>
        <w:rPr>
          <w:lang w:eastAsia="it-CH"/>
        </w:rPr>
      </w:pPr>
      <w:r>
        <w:t>Dalla barra degli strumenti generale, cliccare il pulsante</w:t>
      </w:r>
      <w:r>
        <w:br/>
      </w:r>
      <w:r>
        <w:rPr>
          <w:noProof/>
        </w:rPr>
        <w:drawing>
          <wp:inline distT="0" distB="0" distL="0" distR="0" wp14:anchorId="38603C11" wp14:editId="5EED21FB">
            <wp:extent cx="152400" cy="152400"/>
            <wp:effectExtent l="0" t="0" r="0" b="0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bitore1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Nuova offerta</w:t>
      </w:r>
      <w:r>
        <w:br/>
      </w:r>
    </w:p>
    <w:p w:rsidR="00DF79E6" w:rsidRDefault="00DF79E6" w:rsidP="00DF79E6">
      <w:pPr>
        <w:pStyle w:val="Numeroelenco"/>
        <w:rPr>
          <w:lang w:eastAsia="it-CH"/>
        </w:rPr>
      </w:pPr>
      <w:r>
        <w:rPr>
          <w:lang w:eastAsia="it-CH"/>
        </w:rPr>
        <w:t>Nella finestra “Salva con nome”:</w:t>
      </w:r>
    </w:p>
    <w:p w:rsidR="00DF79E6" w:rsidRDefault="00DF79E6" w:rsidP="00DF79E6">
      <w:pPr>
        <w:pStyle w:val="Numeroelenco2"/>
        <w:numPr>
          <w:ilvl w:val="0"/>
          <w:numId w:val="0"/>
        </w:numPr>
        <w:ind w:left="936"/>
        <w:rPr>
          <w:lang w:eastAsia="it-CH"/>
        </w:rPr>
      </w:pPr>
      <w:r>
        <w:rPr>
          <w:lang w:eastAsia="it-CH"/>
        </w:rPr>
        <w:t xml:space="preserve">Salva con nome: </w:t>
      </w:r>
      <w:r>
        <w:rPr>
          <w:lang w:eastAsia="it-CH"/>
        </w:rPr>
        <w:tab/>
        <w:t>Inserire una descrizione dell’offerta</w:t>
      </w:r>
    </w:p>
    <w:p w:rsidR="00DF79E6" w:rsidRDefault="00DF79E6" w:rsidP="00DF79E6">
      <w:pPr>
        <w:pStyle w:val="Numeroelenco2"/>
        <w:numPr>
          <w:ilvl w:val="0"/>
          <w:numId w:val="0"/>
        </w:numPr>
        <w:ind w:left="936"/>
        <w:rPr>
          <w:lang w:eastAsia="it-CH"/>
        </w:rPr>
      </w:pPr>
      <w:r>
        <w:rPr>
          <w:lang w:eastAsia="it-CH"/>
        </w:rPr>
        <w:t>Contatto:</w:t>
      </w:r>
      <w:r>
        <w:rPr>
          <w:lang w:eastAsia="it-CH"/>
        </w:rPr>
        <w:tab/>
      </w:r>
      <w:r>
        <w:rPr>
          <w:lang w:eastAsia="it-CH"/>
        </w:rPr>
        <w:tab/>
        <w:t>Selezionare il contatto desiderato</w:t>
      </w:r>
    </w:p>
    <w:p w:rsidR="00DF79E6" w:rsidRDefault="00DF79E6" w:rsidP="00DF79E6">
      <w:pPr>
        <w:pStyle w:val="Numeroelenco2"/>
        <w:numPr>
          <w:ilvl w:val="0"/>
          <w:numId w:val="0"/>
        </w:numPr>
        <w:ind w:left="936"/>
        <w:rPr>
          <w:lang w:eastAsia="it-CH"/>
        </w:rPr>
      </w:pPr>
      <w:r>
        <w:rPr>
          <w:lang w:eastAsia="it-CH"/>
        </w:rPr>
        <w:t>Cartella:</w:t>
      </w:r>
      <w:r>
        <w:rPr>
          <w:lang w:eastAsia="it-CH"/>
        </w:rPr>
        <w:tab/>
      </w:r>
      <w:r>
        <w:rPr>
          <w:lang w:eastAsia="it-CH"/>
        </w:rPr>
        <w:tab/>
        <w:t>Selezionare la cartella desiderata o crearne una.</w:t>
      </w:r>
      <w:r>
        <w:rPr>
          <w:lang w:eastAsia="it-CH"/>
        </w:rPr>
        <w:br/>
      </w:r>
      <w:r>
        <w:rPr>
          <w:lang w:eastAsia="it-CH"/>
        </w:rPr>
        <w:br/>
      </w:r>
      <w:r>
        <w:rPr>
          <w:noProof/>
          <w:lang w:eastAsia="it-CH"/>
        </w:rPr>
        <w:drawing>
          <wp:inline distT="0" distB="0" distL="0" distR="0" wp14:anchorId="4570AF0E" wp14:editId="0EF87E5C">
            <wp:extent cx="3832615" cy="2491200"/>
            <wp:effectExtent l="0" t="0" r="0" b="4445"/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doc_SalvaConNome_010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2615" cy="24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E6" w:rsidRDefault="00DF79E6" w:rsidP="00DF79E6">
      <w:pPr>
        <w:pStyle w:val="Numeroelenco"/>
        <w:rPr>
          <w:lang w:eastAsia="it-CH"/>
        </w:rPr>
      </w:pPr>
      <w:r>
        <w:rPr>
          <w:lang w:eastAsia="it-CH"/>
        </w:rPr>
        <w:t xml:space="preserve">Premere il pulsante </w:t>
      </w:r>
      <w:r w:rsidRPr="00DF79E6">
        <w:rPr>
          <w:b/>
          <w:lang w:eastAsia="it-CH"/>
        </w:rPr>
        <w:t>ok</w:t>
      </w:r>
      <w:r>
        <w:rPr>
          <w:lang w:eastAsia="it-CH"/>
        </w:rPr>
        <w:br/>
        <w:t>Se il contatto non è presente, premere annulla e utilizzare il comando nuovo cliente o fornitore dalla barra degli strumenti generale.</w:t>
      </w:r>
      <w:r>
        <w:rPr>
          <w:lang w:eastAsia="it-CH"/>
        </w:rPr>
        <w:br/>
      </w:r>
    </w:p>
    <w:p w:rsidR="00DF79E6" w:rsidRDefault="0003089F" w:rsidP="00DF79E6">
      <w:pPr>
        <w:pStyle w:val="Numeroelenco"/>
        <w:rPr>
          <w:lang w:eastAsia="it-CH"/>
        </w:rPr>
      </w:pPr>
      <w:r>
        <w:t>Nella nuova schermata successiva inserire tutti i campi necessari.</w:t>
      </w:r>
    </w:p>
    <w:p w:rsidR="00395625" w:rsidRDefault="00DF79E6" w:rsidP="00DF79E6">
      <w:pPr>
        <w:pStyle w:val="Numeroelenco2"/>
        <w:numPr>
          <w:ilvl w:val="0"/>
          <w:numId w:val="0"/>
        </w:numPr>
        <w:ind w:left="936" w:hanging="576"/>
        <w:rPr>
          <w:lang w:eastAsia="it-CH"/>
        </w:rPr>
      </w:pPr>
      <w:r>
        <w:rPr>
          <w:lang w:eastAsia="it-CH"/>
        </w:rPr>
        <w:br/>
      </w:r>
    </w:p>
    <w:p w:rsidR="00395625" w:rsidRDefault="00395625">
      <w:pPr>
        <w:rPr>
          <w:lang w:eastAsia="it-CH"/>
        </w:rPr>
      </w:pPr>
      <w:r>
        <w:rPr>
          <w:lang w:eastAsia="it-CH"/>
        </w:rPr>
        <w:br w:type="page"/>
      </w:r>
    </w:p>
    <w:p w:rsidR="00395625" w:rsidRDefault="00A03BE9" w:rsidP="00395625">
      <w:pPr>
        <w:pStyle w:val="Titolo3"/>
        <w:rPr>
          <w:lang w:eastAsia="it-CH"/>
        </w:rPr>
      </w:pPr>
      <w:bookmarkStart w:id="18" w:name="_Toc501533458"/>
      <w:r>
        <w:rPr>
          <w:lang w:eastAsia="it-CH"/>
        </w:rPr>
        <w:lastRenderedPageBreak/>
        <w:t>Compilare</w:t>
      </w:r>
      <w:r w:rsidR="0003089F">
        <w:rPr>
          <w:lang w:eastAsia="it-CH"/>
        </w:rPr>
        <w:t xml:space="preserve"> documento offerta</w:t>
      </w:r>
      <w:bookmarkEnd w:id="18"/>
    </w:p>
    <w:p w:rsidR="00253604" w:rsidRDefault="00253604" w:rsidP="00253604">
      <w:pPr>
        <w:rPr>
          <w:lang w:eastAsia="it-CH"/>
        </w:rPr>
      </w:pPr>
    </w:p>
    <w:p w:rsidR="00253604" w:rsidRPr="00253604" w:rsidRDefault="00253604" w:rsidP="00253604">
      <w:pPr>
        <w:rPr>
          <w:lang w:eastAsia="it-CH"/>
        </w:rPr>
      </w:pPr>
      <w:r w:rsidRPr="00253604">
        <w:rPr>
          <w:b/>
          <w:lang w:eastAsia="it-CH"/>
        </w:rPr>
        <w:t xml:space="preserve">Scheda </w:t>
      </w:r>
      <w:r>
        <w:rPr>
          <w:b/>
          <w:lang w:eastAsia="it-CH"/>
        </w:rPr>
        <w:t xml:space="preserve">principale – </w:t>
      </w:r>
      <w:r w:rsidRPr="00253604">
        <w:rPr>
          <w:b/>
          <w:lang w:eastAsia="it-CH"/>
        </w:rPr>
        <w:t>offerta</w:t>
      </w:r>
      <w:r>
        <w:rPr>
          <w:b/>
          <w:lang w:eastAsia="it-CH"/>
        </w:rPr>
        <w:t xml:space="preserve"> </w:t>
      </w:r>
      <w:r w:rsidRPr="00253604">
        <w:rPr>
          <w:b/>
          <w:lang w:eastAsia="it-CH"/>
        </w:rPr>
        <w:br/>
      </w:r>
      <w:r>
        <w:rPr>
          <w:lang w:eastAsia="it-CH"/>
        </w:rPr>
        <w:t>Questa sezione raccoglie le informazioni principali e più importanti per la compilazione dell’offerta.</w:t>
      </w:r>
    </w:p>
    <w:p w:rsidR="0003089F" w:rsidRPr="0003089F" w:rsidRDefault="001B701F" w:rsidP="0003089F">
      <w:pPr>
        <w:rPr>
          <w:lang w:eastAsia="it-CH"/>
        </w:rPr>
      </w:pPr>
      <w:r>
        <w:rPr>
          <w:noProof/>
          <w:lang w:eastAsia="it-CH"/>
        </w:rPr>
        <w:drawing>
          <wp:inline distT="0" distB="0" distL="0" distR="0">
            <wp:extent cx="4791744" cy="4182059"/>
            <wp:effectExtent l="0" t="0" r="8890" b="9525"/>
            <wp:docPr id="55" name="Im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Doc_PropritaDocumento_002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25" w:rsidRPr="00395625" w:rsidRDefault="00395625" w:rsidP="00395625">
      <w:pPr>
        <w:rPr>
          <w:lang w:eastAsia="it-CH"/>
        </w:rPr>
      </w:pPr>
    </w:p>
    <w:p w:rsidR="00BC6CBA" w:rsidRDefault="00BC6CBA" w:rsidP="008916BC">
      <w:pPr>
        <w:rPr>
          <w:noProof/>
          <w:lang w:eastAsia="it-CH"/>
        </w:rPr>
      </w:pPr>
    </w:p>
    <w:p w:rsidR="00BC6CBA" w:rsidRDefault="00BC6CBA" w:rsidP="008916BC">
      <w:pPr>
        <w:rPr>
          <w:noProof/>
          <w:lang w:eastAsia="it-CH"/>
        </w:rPr>
      </w:pPr>
    </w:p>
    <w:p w:rsidR="00BC6CBA" w:rsidRDefault="00BC6CBA" w:rsidP="008916BC">
      <w:pPr>
        <w:rPr>
          <w:noProof/>
          <w:lang w:eastAsia="it-CH"/>
        </w:rPr>
      </w:pPr>
    </w:p>
    <w:p w:rsidR="00AD27BE" w:rsidRDefault="00AD27BE">
      <w:pPr>
        <w:rPr>
          <w:noProof/>
          <w:lang w:eastAsia="it-CH"/>
        </w:rPr>
      </w:pPr>
      <w:r>
        <w:rPr>
          <w:noProof/>
          <w:lang w:eastAsia="it-CH"/>
        </w:rPr>
        <w:br w:type="page"/>
      </w:r>
    </w:p>
    <w:p w:rsidR="000022D8" w:rsidRPr="000022D8" w:rsidRDefault="00AD27BE" w:rsidP="000022D8">
      <w:pPr>
        <w:rPr>
          <w:noProof/>
          <w:lang w:eastAsia="it-CH"/>
        </w:rPr>
      </w:pPr>
      <w:r w:rsidRPr="000022D8">
        <w:rPr>
          <w:b/>
          <w:noProof/>
          <w:lang w:eastAsia="it-CH"/>
        </w:rPr>
        <w:lastRenderedPageBreak/>
        <w:t>Scheda attività – offerta</w:t>
      </w:r>
      <w:r w:rsidR="000022D8" w:rsidRPr="000022D8">
        <w:rPr>
          <w:b/>
          <w:noProof/>
          <w:lang w:eastAsia="it-CH"/>
        </w:rPr>
        <w:br/>
      </w:r>
      <w:r w:rsidR="000022D8" w:rsidRPr="000022D8">
        <w:rPr>
          <w:noProof/>
          <w:lang w:eastAsia="it-CH"/>
        </w:rPr>
        <w:t>Questa sezione riporta tutti i dettagli dell’offerta, prodotti, articoli, prestazion</w:t>
      </w:r>
      <w:r w:rsidR="00460033">
        <w:rPr>
          <w:noProof/>
          <w:lang w:eastAsia="it-CH"/>
        </w:rPr>
        <w:t>i</w:t>
      </w:r>
      <w:r w:rsidR="000022D8" w:rsidRPr="000022D8">
        <w:rPr>
          <w:noProof/>
          <w:lang w:eastAsia="it-CH"/>
        </w:rPr>
        <w:t>.</w:t>
      </w:r>
    </w:p>
    <w:p w:rsidR="000022D8" w:rsidRDefault="000022D8" w:rsidP="000022D8">
      <w:pPr>
        <w:rPr>
          <w:noProof/>
          <w:lang w:eastAsia="it-CH"/>
        </w:rPr>
      </w:pPr>
      <w:r w:rsidRPr="000022D8">
        <w:rPr>
          <w:noProof/>
          <w:lang w:eastAsia="it-CH"/>
        </w:rPr>
        <w:t xml:space="preserve">È possibile </w:t>
      </w:r>
      <w:r>
        <w:rPr>
          <w:noProof/>
          <w:lang w:eastAsia="it-CH"/>
        </w:rPr>
        <w:t xml:space="preserve">personalizzare </w:t>
      </w:r>
      <w:r w:rsidRPr="000022D8">
        <w:rPr>
          <w:noProof/>
          <w:lang w:eastAsia="it-CH"/>
        </w:rPr>
        <w:t xml:space="preserve">i campi utilizzando il comando </w:t>
      </w:r>
      <w:r>
        <w:rPr>
          <w:noProof/>
          <w:lang w:eastAsia="it-CH"/>
        </w:rPr>
        <w:t xml:space="preserve">“Visualizza campi” disponibile nel menu </w:t>
      </w:r>
      <w:r w:rsidR="00BD030F">
        <w:rPr>
          <w:noProof/>
          <w:lang w:eastAsia="it-CH"/>
        </w:rPr>
        <w:t xml:space="preserve">( </w:t>
      </w:r>
      <w:r w:rsidR="00BD030F">
        <w:rPr>
          <w:noProof/>
          <w:lang w:eastAsia="it-CH"/>
        </w:rPr>
        <w:drawing>
          <wp:inline distT="0" distB="0" distL="0" distR="0" wp14:anchorId="129CDD0E" wp14:editId="26D91CD5">
            <wp:extent cx="152400" cy="152400"/>
            <wp:effectExtent l="0" t="0" r="0" b="0"/>
            <wp:docPr id="109" name="Immagin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roprieta1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30F">
        <w:rPr>
          <w:noProof/>
          <w:lang w:eastAsia="it-CH"/>
        </w:rPr>
        <w:t xml:space="preserve"> )</w:t>
      </w:r>
    </w:p>
    <w:p w:rsidR="00BC6CBA" w:rsidRDefault="00AD27BE" w:rsidP="008916BC">
      <w:pPr>
        <w:rPr>
          <w:noProof/>
          <w:lang w:eastAsia="it-CH"/>
        </w:rPr>
      </w:pPr>
      <w:r>
        <w:rPr>
          <w:noProof/>
          <w:lang w:eastAsia="it-CH"/>
        </w:rPr>
        <w:drawing>
          <wp:inline distT="0" distB="0" distL="0" distR="0">
            <wp:extent cx="5204460" cy="3706495"/>
            <wp:effectExtent l="0" t="0" r="0" b="8255"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Doc_PropritaDocumento_003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BA" w:rsidRPr="00694A10" w:rsidRDefault="000022D8" w:rsidP="008916BC">
      <w:pPr>
        <w:rPr>
          <w:b/>
          <w:noProof/>
          <w:lang w:eastAsia="it-CH"/>
        </w:rPr>
      </w:pPr>
      <w:r w:rsidRPr="00694A10">
        <w:rPr>
          <w:b/>
          <w:noProof/>
          <w:lang w:eastAsia="it-CH"/>
        </w:rPr>
        <w:t xml:space="preserve">Inserimento di </w:t>
      </w:r>
      <w:r w:rsidR="00880B76">
        <w:rPr>
          <w:b/>
          <w:noProof/>
          <w:lang w:eastAsia="it-CH"/>
        </w:rPr>
        <w:t>articoli</w:t>
      </w:r>
      <w:r w:rsidR="002B527F">
        <w:rPr>
          <w:b/>
          <w:noProof/>
          <w:lang w:eastAsia="it-CH"/>
        </w:rPr>
        <w:t xml:space="preserve"> </w:t>
      </w:r>
      <w:r w:rsidR="00F760E8">
        <w:rPr>
          <w:b/>
          <w:noProof/>
          <w:lang w:eastAsia="it-CH"/>
        </w:rPr>
        <w:drawing>
          <wp:inline distT="0" distB="0" distL="0" distR="0" wp14:anchorId="470327E8" wp14:editId="5F1EB749">
            <wp:extent cx="203175" cy="203175"/>
            <wp:effectExtent l="0" t="0" r="6985" b="6985"/>
            <wp:docPr id="63" name="Immagin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Articolo16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27F">
        <w:rPr>
          <w:b/>
          <w:noProof/>
          <w:lang w:eastAsia="it-CH"/>
        </w:rPr>
        <w:t xml:space="preserve"> </w:t>
      </w:r>
      <w:r w:rsidR="00F760E8">
        <w:rPr>
          <w:b/>
          <w:noProof/>
          <w:lang w:eastAsia="it-CH"/>
        </w:rPr>
        <w:t xml:space="preserve"> </w:t>
      </w:r>
      <w:r w:rsidR="00880B76">
        <w:rPr>
          <w:b/>
          <w:noProof/>
          <w:lang w:eastAsia="it-CH"/>
        </w:rPr>
        <w:t>e prestazioni</w:t>
      </w:r>
      <w:r w:rsidR="00F760E8">
        <w:rPr>
          <w:b/>
          <w:noProof/>
          <w:lang w:eastAsia="it-CH"/>
        </w:rPr>
        <w:t xml:space="preserve"> </w:t>
      </w:r>
      <w:r w:rsidR="00F760E8">
        <w:rPr>
          <w:b/>
          <w:noProof/>
          <w:lang w:eastAsia="it-CH"/>
        </w:rPr>
        <w:drawing>
          <wp:inline distT="0" distB="0" distL="0" distR="0">
            <wp:extent cx="169200" cy="169200"/>
            <wp:effectExtent l="0" t="0" r="2540" b="2540"/>
            <wp:docPr id="64" name="Immagin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restazione16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9200" cy="1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D8" w:rsidRDefault="000022D8" w:rsidP="0083764A">
      <w:pPr>
        <w:pStyle w:val="Numeroelenco"/>
        <w:numPr>
          <w:ilvl w:val="0"/>
          <w:numId w:val="19"/>
        </w:numPr>
        <w:rPr>
          <w:noProof/>
          <w:lang w:eastAsia="it-CH"/>
        </w:rPr>
      </w:pPr>
      <w:r>
        <w:rPr>
          <w:noProof/>
          <w:lang w:eastAsia="it-CH"/>
        </w:rPr>
        <w:t xml:space="preserve">Inserire il materiale dal catalogo utilizzano il campo </w:t>
      </w:r>
      <w:r w:rsidR="007E5049">
        <w:rPr>
          <w:noProof/>
          <w:lang w:eastAsia="it-CH"/>
        </w:rPr>
        <w:t>“</w:t>
      </w:r>
      <w:r w:rsidR="007E5049" w:rsidRPr="0083764A">
        <w:rPr>
          <w:noProof/>
          <w:color w:val="0070C0"/>
          <w:lang w:eastAsia="it-CH"/>
        </w:rPr>
        <w:t>Articolo</w:t>
      </w:r>
      <w:r w:rsidR="007E5049">
        <w:rPr>
          <w:noProof/>
          <w:lang w:eastAsia="it-CH"/>
        </w:rPr>
        <w:t xml:space="preserve">” o scegliendolo dalla lista disponibile premendo il tasto “Visualizza catalogo” ( </w:t>
      </w:r>
      <w:r w:rsidR="007E5049">
        <w:rPr>
          <w:noProof/>
          <w:lang w:eastAsia="it-CH"/>
        </w:rPr>
        <w:drawing>
          <wp:inline distT="0" distB="0" distL="0" distR="0">
            <wp:extent cx="152400" cy="152400"/>
            <wp:effectExtent l="0" t="0" r="0" b="0"/>
            <wp:docPr id="57" name="Immagin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Attivita16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049">
        <w:rPr>
          <w:noProof/>
          <w:lang w:eastAsia="it-CH"/>
        </w:rPr>
        <w:t xml:space="preserve"> )</w:t>
      </w:r>
    </w:p>
    <w:p w:rsidR="007E5049" w:rsidRDefault="007E5049" w:rsidP="000022D8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Modificare e/o aggiungere del testo di descrizione nella casella a discesa del campo “</w:t>
      </w:r>
      <w:r w:rsidRPr="007E5049">
        <w:rPr>
          <w:noProof/>
          <w:color w:val="0070C0"/>
          <w:lang w:eastAsia="it-CH"/>
        </w:rPr>
        <w:t>Descrizione</w:t>
      </w:r>
      <w:r w:rsidR="00BA573E" w:rsidRPr="00BA573E">
        <w:rPr>
          <w:noProof/>
          <w:color w:val="auto"/>
          <w:lang w:eastAsia="it-CH"/>
        </w:rPr>
        <w:t>”</w:t>
      </w:r>
      <w:r>
        <w:rPr>
          <w:noProof/>
          <w:lang w:eastAsia="it-CH"/>
        </w:rPr>
        <w:t>*.</w:t>
      </w:r>
    </w:p>
    <w:p w:rsidR="007E5049" w:rsidRDefault="007E5049" w:rsidP="000022D8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Inserire la quantità desiderada (a dipendenza delle impostazioni del materiale, sarà possibile modificare o meno il campo “</w:t>
      </w:r>
      <w:r w:rsidRPr="007E5049">
        <w:rPr>
          <w:noProof/>
          <w:color w:val="0070C0"/>
          <w:lang w:eastAsia="it-CH"/>
        </w:rPr>
        <w:t>Unità</w:t>
      </w:r>
      <w:r>
        <w:rPr>
          <w:noProof/>
          <w:lang w:eastAsia="it-CH"/>
        </w:rPr>
        <w:t>”).</w:t>
      </w:r>
    </w:p>
    <w:p w:rsidR="007E5049" w:rsidRDefault="007E5049" w:rsidP="000022D8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Inserire il valore unitario o l’importo complessivo, è inoltre possibile intervenire direttamente sul campo “</w:t>
      </w:r>
      <w:r w:rsidRPr="007E5049">
        <w:rPr>
          <w:noProof/>
          <w:color w:val="0070C0"/>
          <w:lang w:eastAsia="it-CH"/>
        </w:rPr>
        <w:t>Totale</w:t>
      </w:r>
      <w:r>
        <w:rPr>
          <w:noProof/>
          <w:lang w:eastAsia="it-CH"/>
        </w:rPr>
        <w:t>” (compreso di IVA)</w:t>
      </w:r>
      <w:r>
        <w:rPr>
          <w:noProof/>
          <w:lang w:eastAsia="it-CH"/>
        </w:rPr>
        <w:br/>
        <w:t>Se si lavora con prodotti è disponibile anche il campo “</w:t>
      </w:r>
      <w:r w:rsidRPr="007E5049">
        <w:rPr>
          <w:noProof/>
          <w:color w:val="0070C0"/>
          <w:lang w:eastAsia="it-CH"/>
        </w:rPr>
        <w:t>Totale progetto</w:t>
      </w:r>
      <w:r>
        <w:rPr>
          <w:noProof/>
          <w:lang w:eastAsia="it-CH"/>
        </w:rPr>
        <w:t>” per la visualizzazione del totale progetto sull’offerta.</w:t>
      </w:r>
    </w:p>
    <w:p w:rsidR="007E5049" w:rsidRDefault="007E5049" w:rsidP="000022D8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Oltre ad uno sconto in % applicabile ad ogni singola voce, è possibile applicare uno sconto o/e ribasso al totale del</w:t>
      </w:r>
      <w:r w:rsidR="00AD40C3">
        <w:rPr>
          <w:noProof/>
          <w:lang w:eastAsia="it-CH"/>
        </w:rPr>
        <w:t>l’offerta</w:t>
      </w:r>
      <w:r>
        <w:rPr>
          <w:noProof/>
          <w:lang w:eastAsia="it-CH"/>
        </w:rPr>
        <w:t>.</w:t>
      </w:r>
    </w:p>
    <w:p w:rsidR="00F760E8" w:rsidRDefault="00F760E8" w:rsidP="00F760E8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</w:p>
    <w:p w:rsidR="00F760E8" w:rsidRPr="00F760E8" w:rsidRDefault="00F760E8" w:rsidP="00F760E8">
      <w:pPr>
        <w:pStyle w:val="Numeroelenco"/>
        <w:numPr>
          <w:ilvl w:val="0"/>
          <w:numId w:val="0"/>
        </w:numPr>
        <w:ind w:left="360" w:hanging="360"/>
        <w:rPr>
          <w:b/>
          <w:noProof/>
          <w:lang w:eastAsia="it-CH"/>
        </w:rPr>
      </w:pPr>
      <w:r w:rsidRPr="00F760E8">
        <w:rPr>
          <w:b/>
          <w:noProof/>
          <w:lang w:eastAsia="it-CH"/>
        </w:rPr>
        <w:lastRenderedPageBreak/>
        <w:t xml:space="preserve">Inserimento di prodotti </w:t>
      </w:r>
      <w:r w:rsidR="002B527F">
        <w:rPr>
          <w:b/>
          <w:noProof/>
          <w:lang w:eastAsia="it-CH"/>
        </w:rPr>
        <w:drawing>
          <wp:inline distT="0" distB="0" distL="0" distR="0">
            <wp:extent cx="203175" cy="203175"/>
            <wp:effectExtent l="0" t="0" r="6985" b="6985"/>
            <wp:docPr id="65" name="Immagin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rodotto16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27F">
        <w:rPr>
          <w:b/>
          <w:noProof/>
          <w:lang w:eastAsia="it-CH"/>
        </w:rPr>
        <w:t xml:space="preserve"> </w:t>
      </w:r>
      <w:r w:rsidRPr="00F760E8">
        <w:rPr>
          <w:b/>
          <w:noProof/>
          <w:lang w:eastAsia="it-CH"/>
        </w:rPr>
        <w:t>(progetti</w:t>
      </w:r>
      <w:r w:rsidR="002B527F">
        <w:rPr>
          <w:b/>
          <w:noProof/>
          <w:lang w:eastAsia="it-CH"/>
        </w:rPr>
        <w:t xml:space="preserve"> </w:t>
      </w:r>
      <w:r w:rsidR="002B527F">
        <w:rPr>
          <w:b/>
          <w:noProof/>
          <w:lang w:eastAsia="it-CH"/>
        </w:rPr>
        <w:drawing>
          <wp:inline distT="0" distB="0" distL="0" distR="0">
            <wp:extent cx="203175" cy="203175"/>
            <wp:effectExtent l="0" t="0" r="6985" b="6985"/>
            <wp:docPr id="66" name="Immagin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rogetto1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0E8">
        <w:rPr>
          <w:b/>
          <w:noProof/>
          <w:lang w:eastAsia="it-CH"/>
        </w:rPr>
        <w:t>)</w:t>
      </w:r>
    </w:p>
    <w:p w:rsidR="00F760E8" w:rsidRDefault="00F760E8" w:rsidP="00F760E8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</w:p>
    <w:p w:rsidR="00F760E8" w:rsidRDefault="00F760E8" w:rsidP="009901B1">
      <w:pPr>
        <w:pStyle w:val="Numeroelenco"/>
        <w:numPr>
          <w:ilvl w:val="0"/>
          <w:numId w:val="7"/>
        </w:numPr>
        <w:rPr>
          <w:noProof/>
          <w:lang w:eastAsia="it-CH"/>
        </w:rPr>
      </w:pPr>
      <w:r>
        <w:rPr>
          <w:noProof/>
          <w:lang w:eastAsia="it-CH"/>
        </w:rPr>
        <w:t>Inserire il prodotto dal catalogo utilizzano il campo “</w:t>
      </w:r>
      <w:r w:rsidRPr="00F760E8">
        <w:rPr>
          <w:noProof/>
          <w:color w:val="0070C0"/>
          <w:lang w:eastAsia="it-CH"/>
        </w:rPr>
        <w:t>Articolo</w:t>
      </w:r>
      <w:r>
        <w:rPr>
          <w:noProof/>
          <w:lang w:eastAsia="it-CH"/>
        </w:rPr>
        <w:t xml:space="preserve">” o scegliendolo dalla lista disponibile premendo il tasto “Visualizza catalogo” ( </w:t>
      </w:r>
      <w:r>
        <w:rPr>
          <w:noProof/>
          <w:lang w:eastAsia="it-CH"/>
        </w:rPr>
        <w:drawing>
          <wp:inline distT="0" distB="0" distL="0" distR="0" wp14:anchorId="2C43B6D2" wp14:editId="3CC96676">
            <wp:extent cx="152400" cy="152400"/>
            <wp:effectExtent l="0" t="0" r="0" b="0"/>
            <wp:docPr id="62" name="Immagin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Attivita16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)</w:t>
      </w:r>
    </w:p>
    <w:p w:rsidR="00F760E8" w:rsidRDefault="00F760E8" w:rsidP="00F760E8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Modificare e/o aggiungere del testo di descrizione nella casella a discesa del campo “</w:t>
      </w:r>
      <w:r w:rsidRPr="007E5049">
        <w:rPr>
          <w:noProof/>
          <w:color w:val="0070C0"/>
          <w:lang w:eastAsia="it-CH"/>
        </w:rPr>
        <w:t>Descrizione</w:t>
      </w:r>
      <w:r>
        <w:rPr>
          <w:noProof/>
          <w:lang w:eastAsia="it-CH"/>
        </w:rPr>
        <w:t>*.</w:t>
      </w:r>
    </w:p>
    <w:p w:rsidR="002B527F" w:rsidRDefault="00F760E8" w:rsidP="00F760E8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 xml:space="preserve">Per modificare il progetto, doppio click sull’icona del prodotto </w:t>
      </w:r>
      <w:r w:rsidR="002B527F">
        <w:rPr>
          <w:noProof/>
          <w:lang w:eastAsia="it-CH"/>
        </w:rPr>
        <w:br/>
      </w:r>
      <w:r w:rsidR="002B527F">
        <w:rPr>
          <w:b/>
          <w:noProof/>
          <w:lang w:eastAsia="it-CH"/>
        </w:rPr>
        <w:drawing>
          <wp:inline distT="0" distB="0" distL="0" distR="0" wp14:anchorId="01470AC4" wp14:editId="1D74AFA9">
            <wp:extent cx="203175" cy="203175"/>
            <wp:effectExtent l="0" t="0" r="6985" b="6985"/>
            <wp:docPr id="67" name="Immagin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rodotto16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se non è presente un progetto</w:t>
      </w:r>
      <w:r w:rsidR="002B527F">
        <w:rPr>
          <w:noProof/>
          <w:lang w:eastAsia="it-CH"/>
        </w:rPr>
        <w:br/>
      </w:r>
      <w:r w:rsidR="002B527F">
        <w:rPr>
          <w:b/>
          <w:noProof/>
          <w:lang w:eastAsia="it-CH"/>
        </w:rPr>
        <w:drawing>
          <wp:inline distT="0" distB="0" distL="0" distR="0" wp14:anchorId="5F4B322A" wp14:editId="62D07190">
            <wp:extent cx="203175" cy="203175"/>
            <wp:effectExtent l="0" t="0" r="6985" b="6985"/>
            <wp:docPr id="68" name="Immagin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rogetto1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 se c’è un progetto collegato.</w:t>
      </w:r>
    </w:p>
    <w:p w:rsidR="00F760E8" w:rsidRDefault="002B527F" w:rsidP="00F760E8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Modificare il progetto</w:t>
      </w:r>
      <w:r w:rsidR="00C23386">
        <w:rPr>
          <w:noProof/>
          <w:lang w:eastAsia="it-CH"/>
        </w:rPr>
        <w:t xml:space="preserve"> (vedi punto </w:t>
      </w:r>
      <w:r w:rsidR="00692F67" w:rsidRPr="00692F67">
        <w:rPr>
          <w:rStyle w:val="Riferimentointenso"/>
        </w:rPr>
        <w:t>Progettare</w:t>
      </w:r>
      <w:r w:rsidR="00C23386">
        <w:rPr>
          <w:noProof/>
          <w:lang w:eastAsia="it-CH"/>
        </w:rPr>
        <w:t>)</w:t>
      </w:r>
      <w:r>
        <w:rPr>
          <w:noProof/>
          <w:lang w:eastAsia="it-CH"/>
        </w:rPr>
        <w:t>, salvarlo e chiuderlo.</w:t>
      </w:r>
    </w:p>
    <w:p w:rsidR="002B527F" w:rsidRDefault="002B527F" w:rsidP="00C23386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 xml:space="preserve">Una volta tornati nella scheda offerta, utilizzare il </w:t>
      </w:r>
      <w:r w:rsidR="00C23386">
        <w:rPr>
          <w:noProof/>
          <w:lang w:eastAsia="it-CH"/>
        </w:rPr>
        <w:t>pulsante</w:t>
      </w:r>
      <w:r>
        <w:rPr>
          <w:noProof/>
          <w:lang w:eastAsia="it-CH"/>
        </w:rPr>
        <w:t xml:space="preserve"> “</w:t>
      </w:r>
      <w:r w:rsidRPr="00C23386">
        <w:rPr>
          <w:b/>
          <w:noProof/>
          <w:lang w:eastAsia="it-CH"/>
        </w:rPr>
        <w:t>Aggiorna prezzi</w:t>
      </w:r>
      <w:r>
        <w:rPr>
          <w:noProof/>
          <w:lang w:eastAsia="it-CH"/>
        </w:rPr>
        <w:t xml:space="preserve">” </w:t>
      </w:r>
      <w:r>
        <w:rPr>
          <w:noProof/>
        </w:rPr>
        <w:drawing>
          <wp:inline distT="0" distB="0" distL="0" distR="0" wp14:anchorId="010E2982" wp14:editId="175B0458">
            <wp:extent cx="152400" cy="152400"/>
            <wp:effectExtent l="0" t="0" r="0" b="0"/>
            <wp:docPr id="69" name="Immagin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editore16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per riportare i totali aggiornati nell’offerta. </w:t>
      </w:r>
      <w:r w:rsidR="00C23386">
        <w:rPr>
          <w:noProof/>
          <w:lang w:eastAsia="it-CH"/>
        </w:rPr>
        <w:br/>
      </w:r>
      <w:r w:rsidR="00C23386" w:rsidRPr="00C23386">
        <w:rPr>
          <w:b/>
          <w:noProof/>
          <w:lang w:eastAsia="it-CH"/>
        </w:rPr>
        <w:t>Nota</w:t>
      </w:r>
      <w:r w:rsidR="00C23386">
        <w:rPr>
          <w:noProof/>
          <w:lang w:eastAsia="it-CH"/>
        </w:rPr>
        <w:t>: il campo valore risulterà rosso in caso il valore del progetto sia superiore a quello dell’offerta, in caso inferiore il valore sarà indicato in verde.</w:t>
      </w:r>
    </w:p>
    <w:p w:rsidR="00F760E8" w:rsidRDefault="00F760E8" w:rsidP="00C23386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Oltre ad uno sconto in % applicabile ad ogni singola voce, è possibile applicare uno sconto o/e ribasso al totale della fattura.</w:t>
      </w:r>
    </w:p>
    <w:p w:rsidR="00694A10" w:rsidRDefault="00694A10" w:rsidP="00694A10">
      <w:pPr>
        <w:pStyle w:val="Numeroelenco"/>
        <w:numPr>
          <w:ilvl w:val="0"/>
          <w:numId w:val="0"/>
        </w:numPr>
        <w:rPr>
          <w:noProof/>
          <w:lang w:eastAsia="it-CH"/>
        </w:rPr>
      </w:pPr>
    </w:p>
    <w:p w:rsidR="00694A10" w:rsidRDefault="00694A10" w:rsidP="00694A10">
      <w:pPr>
        <w:pStyle w:val="Titolo3"/>
        <w:rPr>
          <w:noProof/>
          <w:lang w:eastAsia="it-CH"/>
        </w:rPr>
      </w:pPr>
      <w:bookmarkStart w:id="19" w:name="_Toc501533459"/>
      <w:r>
        <w:rPr>
          <w:noProof/>
          <w:lang w:eastAsia="it-CH"/>
        </w:rPr>
        <w:t>Confermare un’offerta</w:t>
      </w:r>
      <w:bookmarkEnd w:id="19"/>
    </w:p>
    <w:p w:rsidR="00694A10" w:rsidRDefault="00694A10" w:rsidP="009901B1">
      <w:pPr>
        <w:pStyle w:val="Numeroelenco"/>
        <w:numPr>
          <w:ilvl w:val="0"/>
          <w:numId w:val="6"/>
        </w:numPr>
        <w:rPr>
          <w:lang w:eastAsia="it-CH"/>
        </w:rPr>
      </w:pPr>
      <w:r>
        <w:t>Selezionare o aprire l’offerta desiderata.</w:t>
      </w:r>
    </w:p>
    <w:p w:rsidR="00A12F95" w:rsidRDefault="00694A10" w:rsidP="009901B1">
      <w:pPr>
        <w:pStyle w:val="Numeroelenco"/>
        <w:numPr>
          <w:ilvl w:val="0"/>
          <w:numId w:val="6"/>
        </w:numPr>
        <w:rPr>
          <w:lang w:eastAsia="it-CH"/>
        </w:rPr>
      </w:pPr>
      <w:r>
        <w:t>Dalla barra degli strumenti, cliccare il pulsante</w:t>
      </w:r>
      <w:r>
        <w:br/>
      </w:r>
      <w:r>
        <w:rPr>
          <w:noProof/>
        </w:rPr>
        <w:drawing>
          <wp:inline distT="0" distB="0" distL="0" distR="0" wp14:anchorId="0B054D29" wp14:editId="656DCF92">
            <wp:extent cx="152400" cy="152400"/>
            <wp:effectExtent l="0" t="0" r="0" b="0"/>
            <wp:docPr id="58" name="Im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bitore16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Conferma offerta</w:t>
      </w:r>
    </w:p>
    <w:p w:rsidR="00694A10" w:rsidRDefault="00A12F95" w:rsidP="009901B1">
      <w:pPr>
        <w:pStyle w:val="Numeroelenco"/>
        <w:numPr>
          <w:ilvl w:val="0"/>
          <w:numId w:val="6"/>
        </w:numPr>
        <w:rPr>
          <w:lang w:eastAsia="it-CH"/>
        </w:rPr>
      </w:pPr>
      <w:r>
        <w:t>Seguire la procedura guidata, per impostare dettagli, modalità, scadenze dell’ordine.</w:t>
      </w:r>
      <w:r w:rsidR="00694A10">
        <w:t xml:space="preserve"> </w:t>
      </w:r>
      <w:r w:rsidR="0009088D">
        <w:br/>
      </w:r>
      <w:r w:rsidR="0009088D">
        <w:br/>
      </w:r>
      <w:r w:rsidR="0009088D">
        <w:rPr>
          <w:noProof/>
          <w:lang w:eastAsia="it-CH"/>
        </w:rPr>
        <w:drawing>
          <wp:inline distT="0" distB="0" distL="0" distR="0" wp14:anchorId="27CBEDF0" wp14:editId="5573C649">
            <wp:extent cx="3826800" cy="2473200"/>
            <wp:effectExtent l="0" t="0" r="2540" b="3810"/>
            <wp:docPr id="61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doc_ConfermaOfferta_021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26800" cy="2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88D">
        <w:br/>
      </w:r>
    </w:p>
    <w:p w:rsidR="00A12F95" w:rsidRDefault="00A12F95" w:rsidP="009901B1">
      <w:pPr>
        <w:pStyle w:val="Numeroelenco"/>
        <w:numPr>
          <w:ilvl w:val="0"/>
          <w:numId w:val="6"/>
        </w:numPr>
        <w:rPr>
          <w:lang w:eastAsia="it-CH"/>
        </w:rPr>
      </w:pPr>
      <w:r>
        <w:rPr>
          <w:lang w:eastAsia="it-CH"/>
        </w:rPr>
        <w:t>Al termine della procedura guidata, verrà creato un nuovo ordine pronto da confermare.</w:t>
      </w:r>
    </w:p>
    <w:p w:rsidR="00C23386" w:rsidRDefault="00C23386" w:rsidP="00C23386">
      <w:pPr>
        <w:pStyle w:val="Numeroelenco"/>
        <w:numPr>
          <w:ilvl w:val="0"/>
          <w:numId w:val="0"/>
        </w:numPr>
        <w:ind w:left="360" w:hanging="360"/>
        <w:rPr>
          <w:lang w:eastAsia="it-CH"/>
        </w:rPr>
      </w:pPr>
    </w:p>
    <w:p w:rsidR="00C23386" w:rsidRPr="0083764A" w:rsidRDefault="00EE7DE8" w:rsidP="0083764A">
      <w:pPr>
        <w:pStyle w:val="Titolo1"/>
        <w:rPr>
          <w:b w:val="0"/>
          <w:lang w:eastAsia="it-CH"/>
        </w:rPr>
      </w:pPr>
      <w:bookmarkStart w:id="20" w:name="_Toc501533460"/>
      <w:r w:rsidRPr="0083764A">
        <w:rPr>
          <w:b w:val="0"/>
          <w:noProof/>
          <w:lang w:eastAsia="it-CH"/>
        </w:rPr>
        <w:lastRenderedPageBreak/>
        <w:drawing>
          <wp:inline distT="0" distB="0" distL="0" distR="0">
            <wp:extent cx="203175" cy="203175"/>
            <wp:effectExtent l="0" t="0" r="6985" b="6985"/>
            <wp:docPr id="82" name="Immagin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rogetto1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64A">
        <w:rPr>
          <w:b w:val="0"/>
          <w:lang w:eastAsia="it-CH"/>
        </w:rPr>
        <w:t xml:space="preserve"> </w:t>
      </w:r>
      <w:r w:rsidR="00C23386" w:rsidRPr="0083764A">
        <w:rPr>
          <w:b w:val="0"/>
          <w:lang w:eastAsia="it-CH"/>
        </w:rPr>
        <w:t>Progettare</w:t>
      </w:r>
      <w:bookmarkEnd w:id="20"/>
    </w:p>
    <w:p w:rsidR="00C23386" w:rsidRDefault="00F905EA" w:rsidP="00C23386">
      <w:pPr>
        <w:rPr>
          <w:lang w:eastAsia="it-CH"/>
        </w:rPr>
      </w:pPr>
      <w:r>
        <w:rPr>
          <w:lang w:eastAsia="it-CH"/>
        </w:rPr>
        <w:br/>
      </w:r>
      <w:r w:rsidR="00C23386">
        <w:rPr>
          <w:lang w:eastAsia="it-CH"/>
        </w:rPr>
        <w:t>È possibile creare dei progetti unicamente per prodotti</w:t>
      </w:r>
      <w:r>
        <w:rPr>
          <w:lang w:eastAsia="it-CH"/>
        </w:rPr>
        <w:t>, n</w:t>
      </w:r>
      <w:r w:rsidR="00C23386" w:rsidRPr="00C23386">
        <w:rPr>
          <w:b/>
          <w:lang w:eastAsia="it-CH"/>
        </w:rPr>
        <w:t>on</w:t>
      </w:r>
      <w:r w:rsidR="00C23386">
        <w:rPr>
          <w:lang w:eastAsia="it-CH"/>
        </w:rPr>
        <w:t xml:space="preserve"> è possibile creare progetti per articoli e prestazioni.</w:t>
      </w:r>
      <w:r>
        <w:rPr>
          <w:lang w:eastAsia="it-CH"/>
        </w:rPr>
        <w:t xml:space="preserve"> È possibile creare un progetto per un prodotto generico unicamente partendo da un’offerta o da un ordine.</w:t>
      </w:r>
      <w:r>
        <w:rPr>
          <w:lang w:eastAsia="it-CH"/>
        </w:rPr>
        <w:br/>
      </w:r>
      <w:r w:rsidR="00C23386">
        <w:rPr>
          <w:lang w:eastAsia="it-CH"/>
        </w:rPr>
        <w:t xml:space="preserve">InfoTime.NET gestisce </w:t>
      </w:r>
      <w:r w:rsidR="00505514">
        <w:rPr>
          <w:lang w:eastAsia="it-CH"/>
        </w:rPr>
        <w:t>2</w:t>
      </w:r>
      <w:r w:rsidR="00C23386">
        <w:rPr>
          <w:lang w:eastAsia="it-CH"/>
        </w:rPr>
        <w:t xml:space="preserve"> tipologie di materiale, </w:t>
      </w:r>
      <w:r w:rsidR="00505514">
        <w:rPr>
          <w:lang w:eastAsia="it-CH"/>
        </w:rPr>
        <w:t xml:space="preserve">detto </w:t>
      </w:r>
      <w:r w:rsidR="00505514" w:rsidRPr="00505514">
        <w:rPr>
          <w:b/>
          <w:lang w:eastAsia="it-CH"/>
        </w:rPr>
        <w:t>generico</w:t>
      </w:r>
      <w:r w:rsidR="00505514">
        <w:rPr>
          <w:lang w:eastAsia="it-CH"/>
        </w:rPr>
        <w:t xml:space="preserve"> o </w:t>
      </w:r>
      <w:r w:rsidR="00505514" w:rsidRPr="00505514">
        <w:rPr>
          <w:b/>
          <w:lang w:eastAsia="it-CH"/>
        </w:rPr>
        <w:t>specifico</w:t>
      </w:r>
      <w:r w:rsidR="00D32A66" w:rsidRPr="00D32A66">
        <w:rPr>
          <w:lang w:eastAsia="it-CH"/>
        </w:rPr>
        <w:t>, entrambe le modalità possono coesistere</w:t>
      </w:r>
      <w:r w:rsidR="00D32A66">
        <w:rPr>
          <w:b/>
          <w:lang w:eastAsia="it-CH"/>
        </w:rPr>
        <w:t>.</w:t>
      </w:r>
    </w:p>
    <w:p w:rsidR="00C23386" w:rsidRDefault="00C23386" w:rsidP="00C23386">
      <w:pPr>
        <w:pStyle w:val="Puntoelenco"/>
        <w:rPr>
          <w:lang w:eastAsia="it-CH"/>
        </w:rPr>
      </w:pPr>
      <w:r w:rsidRPr="00505514">
        <w:rPr>
          <w:b/>
          <w:lang w:eastAsia="it-CH"/>
        </w:rPr>
        <w:t>Materiale generico.</w:t>
      </w:r>
      <w:r>
        <w:rPr>
          <w:lang w:eastAsia="it-CH"/>
        </w:rPr>
        <w:br/>
      </w:r>
      <w:r w:rsidR="00505514">
        <w:rPr>
          <w:lang w:eastAsia="it-CH"/>
        </w:rPr>
        <w:t>In questa modalità</w:t>
      </w:r>
      <w:r>
        <w:rPr>
          <w:lang w:eastAsia="it-CH"/>
        </w:rPr>
        <w:t xml:space="preserve"> </w:t>
      </w:r>
      <w:r w:rsidR="00505514">
        <w:rPr>
          <w:lang w:eastAsia="it-CH"/>
        </w:rPr>
        <w:t xml:space="preserve">non è necessario creare materiale specifico per ogni singolo articolo o prestazione. L’eventuale codice </w:t>
      </w:r>
      <w:r w:rsidR="00D32A66">
        <w:rPr>
          <w:lang w:eastAsia="it-CH"/>
        </w:rPr>
        <w:t xml:space="preserve">e descrizione </w:t>
      </w:r>
      <w:r w:rsidR="00505514">
        <w:rPr>
          <w:lang w:eastAsia="it-CH"/>
        </w:rPr>
        <w:t>potrà venir gestito nella fase di utilizzo del materiale (durante la fase di offerta</w:t>
      </w:r>
      <w:r w:rsidR="0083764A">
        <w:rPr>
          <w:lang w:eastAsia="it-CH"/>
        </w:rPr>
        <w:t>, progettazione</w:t>
      </w:r>
      <w:r w:rsidR="00505514">
        <w:rPr>
          <w:lang w:eastAsia="it-CH"/>
        </w:rPr>
        <w:t>, ordine, comanda, ecc…).</w:t>
      </w:r>
      <w:r w:rsidR="00505514">
        <w:rPr>
          <w:lang w:eastAsia="it-CH"/>
        </w:rPr>
        <w:br/>
      </w:r>
      <w:r w:rsidR="00D32A66" w:rsidRPr="00D32A66">
        <w:rPr>
          <w:i/>
          <w:lang w:eastAsia="it-CH"/>
        </w:rPr>
        <w:t>Magazzino</w:t>
      </w:r>
      <w:r w:rsidR="00D32A66">
        <w:rPr>
          <w:lang w:eastAsia="it-CH"/>
        </w:rPr>
        <w:t xml:space="preserve">: </w:t>
      </w:r>
      <w:r w:rsidR="00505514">
        <w:rPr>
          <w:lang w:eastAsia="it-CH"/>
        </w:rPr>
        <w:t xml:space="preserve">L’articolo generico, non può essere gestito nel magazzino. </w:t>
      </w:r>
      <w:r w:rsidR="00D32A66">
        <w:rPr>
          <w:lang w:eastAsia="it-CH"/>
        </w:rPr>
        <w:br/>
        <w:t>Es. articolo generico: Vite, Computer, Auto.</w:t>
      </w:r>
      <w:r w:rsidR="00D32A66">
        <w:rPr>
          <w:lang w:eastAsia="it-CH"/>
        </w:rPr>
        <w:br/>
      </w:r>
    </w:p>
    <w:p w:rsidR="00505514" w:rsidRDefault="00505514" w:rsidP="00505514">
      <w:pPr>
        <w:pStyle w:val="Puntoelenco"/>
        <w:rPr>
          <w:lang w:eastAsia="it-CH"/>
        </w:rPr>
      </w:pPr>
      <w:r>
        <w:rPr>
          <w:b/>
          <w:lang w:eastAsia="it-CH"/>
        </w:rPr>
        <w:t>Materiale Specifico</w:t>
      </w:r>
      <w:r>
        <w:rPr>
          <w:lang w:eastAsia="it-CH"/>
        </w:rPr>
        <w:br/>
        <w:t>In questa modalità, ogni articolo ha un codice specifico</w:t>
      </w:r>
      <w:r w:rsidR="00D32A66">
        <w:rPr>
          <w:lang w:eastAsia="it-CH"/>
        </w:rPr>
        <w:t xml:space="preserve">, la sua descrizione riporta il </w:t>
      </w:r>
      <w:r w:rsidR="0083764A">
        <w:rPr>
          <w:lang w:eastAsia="it-CH"/>
        </w:rPr>
        <w:t xml:space="preserve">codice e </w:t>
      </w:r>
      <w:r w:rsidR="00D32A66">
        <w:rPr>
          <w:lang w:eastAsia="it-CH"/>
        </w:rPr>
        <w:t>nome articolo del fornitore.</w:t>
      </w:r>
      <w:r w:rsidR="00D32A66">
        <w:rPr>
          <w:lang w:eastAsia="it-CH"/>
        </w:rPr>
        <w:br/>
      </w:r>
      <w:r w:rsidR="00D32A66" w:rsidRPr="00D32A66">
        <w:rPr>
          <w:i/>
          <w:lang w:eastAsia="it-CH"/>
        </w:rPr>
        <w:t>Magazzino</w:t>
      </w:r>
      <w:r w:rsidR="00D32A66">
        <w:rPr>
          <w:lang w:eastAsia="it-CH"/>
        </w:rPr>
        <w:t>: L’articolo specifico, viene gestito nel magazzino.</w:t>
      </w:r>
      <w:r w:rsidR="00D32A66">
        <w:rPr>
          <w:lang w:eastAsia="it-CH"/>
        </w:rPr>
        <w:br/>
        <w:t>Es. articolo specifico: Vite a testa piatta 3x15, Computer Dell XPS 15”, Ferrari 812superfast.</w:t>
      </w:r>
      <w:r w:rsidR="00D32A66">
        <w:rPr>
          <w:lang w:eastAsia="it-CH"/>
        </w:rPr>
        <w:br/>
      </w:r>
    </w:p>
    <w:p w:rsidR="00692F67" w:rsidRDefault="00692F67" w:rsidP="00AF6C33">
      <w:pPr>
        <w:pStyle w:val="Titolo3"/>
        <w:rPr>
          <w:lang w:eastAsia="it-CH"/>
        </w:rPr>
      </w:pPr>
      <w:bookmarkStart w:id="21" w:name="_Toc501533461"/>
      <w:r>
        <w:rPr>
          <w:lang w:eastAsia="it-CH"/>
        </w:rPr>
        <w:t>Creazione/modifica progetto prodotto generico</w:t>
      </w:r>
      <w:bookmarkEnd w:id="21"/>
    </w:p>
    <w:p w:rsidR="00692F67" w:rsidRPr="00AF6C33" w:rsidRDefault="00692F67" w:rsidP="00692F67">
      <w:pPr>
        <w:rPr>
          <w:b/>
          <w:lang w:eastAsia="it-CH"/>
        </w:rPr>
      </w:pPr>
      <w:r w:rsidRPr="00AF6C33">
        <w:rPr>
          <w:b/>
          <w:lang w:eastAsia="it-CH"/>
        </w:rPr>
        <w:t>Nuovo progetto</w:t>
      </w:r>
    </w:p>
    <w:p w:rsidR="00692F67" w:rsidRDefault="00692F67" w:rsidP="009901B1">
      <w:pPr>
        <w:pStyle w:val="Numeroelenco"/>
        <w:numPr>
          <w:ilvl w:val="0"/>
          <w:numId w:val="8"/>
        </w:numPr>
        <w:rPr>
          <w:lang w:eastAsia="it-CH"/>
        </w:rPr>
      </w:pPr>
      <w:r>
        <w:rPr>
          <w:lang w:eastAsia="it-CH"/>
        </w:rPr>
        <w:t xml:space="preserve">Inserire un prodotto generico in un documento di offerta o ordine, dalla schermata delle attività. (Vedi punto </w:t>
      </w:r>
      <w:r w:rsidRPr="00692F67">
        <w:rPr>
          <w:rStyle w:val="Riferimentointenso"/>
        </w:rPr>
        <w:t>Creazione di un’offerta</w:t>
      </w:r>
      <w:r>
        <w:rPr>
          <w:lang w:eastAsia="it-CH"/>
        </w:rPr>
        <w:t>)</w:t>
      </w:r>
    </w:p>
    <w:p w:rsidR="00692F67" w:rsidRDefault="00692F67" w:rsidP="009901B1">
      <w:pPr>
        <w:pStyle w:val="Numeroelenco"/>
        <w:numPr>
          <w:ilvl w:val="0"/>
          <w:numId w:val="8"/>
        </w:numPr>
        <w:rPr>
          <w:lang w:eastAsia="it-CH"/>
        </w:rPr>
      </w:pPr>
      <w:r>
        <w:rPr>
          <w:noProof/>
          <w:lang w:eastAsia="it-CH"/>
        </w:rPr>
        <w:t>Fare doppio click sull’icona del prodotto corrispondente.</w:t>
      </w:r>
      <w:r>
        <w:rPr>
          <w:noProof/>
          <w:lang w:eastAsia="it-CH"/>
        </w:rPr>
        <w:br/>
      </w:r>
      <w:r>
        <w:rPr>
          <w:b/>
          <w:noProof/>
          <w:lang w:eastAsia="it-CH"/>
        </w:rPr>
        <w:drawing>
          <wp:inline distT="0" distB="0" distL="0" distR="0" wp14:anchorId="32C4E179" wp14:editId="460AB0DB">
            <wp:extent cx="203175" cy="203175"/>
            <wp:effectExtent l="0" t="0" r="6985" b="6985"/>
            <wp:docPr id="70" name="Immagin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rodotto16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se non è presente un progetto</w:t>
      </w:r>
      <w:r>
        <w:rPr>
          <w:noProof/>
          <w:lang w:eastAsia="it-CH"/>
        </w:rPr>
        <w:br/>
      </w:r>
      <w:r>
        <w:rPr>
          <w:b/>
          <w:noProof/>
          <w:lang w:eastAsia="it-CH"/>
        </w:rPr>
        <w:drawing>
          <wp:inline distT="0" distB="0" distL="0" distR="0" wp14:anchorId="232F897E" wp14:editId="71BA68A2">
            <wp:extent cx="203175" cy="203175"/>
            <wp:effectExtent l="0" t="0" r="6985" b="6985"/>
            <wp:docPr id="71" name="Immagin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rogetto1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 se c’è un progetto collegato</w:t>
      </w:r>
    </w:p>
    <w:p w:rsidR="00692F67" w:rsidRDefault="00692F67" w:rsidP="00AD40C3">
      <w:pPr>
        <w:pStyle w:val="Numeroelenco"/>
        <w:rPr>
          <w:lang w:eastAsia="it-CH"/>
        </w:rPr>
      </w:pPr>
      <w:r>
        <w:t>Nella nuova schermata, modificare il progetto.</w:t>
      </w:r>
    </w:p>
    <w:p w:rsidR="00692F67" w:rsidRPr="00AF6C33" w:rsidRDefault="00692F67" w:rsidP="00692F67">
      <w:pPr>
        <w:rPr>
          <w:b/>
          <w:lang w:eastAsia="it-CH"/>
        </w:rPr>
      </w:pPr>
      <w:r w:rsidRPr="00AF6C33">
        <w:rPr>
          <w:b/>
          <w:lang w:eastAsia="it-CH"/>
        </w:rPr>
        <w:t>Progetto esistente</w:t>
      </w:r>
    </w:p>
    <w:p w:rsidR="00692F67" w:rsidRDefault="00AF6C33" w:rsidP="009901B1">
      <w:pPr>
        <w:pStyle w:val="Numeroelenco"/>
        <w:numPr>
          <w:ilvl w:val="0"/>
          <w:numId w:val="9"/>
        </w:numPr>
        <w:rPr>
          <w:lang w:eastAsia="it-CH"/>
        </w:rPr>
      </w:pPr>
      <w:r w:rsidRPr="00AF6C33">
        <w:rPr>
          <w:b/>
          <w:lang w:eastAsia="it-CH"/>
        </w:rPr>
        <w:t>Variante 1</w:t>
      </w:r>
      <w:r>
        <w:rPr>
          <w:lang w:eastAsia="it-CH"/>
        </w:rPr>
        <w:br/>
      </w:r>
      <w:r w:rsidR="00692F67">
        <w:rPr>
          <w:lang w:eastAsia="it-CH"/>
        </w:rPr>
        <w:t xml:space="preserve">Aprire l’offerta contenente il progetto, spostarsi sull’attività </w:t>
      </w:r>
      <w:r>
        <w:rPr>
          <w:lang w:eastAsia="it-CH"/>
        </w:rPr>
        <w:t>desiderata, fare doppio click per aprire il progetto.</w:t>
      </w:r>
    </w:p>
    <w:p w:rsidR="00AF6C33" w:rsidRDefault="00AF6C33" w:rsidP="009901B1">
      <w:pPr>
        <w:pStyle w:val="Numeroelenco"/>
        <w:numPr>
          <w:ilvl w:val="0"/>
          <w:numId w:val="9"/>
        </w:numPr>
        <w:rPr>
          <w:lang w:eastAsia="it-CH"/>
        </w:rPr>
      </w:pPr>
      <w:r w:rsidRPr="00AF6C33">
        <w:rPr>
          <w:b/>
          <w:lang w:eastAsia="it-CH"/>
        </w:rPr>
        <w:t>Variante 2</w:t>
      </w:r>
      <w:r>
        <w:rPr>
          <w:lang w:eastAsia="it-CH"/>
        </w:rPr>
        <w:br/>
        <w:t>Andare nella vista progetti dell’applicazione principale, cercare il progetto desiderato e fare doppio click per modificare il progetto.</w:t>
      </w:r>
    </w:p>
    <w:p w:rsidR="00D93417" w:rsidRDefault="00D93417" w:rsidP="00D93417">
      <w:pPr>
        <w:pStyle w:val="Titolo3"/>
        <w:rPr>
          <w:lang w:eastAsia="it-CH"/>
        </w:rPr>
      </w:pPr>
      <w:bookmarkStart w:id="22" w:name="_Toc501533462"/>
      <w:r>
        <w:rPr>
          <w:lang w:eastAsia="it-CH"/>
        </w:rPr>
        <w:lastRenderedPageBreak/>
        <w:t>Compilazione documento progetto</w:t>
      </w:r>
      <w:bookmarkEnd w:id="22"/>
    </w:p>
    <w:p w:rsidR="00053E7C" w:rsidRDefault="00D93417" w:rsidP="00053E7C">
      <w:pPr>
        <w:pStyle w:val="Numeroelenco"/>
        <w:numPr>
          <w:ilvl w:val="0"/>
          <w:numId w:val="0"/>
        </w:numPr>
        <w:rPr>
          <w:b/>
          <w:lang w:eastAsia="it-CH"/>
        </w:rPr>
      </w:pPr>
      <w:r>
        <w:rPr>
          <w:color w:val="404040" w:themeColor="text1" w:themeTint="BF"/>
          <w:kern w:val="0"/>
          <w:lang w:eastAsia="it-CH"/>
        </w:rPr>
        <w:br/>
      </w:r>
      <w:r w:rsidR="00B130BA">
        <w:rPr>
          <w:b/>
          <w:lang w:eastAsia="it-CH"/>
        </w:rPr>
        <w:t>Scheda proprietà – progetto</w:t>
      </w:r>
    </w:p>
    <w:p w:rsidR="00B130BA" w:rsidRDefault="00B130BA" w:rsidP="00B130BA">
      <w:pPr>
        <w:rPr>
          <w:lang w:eastAsia="it-CH"/>
        </w:rPr>
      </w:pPr>
      <w:r>
        <w:rPr>
          <w:lang w:eastAsia="it-CH"/>
        </w:rPr>
        <w:t>È possibile visualizzare le proprietà del progetto premendo il comando</w:t>
      </w:r>
      <w:r>
        <w:rPr>
          <w:lang w:eastAsia="it-CH"/>
        </w:rPr>
        <w:br/>
      </w:r>
      <w:r>
        <w:rPr>
          <w:noProof/>
          <w:lang w:eastAsia="it-CH"/>
        </w:rPr>
        <w:drawing>
          <wp:inline distT="0" distB="0" distL="0" distR="0" wp14:anchorId="730AEA13" wp14:editId="04C2D4E4">
            <wp:extent cx="152400" cy="1524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lderpanel_16x16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it-CH"/>
        </w:rPr>
        <w:t xml:space="preserve">  Proprietà progetto</w:t>
      </w:r>
    </w:p>
    <w:p w:rsidR="00B130BA" w:rsidRDefault="00B130BA">
      <w:pPr>
        <w:rPr>
          <w:lang w:eastAsia="it-CH"/>
        </w:rPr>
      </w:pPr>
      <w:r>
        <w:rPr>
          <w:noProof/>
        </w:rPr>
        <w:drawing>
          <wp:inline distT="0" distB="0" distL="0" distR="0">
            <wp:extent cx="5204460" cy="626216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626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it-CH"/>
        </w:rPr>
        <w:br w:type="page"/>
      </w:r>
    </w:p>
    <w:p w:rsidR="00B130BA" w:rsidRDefault="00B130BA">
      <w:pPr>
        <w:rPr>
          <w:b/>
          <w:lang w:eastAsia="it-CH"/>
        </w:rPr>
      </w:pPr>
      <w:r w:rsidRPr="00B130BA">
        <w:rPr>
          <w:b/>
          <w:lang w:eastAsia="it-CH"/>
        </w:rPr>
        <w:lastRenderedPageBreak/>
        <w:t xml:space="preserve">Scheda attività – progetto </w:t>
      </w:r>
    </w:p>
    <w:p w:rsidR="00B130BA" w:rsidRPr="000022D8" w:rsidRDefault="00B130BA" w:rsidP="00B130BA">
      <w:pPr>
        <w:rPr>
          <w:noProof/>
          <w:lang w:eastAsia="it-CH"/>
        </w:rPr>
      </w:pPr>
      <w:r w:rsidRPr="000022D8">
        <w:rPr>
          <w:noProof/>
          <w:lang w:eastAsia="it-CH"/>
        </w:rPr>
        <w:t xml:space="preserve">Questa sezione riporta tutti i dettagli </w:t>
      </w:r>
      <w:r w:rsidR="00460033">
        <w:rPr>
          <w:noProof/>
          <w:lang w:eastAsia="it-CH"/>
        </w:rPr>
        <w:t>del progetto</w:t>
      </w:r>
      <w:r w:rsidRPr="000022D8">
        <w:rPr>
          <w:noProof/>
          <w:lang w:eastAsia="it-CH"/>
        </w:rPr>
        <w:t>, articoli, prestazion</w:t>
      </w:r>
      <w:r w:rsidR="00460033">
        <w:rPr>
          <w:noProof/>
          <w:lang w:eastAsia="it-CH"/>
        </w:rPr>
        <w:t>i</w:t>
      </w:r>
      <w:r w:rsidRPr="000022D8">
        <w:rPr>
          <w:noProof/>
          <w:lang w:eastAsia="it-CH"/>
        </w:rPr>
        <w:t>.</w:t>
      </w:r>
    </w:p>
    <w:p w:rsidR="00D93417" w:rsidRPr="00D93417" w:rsidRDefault="00D93417" w:rsidP="00B130BA">
      <w:pPr>
        <w:rPr>
          <w:noProof/>
          <w:lang w:eastAsia="it-CH"/>
        </w:rPr>
      </w:pPr>
      <w:r>
        <w:rPr>
          <w:noProof/>
          <w:lang w:eastAsia="it-CH"/>
        </w:rPr>
        <w:t>I Campi “Codice fornitore” e “Nota” sono nascosti per impostazione predefinita.</w:t>
      </w:r>
      <w:r>
        <w:rPr>
          <w:noProof/>
          <w:lang w:eastAsia="it-CH"/>
        </w:rPr>
        <w:br/>
      </w:r>
      <w:r w:rsidR="00B130BA" w:rsidRPr="000022D8">
        <w:rPr>
          <w:noProof/>
          <w:lang w:eastAsia="it-CH"/>
        </w:rPr>
        <w:t xml:space="preserve">È possibile </w:t>
      </w:r>
      <w:r w:rsidR="00B130BA">
        <w:rPr>
          <w:noProof/>
          <w:lang w:eastAsia="it-CH"/>
        </w:rPr>
        <w:t xml:space="preserve">personalizzare </w:t>
      </w:r>
      <w:r w:rsidR="00B130BA" w:rsidRPr="000022D8">
        <w:rPr>
          <w:noProof/>
          <w:lang w:eastAsia="it-CH"/>
        </w:rPr>
        <w:t xml:space="preserve">i campi utilizzando il comando </w:t>
      </w:r>
      <w:r w:rsidR="00B130BA">
        <w:rPr>
          <w:noProof/>
          <w:lang w:eastAsia="it-CH"/>
        </w:rPr>
        <w:t>“Visualizza campi” disponibile nel menu (</w:t>
      </w:r>
      <w:r w:rsidR="00BD030F">
        <w:rPr>
          <w:noProof/>
          <w:lang w:eastAsia="it-CH"/>
        </w:rPr>
        <w:t xml:space="preserve"> </w:t>
      </w:r>
      <w:r w:rsidR="00BD030F">
        <w:rPr>
          <w:noProof/>
          <w:lang w:eastAsia="it-CH"/>
        </w:rPr>
        <w:drawing>
          <wp:inline distT="0" distB="0" distL="0" distR="0" wp14:anchorId="129CDD0E" wp14:editId="26D91CD5">
            <wp:extent cx="152400" cy="152400"/>
            <wp:effectExtent l="0" t="0" r="0" b="0"/>
            <wp:docPr id="110" name="Immagin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roprieta1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30F">
        <w:rPr>
          <w:noProof/>
          <w:lang w:eastAsia="it-CH"/>
        </w:rPr>
        <w:t xml:space="preserve"> ).</w:t>
      </w:r>
      <w:r>
        <w:rPr>
          <w:noProof/>
          <w:lang w:eastAsia="it-CH"/>
        </w:rPr>
        <w:t xml:space="preserve"> </w:t>
      </w:r>
      <w:r>
        <w:rPr>
          <w:noProof/>
          <w:lang w:eastAsia="it-CH"/>
        </w:rPr>
        <w:br/>
      </w:r>
      <w:r>
        <w:rPr>
          <w:noProof/>
          <w:lang w:eastAsia="it-CH"/>
        </w:rPr>
        <w:br/>
      </w:r>
      <w:r w:rsidR="00066F36" w:rsidRPr="00066F36">
        <w:rPr>
          <w:b/>
          <w:noProof/>
          <w:lang w:eastAsia="it-CH"/>
        </w:rPr>
        <w:t>Pannello Materiale</w:t>
      </w:r>
      <w:r>
        <w:rPr>
          <w:b/>
          <w:noProof/>
          <w:lang w:eastAsia="it-CH"/>
        </w:rPr>
        <w:br/>
      </w:r>
      <w:r w:rsidRPr="00D93417">
        <w:rPr>
          <w:noProof/>
          <w:lang w:eastAsia="it-CH"/>
        </w:rPr>
        <w:t xml:space="preserve">Utilizzare questo pannello per inserire gli articoli </w:t>
      </w:r>
      <w:r>
        <w:rPr>
          <w:noProof/>
          <w:lang w:eastAsia="it-CH"/>
        </w:rPr>
        <w:t xml:space="preserve">che completeranno </w:t>
      </w:r>
      <w:r w:rsidRPr="00D93417">
        <w:rPr>
          <w:noProof/>
          <w:lang w:eastAsia="it-CH"/>
        </w:rPr>
        <w:t>il prgetto</w:t>
      </w:r>
      <w:r>
        <w:rPr>
          <w:noProof/>
          <w:lang w:eastAsia="it-CH"/>
        </w:rPr>
        <w:t>.</w:t>
      </w:r>
    </w:p>
    <w:p w:rsidR="00B130BA" w:rsidRDefault="00B130BA" w:rsidP="00B130BA">
      <w:pPr>
        <w:rPr>
          <w:noProof/>
          <w:lang w:eastAsia="it-CH"/>
        </w:rPr>
      </w:pPr>
      <w:r>
        <w:rPr>
          <w:noProof/>
          <w:lang w:eastAsia="it-CH"/>
        </w:rPr>
        <w:drawing>
          <wp:inline distT="0" distB="0" distL="0" distR="0">
            <wp:extent cx="5204460" cy="2608580"/>
            <wp:effectExtent l="0" t="0" r="0" b="127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oc_ProprietaProgetto_003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36" w:rsidRDefault="00066F36" w:rsidP="00B130BA">
      <w:pPr>
        <w:rPr>
          <w:noProof/>
          <w:lang w:eastAsia="it-CH"/>
        </w:rPr>
      </w:pPr>
    </w:p>
    <w:p w:rsidR="00066F36" w:rsidRDefault="00066F36" w:rsidP="00B130BA">
      <w:pPr>
        <w:rPr>
          <w:noProof/>
          <w:lang w:eastAsia="it-CH"/>
        </w:rPr>
      </w:pPr>
    </w:p>
    <w:p w:rsidR="00B130BA" w:rsidRPr="00694A10" w:rsidRDefault="00B130BA" w:rsidP="00B130BA">
      <w:pPr>
        <w:rPr>
          <w:b/>
          <w:noProof/>
          <w:lang w:eastAsia="it-CH"/>
        </w:rPr>
      </w:pPr>
      <w:r w:rsidRPr="00694A10">
        <w:rPr>
          <w:b/>
          <w:noProof/>
          <w:lang w:eastAsia="it-CH"/>
        </w:rPr>
        <w:t xml:space="preserve">Inserimento di </w:t>
      </w:r>
      <w:r>
        <w:rPr>
          <w:b/>
          <w:noProof/>
          <w:lang w:eastAsia="it-CH"/>
        </w:rPr>
        <w:t xml:space="preserve">articoli </w:t>
      </w:r>
      <w:r>
        <w:rPr>
          <w:b/>
          <w:noProof/>
          <w:lang w:eastAsia="it-CH"/>
        </w:rPr>
        <w:drawing>
          <wp:inline distT="0" distB="0" distL="0" distR="0" wp14:anchorId="5F92B64F" wp14:editId="1A68D3DC">
            <wp:extent cx="203175" cy="203175"/>
            <wp:effectExtent l="0" t="0" r="6985" b="698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Articolo16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it-CH"/>
        </w:rPr>
        <w:t xml:space="preserve"> </w:t>
      </w:r>
    </w:p>
    <w:p w:rsidR="00F319C4" w:rsidRDefault="00B130BA" w:rsidP="009901B1">
      <w:pPr>
        <w:pStyle w:val="Numeroelenco"/>
        <w:numPr>
          <w:ilvl w:val="0"/>
          <w:numId w:val="10"/>
        </w:numPr>
        <w:rPr>
          <w:noProof/>
          <w:lang w:eastAsia="it-CH"/>
        </w:rPr>
      </w:pPr>
      <w:r>
        <w:rPr>
          <w:noProof/>
          <w:lang w:eastAsia="it-CH"/>
        </w:rPr>
        <w:t xml:space="preserve">Inserire </w:t>
      </w:r>
      <w:r w:rsidR="00F319C4">
        <w:rPr>
          <w:noProof/>
          <w:lang w:eastAsia="it-CH"/>
        </w:rPr>
        <w:t xml:space="preserve">l’articolo </w:t>
      </w:r>
      <w:r>
        <w:rPr>
          <w:noProof/>
          <w:lang w:eastAsia="it-CH"/>
        </w:rPr>
        <w:t>dal catalogo utilizzano il campo “</w:t>
      </w:r>
      <w:r w:rsidR="00D93417">
        <w:rPr>
          <w:noProof/>
          <w:color w:val="0070C0"/>
          <w:lang w:eastAsia="it-CH"/>
        </w:rPr>
        <w:t>Materiale</w:t>
      </w:r>
      <w:r>
        <w:rPr>
          <w:noProof/>
          <w:lang w:eastAsia="it-CH"/>
        </w:rPr>
        <w:t xml:space="preserve">” o scegliendolo dalla lista disponibile premendo il tasto “Visualizza catalogo” ( </w:t>
      </w:r>
      <w:r>
        <w:rPr>
          <w:noProof/>
          <w:lang w:eastAsia="it-CH"/>
        </w:rPr>
        <w:drawing>
          <wp:inline distT="0" distB="0" distL="0" distR="0" wp14:anchorId="597D52B1" wp14:editId="37DA2E90">
            <wp:extent cx="152400" cy="1524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Attivita16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)</w:t>
      </w:r>
    </w:p>
    <w:p w:rsidR="00B130BA" w:rsidRDefault="00B130BA" w:rsidP="009901B1">
      <w:pPr>
        <w:pStyle w:val="Numeroelenco"/>
        <w:numPr>
          <w:ilvl w:val="0"/>
          <w:numId w:val="10"/>
        </w:numPr>
        <w:rPr>
          <w:noProof/>
          <w:lang w:eastAsia="it-CH"/>
        </w:rPr>
      </w:pPr>
      <w:r>
        <w:rPr>
          <w:noProof/>
          <w:lang w:eastAsia="it-CH"/>
        </w:rPr>
        <w:t>Modificare e/o aggiungere del testo di descrizione nella casella a discesa del campo “</w:t>
      </w:r>
      <w:r w:rsidRPr="00F319C4">
        <w:rPr>
          <w:noProof/>
          <w:color w:val="0070C0"/>
          <w:lang w:eastAsia="it-CH"/>
        </w:rPr>
        <w:t>Descrizione</w:t>
      </w:r>
      <w:r w:rsidR="00BA573E">
        <w:rPr>
          <w:noProof/>
          <w:color w:val="0070C0"/>
          <w:lang w:eastAsia="it-CH"/>
        </w:rPr>
        <w:t>”</w:t>
      </w:r>
      <w:r>
        <w:rPr>
          <w:noProof/>
          <w:lang w:eastAsia="it-CH"/>
        </w:rPr>
        <w:t>.</w:t>
      </w:r>
      <w:r w:rsidR="00F319C4">
        <w:rPr>
          <w:noProof/>
          <w:lang w:eastAsia="it-CH"/>
        </w:rPr>
        <w:t xml:space="preserve"> (il codice fornitore per impostazione predefinita è nascosco, se necessasio utilizzare il comando “Visualizza campi” disponibile nel menu (…)</w:t>
      </w:r>
    </w:p>
    <w:p w:rsidR="00B130BA" w:rsidRDefault="00B130BA" w:rsidP="00B130BA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Inserire la quantità desiderada (a dipendenza delle impostazioni del materiale, sarà possibile modificare o meno il campo “</w:t>
      </w:r>
      <w:r w:rsidRPr="007E5049">
        <w:rPr>
          <w:noProof/>
          <w:color w:val="0070C0"/>
          <w:lang w:eastAsia="it-CH"/>
        </w:rPr>
        <w:t>Unità</w:t>
      </w:r>
      <w:r>
        <w:rPr>
          <w:noProof/>
          <w:lang w:eastAsia="it-CH"/>
        </w:rPr>
        <w:t>”).</w:t>
      </w:r>
    </w:p>
    <w:p w:rsidR="00B130BA" w:rsidRDefault="00F319C4" w:rsidP="00B130BA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Inserire Prezzo e sconto del fornitore.</w:t>
      </w:r>
    </w:p>
    <w:p w:rsidR="00F319C4" w:rsidRDefault="00F319C4" w:rsidP="00B130BA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Inserire il rendimento e/o il ribasso scelto per il cliente.</w:t>
      </w:r>
    </w:p>
    <w:p w:rsidR="00F319C4" w:rsidRDefault="00F319C4" w:rsidP="00F319C4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</w:p>
    <w:p w:rsidR="00D93417" w:rsidRPr="00066F36" w:rsidRDefault="00066F36" w:rsidP="00D93417">
      <w:pPr>
        <w:rPr>
          <w:b/>
          <w:noProof/>
          <w:lang w:eastAsia="it-CH"/>
        </w:rPr>
      </w:pPr>
      <w:r w:rsidRPr="00066F36">
        <w:rPr>
          <w:b/>
          <w:noProof/>
          <w:lang w:eastAsia="it-CH"/>
        </w:rPr>
        <w:lastRenderedPageBreak/>
        <w:t xml:space="preserve">Pannello </w:t>
      </w:r>
      <w:r w:rsidR="00D93417">
        <w:rPr>
          <w:b/>
          <w:noProof/>
          <w:lang w:eastAsia="it-CH"/>
        </w:rPr>
        <w:t>Attività</w:t>
      </w:r>
      <w:r w:rsidR="00D93417">
        <w:rPr>
          <w:b/>
          <w:noProof/>
          <w:lang w:eastAsia="it-CH"/>
        </w:rPr>
        <w:br/>
      </w:r>
      <w:r w:rsidR="00D93417" w:rsidRPr="00D93417">
        <w:rPr>
          <w:noProof/>
          <w:lang w:eastAsia="it-CH"/>
        </w:rPr>
        <w:t xml:space="preserve">Utilizzare questo pannello per inserire </w:t>
      </w:r>
      <w:r w:rsidR="00D93417">
        <w:rPr>
          <w:noProof/>
          <w:lang w:eastAsia="it-CH"/>
        </w:rPr>
        <w:t>le prestazioni</w:t>
      </w:r>
      <w:r w:rsidR="00D93417" w:rsidRPr="00D93417">
        <w:rPr>
          <w:noProof/>
          <w:lang w:eastAsia="it-CH"/>
        </w:rPr>
        <w:t xml:space="preserve"> </w:t>
      </w:r>
      <w:r w:rsidR="00D93417">
        <w:rPr>
          <w:noProof/>
          <w:lang w:eastAsia="it-CH"/>
        </w:rPr>
        <w:t xml:space="preserve">che completeranno </w:t>
      </w:r>
      <w:r w:rsidR="00D93417" w:rsidRPr="00D93417">
        <w:rPr>
          <w:noProof/>
          <w:lang w:eastAsia="it-CH"/>
        </w:rPr>
        <w:t>il prgetto</w:t>
      </w:r>
      <w:r w:rsidR="00D93417">
        <w:rPr>
          <w:noProof/>
          <w:lang w:eastAsia="it-CH"/>
        </w:rPr>
        <w:t>.</w:t>
      </w:r>
    </w:p>
    <w:p w:rsidR="00066F36" w:rsidRDefault="00066F36" w:rsidP="00066F36">
      <w:pPr>
        <w:rPr>
          <w:noProof/>
          <w:lang w:eastAsia="it-CH"/>
        </w:rPr>
      </w:pPr>
      <w:r>
        <w:rPr>
          <w:noProof/>
          <w:lang w:eastAsia="it-CH"/>
        </w:rPr>
        <w:drawing>
          <wp:inline distT="0" distB="0" distL="0" distR="0" wp14:anchorId="2FBB3E60" wp14:editId="3D54A7D1">
            <wp:extent cx="5204460" cy="2602230"/>
            <wp:effectExtent l="0" t="0" r="0" b="762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oc_ProprietaProgetto_003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36" w:rsidRDefault="00066F36" w:rsidP="00066F36">
      <w:pPr>
        <w:rPr>
          <w:noProof/>
          <w:lang w:eastAsia="it-CH"/>
        </w:rPr>
      </w:pPr>
    </w:p>
    <w:p w:rsidR="00066F36" w:rsidRDefault="00066F36" w:rsidP="00066F36">
      <w:pPr>
        <w:rPr>
          <w:noProof/>
          <w:lang w:eastAsia="it-CH"/>
        </w:rPr>
      </w:pPr>
    </w:p>
    <w:p w:rsidR="00066F36" w:rsidRPr="00694A10" w:rsidRDefault="00066F36" w:rsidP="00066F36">
      <w:pPr>
        <w:rPr>
          <w:b/>
          <w:noProof/>
          <w:lang w:eastAsia="it-CH"/>
        </w:rPr>
      </w:pPr>
      <w:r w:rsidRPr="00694A10">
        <w:rPr>
          <w:b/>
          <w:noProof/>
          <w:lang w:eastAsia="it-CH"/>
        </w:rPr>
        <w:t xml:space="preserve">Inserimento di </w:t>
      </w:r>
      <w:r>
        <w:rPr>
          <w:b/>
          <w:noProof/>
          <w:lang w:eastAsia="it-CH"/>
        </w:rPr>
        <w:t xml:space="preserve">prestazioni </w:t>
      </w:r>
      <w:r>
        <w:rPr>
          <w:b/>
          <w:noProof/>
          <w:lang w:eastAsia="it-CH"/>
        </w:rPr>
        <w:drawing>
          <wp:inline distT="0" distB="0" distL="0" distR="0" wp14:anchorId="31C48888" wp14:editId="5BB6A15F">
            <wp:extent cx="169200" cy="169200"/>
            <wp:effectExtent l="0" t="0" r="2540" b="2540"/>
            <wp:docPr id="59" name="Immagin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restazione16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9200" cy="1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36" w:rsidRDefault="00066F36" w:rsidP="009901B1">
      <w:pPr>
        <w:pStyle w:val="Numeroelenco"/>
        <w:numPr>
          <w:ilvl w:val="0"/>
          <w:numId w:val="11"/>
        </w:numPr>
        <w:rPr>
          <w:noProof/>
          <w:lang w:eastAsia="it-CH"/>
        </w:rPr>
      </w:pPr>
      <w:r>
        <w:rPr>
          <w:noProof/>
          <w:lang w:eastAsia="it-CH"/>
        </w:rPr>
        <w:t xml:space="preserve">Inserire </w:t>
      </w:r>
      <w:r w:rsidR="00D93417">
        <w:rPr>
          <w:noProof/>
          <w:lang w:eastAsia="it-CH"/>
        </w:rPr>
        <w:t>l’attività</w:t>
      </w:r>
      <w:r>
        <w:rPr>
          <w:noProof/>
          <w:lang w:eastAsia="it-CH"/>
        </w:rPr>
        <w:t xml:space="preserve"> dal catalogo utilizzano il campo “</w:t>
      </w:r>
      <w:r w:rsidR="00D93417" w:rsidRPr="00D93417">
        <w:rPr>
          <w:noProof/>
          <w:color w:val="0070C0"/>
          <w:lang w:eastAsia="it-CH"/>
        </w:rPr>
        <w:t>Attività</w:t>
      </w:r>
      <w:r>
        <w:rPr>
          <w:noProof/>
          <w:lang w:eastAsia="it-CH"/>
        </w:rPr>
        <w:t xml:space="preserve">” o scegliendolo dalla lista disponibile premendo il tasto “Visualizza catalogo” ( </w:t>
      </w:r>
      <w:r>
        <w:rPr>
          <w:noProof/>
          <w:lang w:eastAsia="it-CH"/>
        </w:rPr>
        <w:drawing>
          <wp:inline distT="0" distB="0" distL="0" distR="0" wp14:anchorId="08599CCC" wp14:editId="70E0E512">
            <wp:extent cx="152400" cy="152400"/>
            <wp:effectExtent l="0" t="0" r="0" b="0"/>
            <wp:docPr id="60" name="Immagin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Attivita16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)</w:t>
      </w:r>
    </w:p>
    <w:p w:rsidR="00D93417" w:rsidRDefault="00066F36" w:rsidP="007C07FB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Modificare e/o aggiungere del testo di descrizione nella casella a discesa del campo “</w:t>
      </w:r>
      <w:r w:rsidRPr="00D93417">
        <w:rPr>
          <w:noProof/>
          <w:color w:val="0070C0"/>
          <w:lang w:eastAsia="it-CH"/>
        </w:rPr>
        <w:t>Descrizione</w:t>
      </w:r>
      <w:r>
        <w:rPr>
          <w:noProof/>
          <w:lang w:eastAsia="it-CH"/>
        </w:rPr>
        <w:t xml:space="preserve">*. </w:t>
      </w:r>
    </w:p>
    <w:p w:rsidR="00066F36" w:rsidRDefault="00066F36" w:rsidP="007C07FB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Inserire la quantità desiderada (a dipendenza delle impostazioni del materiale, sarà possibile modificare o meno il campo “</w:t>
      </w:r>
      <w:r w:rsidRPr="00D93417">
        <w:rPr>
          <w:noProof/>
          <w:color w:val="0070C0"/>
          <w:lang w:eastAsia="it-CH"/>
        </w:rPr>
        <w:t>Unità</w:t>
      </w:r>
      <w:r>
        <w:rPr>
          <w:noProof/>
          <w:lang w:eastAsia="it-CH"/>
        </w:rPr>
        <w:t>”).</w:t>
      </w:r>
    </w:p>
    <w:p w:rsidR="00066F36" w:rsidRDefault="00066F36" w:rsidP="00066F36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Inserire Prezzo e sconto del fornitore.</w:t>
      </w:r>
    </w:p>
    <w:p w:rsidR="00066F36" w:rsidRDefault="00066F36" w:rsidP="00066F36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Inserire il rendimento e/o il ribasso scelto per il cliente.</w:t>
      </w:r>
    </w:p>
    <w:p w:rsidR="00066F36" w:rsidRDefault="00066F36" w:rsidP="00F319C4">
      <w:pPr>
        <w:pStyle w:val="Numeroelenco"/>
        <w:numPr>
          <w:ilvl w:val="0"/>
          <w:numId w:val="0"/>
        </w:numPr>
        <w:ind w:left="360" w:hanging="360"/>
        <w:rPr>
          <w:b/>
          <w:noProof/>
          <w:lang w:eastAsia="it-CH"/>
        </w:rPr>
      </w:pPr>
    </w:p>
    <w:p w:rsidR="00000B10" w:rsidRDefault="00000B10">
      <w:pPr>
        <w:rPr>
          <w:b/>
          <w:noProof/>
          <w:color w:val="595959" w:themeColor="text1" w:themeTint="A6"/>
          <w:kern w:val="20"/>
          <w:lang w:eastAsia="it-CH"/>
        </w:rPr>
      </w:pPr>
      <w:r>
        <w:rPr>
          <w:b/>
          <w:noProof/>
          <w:lang w:eastAsia="it-CH"/>
        </w:rPr>
        <w:br w:type="page"/>
      </w:r>
    </w:p>
    <w:p w:rsidR="00460033" w:rsidRDefault="00460033" w:rsidP="00460033">
      <w:pPr>
        <w:pStyle w:val="Titolo3"/>
        <w:rPr>
          <w:rStyle w:val="Titolo3Carattere"/>
        </w:rPr>
      </w:pPr>
      <w:bookmarkStart w:id="23" w:name="_Toc501533463"/>
      <w:r>
        <w:rPr>
          <w:rStyle w:val="Titolo3Carattere"/>
        </w:rPr>
        <w:lastRenderedPageBreak/>
        <w:t>Osservazioni</w:t>
      </w:r>
      <w:bookmarkEnd w:id="23"/>
    </w:p>
    <w:p w:rsidR="00705558" w:rsidRDefault="007C07FB" w:rsidP="00460033">
      <w:pPr>
        <w:rPr>
          <w:noProof/>
          <w:lang w:eastAsia="it-CH"/>
        </w:rPr>
      </w:pPr>
      <w:r w:rsidRPr="00460033">
        <w:rPr>
          <w:rStyle w:val="Titolo3Carattere"/>
        </w:rPr>
        <w:br/>
      </w:r>
      <w:r>
        <w:rPr>
          <w:noProof/>
          <w:lang w:eastAsia="it-CH"/>
        </w:rPr>
        <w:t xml:space="preserve">Poiché è possibile che un progetto appartenga ad un responsabile diverso </w:t>
      </w:r>
      <w:r w:rsidR="00460033">
        <w:rPr>
          <w:noProof/>
          <w:lang w:eastAsia="it-CH"/>
        </w:rPr>
        <w:t>dall’offerta che lo contiene</w:t>
      </w:r>
      <w:r>
        <w:rPr>
          <w:noProof/>
          <w:lang w:eastAsia="it-CH"/>
        </w:rPr>
        <w:t>, l</w:t>
      </w:r>
      <w:r w:rsidR="00705558">
        <w:rPr>
          <w:noProof/>
          <w:lang w:eastAsia="it-CH"/>
        </w:rPr>
        <w:t xml:space="preserve">e modifiche fatte al progetto non </w:t>
      </w:r>
      <w:r>
        <w:rPr>
          <w:noProof/>
          <w:lang w:eastAsia="it-CH"/>
        </w:rPr>
        <w:t>verranno riportate automaticamente sull’</w:t>
      </w:r>
      <w:r w:rsidR="00460033">
        <w:rPr>
          <w:noProof/>
          <w:lang w:eastAsia="it-CH"/>
        </w:rPr>
        <w:t>o</w:t>
      </w:r>
      <w:r>
        <w:rPr>
          <w:noProof/>
          <w:lang w:eastAsia="it-CH"/>
        </w:rPr>
        <w:t>fferta. Bisognerà aggiornare i dettagli dell’offerta con il comando “Aggiorna prezzi”</w:t>
      </w:r>
      <w:r w:rsidR="00460033">
        <w:rPr>
          <w:noProof/>
          <w:lang w:eastAsia="it-CH"/>
        </w:rPr>
        <w:t xml:space="preserve"> </w:t>
      </w:r>
      <w:r w:rsidR="00460033">
        <w:rPr>
          <w:noProof/>
          <w:lang w:eastAsia="it-CH"/>
        </w:rPr>
        <w:drawing>
          <wp:inline distT="0" distB="0" distL="0" distR="0">
            <wp:extent cx="152400" cy="152400"/>
            <wp:effectExtent l="0" t="0" r="0" b="0"/>
            <wp:docPr id="76" name="Immagin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convert_16x16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033">
        <w:rPr>
          <w:noProof/>
          <w:lang w:eastAsia="it-CH"/>
        </w:rPr>
        <w:t xml:space="preserve"> </w:t>
      </w:r>
      <w:r>
        <w:rPr>
          <w:noProof/>
          <w:lang w:eastAsia="it-CH"/>
        </w:rPr>
        <w:t xml:space="preserve"> presente sulla scheda offerta</w:t>
      </w:r>
      <w:r w:rsidR="00460033">
        <w:rPr>
          <w:noProof/>
          <w:lang w:eastAsia="it-CH"/>
        </w:rPr>
        <w:t>,</w:t>
      </w:r>
      <w:r>
        <w:rPr>
          <w:noProof/>
          <w:lang w:eastAsia="it-CH"/>
        </w:rPr>
        <w:t xml:space="preserve"> dal responsabile dell’offerta.</w:t>
      </w:r>
      <w:r>
        <w:rPr>
          <w:noProof/>
          <w:lang w:eastAsia="it-CH"/>
        </w:rPr>
        <w:br/>
        <w:t>Questa procedura è necessaria per garantire il controllo del responsabile sulla propria offerta.</w:t>
      </w:r>
      <w:r>
        <w:rPr>
          <w:noProof/>
          <w:lang w:eastAsia="it-CH"/>
        </w:rPr>
        <w:br/>
        <w:t>Una volta convalidata l’offerta, non sarà più possibile modificare il progetto.</w:t>
      </w:r>
    </w:p>
    <w:p w:rsidR="00460033" w:rsidRDefault="00460033">
      <w:pPr>
        <w:rPr>
          <w:b/>
          <w:lang w:eastAsia="it-CH"/>
        </w:rPr>
      </w:pPr>
    </w:p>
    <w:p w:rsidR="00000B10" w:rsidRPr="00F319C4" w:rsidRDefault="00000B10" w:rsidP="00000B10">
      <w:pPr>
        <w:pStyle w:val="Numeroelenco"/>
        <w:numPr>
          <w:ilvl w:val="0"/>
          <w:numId w:val="0"/>
        </w:numPr>
        <w:ind w:left="360" w:hanging="360"/>
        <w:rPr>
          <w:b/>
          <w:noProof/>
          <w:lang w:eastAsia="it-CH"/>
        </w:rPr>
      </w:pPr>
      <w:r w:rsidRPr="00F319C4">
        <w:rPr>
          <w:b/>
          <w:noProof/>
          <w:lang w:eastAsia="it-CH"/>
        </w:rPr>
        <w:t>Comandi</w:t>
      </w:r>
      <w:r>
        <w:rPr>
          <w:b/>
          <w:noProof/>
          <w:lang w:eastAsia="it-CH"/>
        </w:rPr>
        <w:t xml:space="preserve"> disponibili</w:t>
      </w:r>
    </w:p>
    <w:p w:rsidR="00000B10" w:rsidRDefault="00000B10" w:rsidP="00000B10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</w:p>
    <w:p w:rsidR="00000B10" w:rsidRDefault="00000B10" w:rsidP="00000B10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  <w:r w:rsidRPr="00E803E5">
        <w:rPr>
          <w:noProof/>
        </w:rPr>
        <w:drawing>
          <wp:inline distT="0" distB="0" distL="0" distR="0">
            <wp:extent cx="148590" cy="148590"/>
            <wp:effectExtent l="0" t="0" r="3810" b="3810"/>
            <wp:docPr id="131" name="Immagin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 </w:t>
      </w:r>
      <w:r w:rsidRPr="00066F36">
        <w:rPr>
          <w:b/>
          <w:noProof/>
          <w:lang w:eastAsia="it-CH"/>
        </w:rPr>
        <w:t>Visualizza costi</w:t>
      </w:r>
      <w:r>
        <w:rPr>
          <w:noProof/>
          <w:lang w:eastAsia="it-CH"/>
        </w:rPr>
        <w:t>: Mostra/Nascon</w:t>
      </w:r>
      <w:r w:rsidR="0083764A">
        <w:rPr>
          <w:noProof/>
          <w:lang w:eastAsia="it-CH"/>
        </w:rPr>
        <w:t>d</w:t>
      </w:r>
      <w:r>
        <w:rPr>
          <w:noProof/>
          <w:lang w:eastAsia="it-CH"/>
        </w:rPr>
        <w:t>e il pannello di informazione “Dettagli costi”</w:t>
      </w:r>
    </w:p>
    <w:p w:rsidR="00000B10" w:rsidRDefault="00000B10" w:rsidP="00000B10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  <w:r w:rsidRPr="00E803E5">
        <w:rPr>
          <w:noProof/>
        </w:rPr>
        <w:drawing>
          <wp:inline distT="0" distB="0" distL="0" distR="0">
            <wp:extent cx="148590" cy="148590"/>
            <wp:effectExtent l="0" t="0" r="3810" b="3810"/>
            <wp:docPr id="130" name="Immagin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 </w:t>
      </w:r>
      <w:r w:rsidRPr="00066F36">
        <w:rPr>
          <w:b/>
          <w:noProof/>
          <w:lang w:eastAsia="it-CH"/>
        </w:rPr>
        <w:t>Totale manuale</w:t>
      </w:r>
      <w:r>
        <w:rPr>
          <w:noProof/>
          <w:lang w:eastAsia="it-CH"/>
        </w:rPr>
        <w:t>: se non selezionato il totale del progetto verrà calcolato in automatico, in caso contrario sarà possibile bloccare e/o modificare manualmente il totale del progetto.</w:t>
      </w:r>
    </w:p>
    <w:p w:rsidR="00000B10" w:rsidRDefault="00000B10" w:rsidP="00000B10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  <w:r w:rsidRPr="00E803E5">
        <w:rPr>
          <w:noProof/>
        </w:rPr>
        <w:drawing>
          <wp:inline distT="0" distB="0" distL="0" distR="0">
            <wp:extent cx="148590" cy="148590"/>
            <wp:effectExtent l="0" t="0" r="3810" b="3810"/>
            <wp:docPr id="129" name="Immagin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 </w:t>
      </w:r>
      <w:r w:rsidRPr="00066F36">
        <w:rPr>
          <w:b/>
          <w:noProof/>
          <w:lang w:eastAsia="it-CH"/>
        </w:rPr>
        <w:t>Blocca costi</w:t>
      </w:r>
      <w:r>
        <w:rPr>
          <w:noProof/>
          <w:lang w:eastAsia="it-CH"/>
        </w:rPr>
        <w:t>: Riporta i costi alla creazione della produzione.</w:t>
      </w:r>
    </w:p>
    <w:p w:rsidR="00000B10" w:rsidRDefault="00000B10" w:rsidP="00000B10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  <w:r w:rsidRPr="00E803E5">
        <w:rPr>
          <w:noProof/>
        </w:rPr>
        <w:drawing>
          <wp:inline distT="0" distB="0" distL="0" distR="0">
            <wp:extent cx="148590" cy="148590"/>
            <wp:effectExtent l="0" t="0" r="3810" b="3810"/>
            <wp:docPr id="128" name="Immagin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7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 </w:t>
      </w:r>
      <w:r w:rsidRPr="00705558">
        <w:rPr>
          <w:b/>
          <w:noProof/>
          <w:lang w:eastAsia="it-CH"/>
        </w:rPr>
        <w:t>Costi</w:t>
      </w:r>
      <w:r>
        <w:rPr>
          <w:noProof/>
          <w:lang w:eastAsia="it-CH"/>
        </w:rPr>
        <w:t>: Visualizza, imposta la colonna per la valuta estera.</w:t>
      </w:r>
    </w:p>
    <w:p w:rsidR="00460033" w:rsidRDefault="00460033">
      <w:pPr>
        <w:rPr>
          <w:b/>
          <w:lang w:eastAsia="it-CH"/>
        </w:rPr>
      </w:pPr>
    </w:p>
    <w:p w:rsidR="00460033" w:rsidRPr="0083764A" w:rsidRDefault="00EE7DE8" w:rsidP="0083764A">
      <w:pPr>
        <w:pStyle w:val="Titolo1"/>
        <w:rPr>
          <w:b w:val="0"/>
          <w:lang w:eastAsia="it-CH"/>
        </w:rPr>
      </w:pPr>
      <w:bookmarkStart w:id="24" w:name="_Toc501533464"/>
      <w:r w:rsidRPr="0083764A">
        <w:rPr>
          <w:b w:val="0"/>
          <w:noProof/>
          <w:lang w:eastAsia="it-CH"/>
        </w:rPr>
        <w:lastRenderedPageBreak/>
        <w:drawing>
          <wp:inline distT="0" distB="0" distL="0" distR="0">
            <wp:extent cx="203175" cy="203175"/>
            <wp:effectExtent l="0" t="0" r="6985" b="6985"/>
            <wp:docPr id="83" name="Immagin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OrdineC1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64A">
        <w:rPr>
          <w:b w:val="0"/>
          <w:lang w:eastAsia="it-CH"/>
        </w:rPr>
        <w:t xml:space="preserve"> </w:t>
      </w:r>
      <w:r w:rsidR="00460033" w:rsidRPr="0083764A">
        <w:rPr>
          <w:b w:val="0"/>
          <w:lang w:eastAsia="it-CH"/>
        </w:rPr>
        <w:t>Ordine cliente</w:t>
      </w:r>
      <w:bookmarkEnd w:id="24"/>
    </w:p>
    <w:p w:rsidR="00460033" w:rsidRDefault="00460033" w:rsidP="00460033">
      <w:pPr>
        <w:rPr>
          <w:lang w:eastAsia="it-CH"/>
        </w:rPr>
      </w:pPr>
    </w:p>
    <w:p w:rsidR="00460033" w:rsidRDefault="00460033" w:rsidP="00460033">
      <w:pPr>
        <w:pStyle w:val="Titolo3"/>
        <w:rPr>
          <w:lang w:eastAsia="it-CH"/>
        </w:rPr>
      </w:pPr>
      <w:bookmarkStart w:id="25" w:name="_Toc501533465"/>
      <w:r>
        <w:rPr>
          <w:lang w:eastAsia="it-CH"/>
        </w:rPr>
        <w:t xml:space="preserve">Creazione di un </w:t>
      </w:r>
      <w:r w:rsidR="009E4CD1">
        <w:rPr>
          <w:lang w:eastAsia="it-CH"/>
        </w:rPr>
        <w:t xml:space="preserve">nuovo </w:t>
      </w:r>
      <w:r>
        <w:rPr>
          <w:lang w:eastAsia="it-CH"/>
        </w:rPr>
        <w:t>ordine cliente</w:t>
      </w:r>
      <w:bookmarkEnd w:id="25"/>
    </w:p>
    <w:p w:rsidR="00AD40C3" w:rsidRPr="00AD40C3" w:rsidRDefault="00157A86" w:rsidP="00AD40C3">
      <w:pPr>
        <w:rPr>
          <w:lang w:eastAsia="it-CH"/>
        </w:rPr>
      </w:pPr>
      <w:r>
        <w:rPr>
          <w:lang w:eastAsia="it-CH"/>
        </w:rPr>
        <w:t>È possibile creare un ordine cliente direttamente partendo da zero o confermando un’offerta.</w:t>
      </w:r>
    </w:p>
    <w:p w:rsidR="009E4CD1" w:rsidRDefault="009E4CD1" w:rsidP="009E4CD1">
      <w:pPr>
        <w:rPr>
          <w:b/>
          <w:lang w:eastAsia="it-CH"/>
        </w:rPr>
      </w:pPr>
      <w:r w:rsidRPr="009E4CD1">
        <w:rPr>
          <w:b/>
          <w:lang w:eastAsia="it-CH"/>
        </w:rPr>
        <w:t>Nuovo ordine</w:t>
      </w:r>
      <w:r w:rsidR="0083764A">
        <w:rPr>
          <w:b/>
          <w:lang w:eastAsia="it-CH"/>
        </w:rPr>
        <w:t xml:space="preserve"> cliente</w:t>
      </w:r>
      <w:r w:rsidRPr="009E4CD1">
        <w:rPr>
          <w:b/>
          <w:lang w:eastAsia="it-CH"/>
        </w:rPr>
        <w:t xml:space="preserve"> – da offerta</w:t>
      </w:r>
    </w:p>
    <w:p w:rsidR="00AD40C3" w:rsidRDefault="00AD40C3" w:rsidP="009901B1">
      <w:pPr>
        <w:pStyle w:val="Numeroelenco"/>
        <w:numPr>
          <w:ilvl w:val="0"/>
          <w:numId w:val="14"/>
        </w:numPr>
        <w:rPr>
          <w:lang w:eastAsia="it-CH"/>
        </w:rPr>
      </w:pPr>
      <w:r>
        <w:t>Selezionare o aprire l’offerta desiderata.</w:t>
      </w:r>
    </w:p>
    <w:p w:rsidR="00AD40C3" w:rsidRDefault="00AD40C3" w:rsidP="009901B1">
      <w:pPr>
        <w:pStyle w:val="Numeroelenco"/>
        <w:numPr>
          <w:ilvl w:val="0"/>
          <w:numId w:val="6"/>
        </w:numPr>
        <w:rPr>
          <w:lang w:eastAsia="it-CH"/>
        </w:rPr>
      </w:pPr>
      <w:r>
        <w:t>Dalla barra degli strumenti, cliccare il pulsante</w:t>
      </w:r>
      <w:r>
        <w:br/>
      </w:r>
      <w:r>
        <w:rPr>
          <w:noProof/>
        </w:rPr>
        <w:drawing>
          <wp:inline distT="0" distB="0" distL="0" distR="0" wp14:anchorId="508ECC59" wp14:editId="1142455B">
            <wp:extent cx="152400" cy="152400"/>
            <wp:effectExtent l="0" t="0" r="0" b="0"/>
            <wp:docPr id="89" name="Immagin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bitore16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Conferma offerta</w:t>
      </w:r>
    </w:p>
    <w:p w:rsidR="00AD40C3" w:rsidRDefault="00AD40C3" w:rsidP="009901B1">
      <w:pPr>
        <w:pStyle w:val="Numeroelenco"/>
        <w:numPr>
          <w:ilvl w:val="0"/>
          <w:numId w:val="6"/>
        </w:numPr>
        <w:rPr>
          <w:lang w:eastAsia="it-CH"/>
        </w:rPr>
      </w:pPr>
      <w:r>
        <w:t xml:space="preserve">Seguire la procedura guidata, per impostare dettagli, modalità, scadenze dell’ordine. </w:t>
      </w:r>
      <w:r w:rsidR="0009088D">
        <w:br/>
      </w:r>
      <w:r w:rsidR="0009088D">
        <w:br/>
      </w:r>
      <w:r w:rsidR="0009088D">
        <w:rPr>
          <w:noProof/>
          <w:lang w:eastAsia="it-CH"/>
        </w:rPr>
        <w:drawing>
          <wp:inline distT="0" distB="0" distL="0" distR="0" wp14:anchorId="4BD51F83" wp14:editId="4A26B91C">
            <wp:extent cx="3826800" cy="2473200"/>
            <wp:effectExtent l="0" t="0" r="2540" b="3810"/>
            <wp:docPr id="90" name="Immagin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doc_ConfermaOfferta_021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26800" cy="2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88D">
        <w:br/>
      </w:r>
    </w:p>
    <w:p w:rsidR="00AD40C3" w:rsidRDefault="00AD40C3" w:rsidP="009901B1">
      <w:pPr>
        <w:pStyle w:val="Numeroelenco"/>
        <w:numPr>
          <w:ilvl w:val="0"/>
          <w:numId w:val="6"/>
        </w:numPr>
        <w:rPr>
          <w:lang w:eastAsia="it-CH"/>
        </w:rPr>
      </w:pPr>
      <w:r>
        <w:rPr>
          <w:lang w:eastAsia="it-CH"/>
        </w:rPr>
        <w:t>Al termine della procedura guidata, verrà creato un nuovo ordine pronto da confermare.</w:t>
      </w:r>
      <w:r>
        <w:rPr>
          <w:lang w:eastAsia="it-CH"/>
        </w:rPr>
        <w:br/>
      </w:r>
      <w:r>
        <w:rPr>
          <w:lang w:eastAsia="it-CH"/>
        </w:rPr>
        <w:br/>
      </w:r>
    </w:p>
    <w:p w:rsidR="00AD40C3" w:rsidRDefault="00AD40C3" w:rsidP="00AD40C3">
      <w:pPr>
        <w:pStyle w:val="Numeroelenco"/>
        <w:numPr>
          <w:ilvl w:val="0"/>
          <w:numId w:val="0"/>
        </w:numPr>
        <w:ind w:left="360" w:hanging="360"/>
        <w:rPr>
          <w:lang w:eastAsia="it-CH"/>
        </w:rPr>
      </w:pPr>
    </w:p>
    <w:p w:rsidR="009E4CD1" w:rsidRDefault="009E4CD1" w:rsidP="009E4CD1">
      <w:pPr>
        <w:rPr>
          <w:lang w:eastAsia="it-CH"/>
        </w:rPr>
      </w:pPr>
    </w:p>
    <w:p w:rsidR="00AD40C3" w:rsidRDefault="00AD40C3" w:rsidP="009E4CD1">
      <w:pPr>
        <w:rPr>
          <w:lang w:eastAsia="it-CH"/>
        </w:rPr>
      </w:pPr>
    </w:p>
    <w:p w:rsidR="00AD40C3" w:rsidRDefault="00AD40C3">
      <w:pPr>
        <w:rPr>
          <w:lang w:eastAsia="it-CH"/>
        </w:rPr>
      </w:pPr>
      <w:r>
        <w:rPr>
          <w:lang w:eastAsia="it-CH"/>
        </w:rPr>
        <w:br w:type="page"/>
      </w:r>
    </w:p>
    <w:p w:rsidR="00460033" w:rsidRPr="009E4CD1" w:rsidRDefault="009E4CD1" w:rsidP="00460033">
      <w:pPr>
        <w:rPr>
          <w:b/>
          <w:lang w:eastAsia="it-CH"/>
        </w:rPr>
      </w:pPr>
      <w:r w:rsidRPr="009E4CD1">
        <w:rPr>
          <w:b/>
          <w:lang w:eastAsia="it-CH"/>
        </w:rPr>
        <w:lastRenderedPageBreak/>
        <w:t>Nuovo ordine</w:t>
      </w:r>
      <w:r w:rsidR="0083764A">
        <w:rPr>
          <w:b/>
          <w:lang w:eastAsia="it-CH"/>
        </w:rPr>
        <w:t xml:space="preserve"> cliente</w:t>
      </w:r>
      <w:r w:rsidRPr="009E4CD1">
        <w:rPr>
          <w:b/>
          <w:lang w:eastAsia="it-CH"/>
        </w:rPr>
        <w:t xml:space="preserve"> – senza </w:t>
      </w:r>
      <w:r w:rsidR="00157A86">
        <w:rPr>
          <w:b/>
          <w:lang w:eastAsia="it-CH"/>
        </w:rPr>
        <w:t>offerta</w:t>
      </w:r>
      <w:r w:rsidRPr="009E4CD1">
        <w:rPr>
          <w:b/>
          <w:lang w:eastAsia="it-CH"/>
        </w:rPr>
        <w:t xml:space="preserve"> </w:t>
      </w:r>
    </w:p>
    <w:p w:rsidR="009E4CD1" w:rsidRDefault="009E4CD1" w:rsidP="009901B1">
      <w:pPr>
        <w:pStyle w:val="Numeroelenco"/>
        <w:numPr>
          <w:ilvl w:val="0"/>
          <w:numId w:val="12"/>
        </w:numPr>
        <w:rPr>
          <w:lang w:eastAsia="it-CH"/>
        </w:rPr>
      </w:pPr>
      <w:r>
        <w:t>Dalla barra degli strumenti generale, cliccare il pulsante</w:t>
      </w:r>
      <w:r>
        <w:br/>
      </w:r>
      <w:r>
        <w:rPr>
          <w:noProof/>
        </w:rPr>
        <w:drawing>
          <wp:inline distT="0" distB="0" distL="0" distR="0" wp14:anchorId="2A628B60" wp14:editId="2189A8E9">
            <wp:extent cx="152400" cy="152400"/>
            <wp:effectExtent l="0" t="0" r="0" b="0"/>
            <wp:docPr id="77" name="Immagin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bitore1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Nuovo ordine</w:t>
      </w:r>
      <w:r>
        <w:br/>
      </w:r>
    </w:p>
    <w:p w:rsidR="009E4CD1" w:rsidRDefault="009E4CD1" w:rsidP="009E4CD1">
      <w:pPr>
        <w:pStyle w:val="Numeroelenco"/>
        <w:rPr>
          <w:lang w:eastAsia="it-CH"/>
        </w:rPr>
      </w:pPr>
      <w:r>
        <w:rPr>
          <w:lang w:eastAsia="it-CH"/>
        </w:rPr>
        <w:t>Nella finestra “Salva con nome”:</w:t>
      </w:r>
    </w:p>
    <w:p w:rsidR="009E4CD1" w:rsidRDefault="009E4CD1" w:rsidP="009E4CD1">
      <w:pPr>
        <w:pStyle w:val="Numeroelenco2"/>
        <w:numPr>
          <w:ilvl w:val="0"/>
          <w:numId w:val="0"/>
        </w:numPr>
        <w:ind w:left="936"/>
        <w:rPr>
          <w:lang w:eastAsia="it-CH"/>
        </w:rPr>
      </w:pPr>
      <w:r>
        <w:rPr>
          <w:lang w:eastAsia="it-CH"/>
        </w:rPr>
        <w:t xml:space="preserve">Salva con nome: </w:t>
      </w:r>
      <w:r>
        <w:rPr>
          <w:lang w:eastAsia="it-CH"/>
        </w:rPr>
        <w:tab/>
        <w:t>Inserire una descrizione dell’ordine</w:t>
      </w:r>
    </w:p>
    <w:p w:rsidR="009E4CD1" w:rsidRDefault="009E4CD1" w:rsidP="009E4CD1">
      <w:pPr>
        <w:pStyle w:val="Numeroelenco2"/>
        <w:numPr>
          <w:ilvl w:val="0"/>
          <w:numId w:val="0"/>
        </w:numPr>
        <w:ind w:left="936"/>
        <w:rPr>
          <w:lang w:eastAsia="it-CH"/>
        </w:rPr>
      </w:pPr>
      <w:r>
        <w:rPr>
          <w:lang w:eastAsia="it-CH"/>
        </w:rPr>
        <w:t>Contatto:</w:t>
      </w:r>
      <w:r>
        <w:rPr>
          <w:lang w:eastAsia="it-CH"/>
        </w:rPr>
        <w:tab/>
      </w:r>
      <w:r>
        <w:rPr>
          <w:lang w:eastAsia="it-CH"/>
        </w:rPr>
        <w:tab/>
        <w:t xml:space="preserve">Selezionare il </w:t>
      </w:r>
      <w:r w:rsidR="0009088D">
        <w:rPr>
          <w:lang w:eastAsia="it-CH"/>
        </w:rPr>
        <w:t>cliente</w:t>
      </w:r>
      <w:r>
        <w:rPr>
          <w:lang w:eastAsia="it-CH"/>
        </w:rPr>
        <w:t xml:space="preserve"> desiderato</w:t>
      </w:r>
    </w:p>
    <w:p w:rsidR="009E4CD1" w:rsidRDefault="009E4CD1" w:rsidP="009E4CD1">
      <w:pPr>
        <w:pStyle w:val="Numeroelenco2"/>
        <w:numPr>
          <w:ilvl w:val="0"/>
          <w:numId w:val="0"/>
        </w:numPr>
        <w:ind w:left="936"/>
        <w:rPr>
          <w:lang w:eastAsia="it-CH"/>
        </w:rPr>
      </w:pPr>
      <w:r>
        <w:rPr>
          <w:lang w:eastAsia="it-CH"/>
        </w:rPr>
        <w:t>Cartella:</w:t>
      </w:r>
      <w:r>
        <w:rPr>
          <w:lang w:eastAsia="it-CH"/>
        </w:rPr>
        <w:tab/>
      </w:r>
      <w:r>
        <w:rPr>
          <w:lang w:eastAsia="it-CH"/>
        </w:rPr>
        <w:tab/>
        <w:t>Selezionare la cartella desiderata o crearne una.</w:t>
      </w:r>
      <w:r>
        <w:rPr>
          <w:lang w:eastAsia="it-CH"/>
        </w:rPr>
        <w:br/>
      </w:r>
      <w:r>
        <w:rPr>
          <w:lang w:eastAsia="it-CH"/>
        </w:rPr>
        <w:br/>
      </w:r>
      <w:r>
        <w:rPr>
          <w:noProof/>
          <w:lang w:eastAsia="it-CH"/>
        </w:rPr>
        <w:drawing>
          <wp:inline distT="0" distB="0" distL="0" distR="0" wp14:anchorId="3921AD9D" wp14:editId="5C0E3800">
            <wp:extent cx="3832615" cy="2491200"/>
            <wp:effectExtent l="0" t="0" r="0" b="4445"/>
            <wp:docPr id="78" name="Immagin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doc_SalvaConNome_010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2615" cy="24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D1" w:rsidRDefault="009E4CD1" w:rsidP="009E4CD1">
      <w:pPr>
        <w:pStyle w:val="Numeroelenco"/>
        <w:rPr>
          <w:lang w:eastAsia="it-CH"/>
        </w:rPr>
      </w:pPr>
      <w:r>
        <w:rPr>
          <w:lang w:eastAsia="it-CH"/>
        </w:rPr>
        <w:t xml:space="preserve">Premere il pulsante </w:t>
      </w:r>
      <w:r w:rsidRPr="00DF79E6">
        <w:rPr>
          <w:b/>
          <w:lang w:eastAsia="it-CH"/>
        </w:rPr>
        <w:t>ok</w:t>
      </w:r>
      <w:r>
        <w:rPr>
          <w:lang w:eastAsia="it-CH"/>
        </w:rPr>
        <w:br/>
        <w:t>Se il contatto non è presente, premere annulla e utilizzare il comando nuovo cliente dalla barra degli strumenti generale.</w:t>
      </w:r>
      <w:r>
        <w:rPr>
          <w:lang w:eastAsia="it-CH"/>
        </w:rPr>
        <w:br/>
      </w:r>
    </w:p>
    <w:p w:rsidR="00EE7DE8" w:rsidRPr="00EE7DE8" w:rsidRDefault="009E4CD1" w:rsidP="00AD40C3">
      <w:pPr>
        <w:pStyle w:val="Numeroelenco"/>
        <w:rPr>
          <w:rFonts w:asciiTheme="majorHAnsi" w:eastAsiaTheme="majorEastAsia" w:hAnsiTheme="majorHAnsi" w:cstheme="majorBidi"/>
          <w:color w:val="7F1D09" w:themeColor="accent1" w:themeShade="7F"/>
          <w:sz w:val="24"/>
          <w:szCs w:val="24"/>
          <w:lang w:eastAsia="it-CH"/>
        </w:rPr>
      </w:pPr>
      <w:r>
        <w:t>Nella nuova schermata successiva inserire tutti i campi necessari.</w:t>
      </w:r>
      <w:r w:rsidR="00EE7DE8">
        <w:rPr>
          <w:lang w:eastAsia="it-CH"/>
        </w:rPr>
        <w:br w:type="page"/>
      </w:r>
    </w:p>
    <w:p w:rsidR="00EE7DE8" w:rsidRDefault="00EE7DE8" w:rsidP="00EE7DE8">
      <w:pPr>
        <w:pStyle w:val="Titolo3"/>
        <w:rPr>
          <w:lang w:eastAsia="it-CH"/>
        </w:rPr>
      </w:pPr>
      <w:bookmarkStart w:id="26" w:name="_Toc501533466"/>
      <w:r>
        <w:rPr>
          <w:lang w:eastAsia="it-CH"/>
        </w:rPr>
        <w:lastRenderedPageBreak/>
        <w:t>Compilazione documento ordine cliente</w:t>
      </w:r>
      <w:bookmarkEnd w:id="26"/>
    </w:p>
    <w:p w:rsidR="00EE7DE8" w:rsidRPr="00EE7DE8" w:rsidRDefault="00EE7DE8" w:rsidP="00EE7DE8">
      <w:pPr>
        <w:rPr>
          <w:lang w:eastAsia="it-CH"/>
        </w:rPr>
      </w:pPr>
    </w:p>
    <w:p w:rsidR="00EE7DE8" w:rsidRPr="00EE7DE8" w:rsidRDefault="00EE7DE8" w:rsidP="00EE7DE8">
      <w:pPr>
        <w:rPr>
          <w:b/>
          <w:lang w:eastAsia="it-CH"/>
        </w:rPr>
      </w:pPr>
      <w:r w:rsidRPr="00EE7DE8">
        <w:rPr>
          <w:b/>
          <w:lang w:eastAsia="it-CH"/>
        </w:rPr>
        <w:t>Scheda principale – ordine cliente</w:t>
      </w:r>
    </w:p>
    <w:p w:rsidR="00EE7DE8" w:rsidRPr="00253604" w:rsidRDefault="00EE7DE8" w:rsidP="00EE7DE8">
      <w:pPr>
        <w:rPr>
          <w:lang w:eastAsia="it-CH"/>
        </w:rPr>
      </w:pPr>
      <w:r>
        <w:rPr>
          <w:lang w:eastAsia="it-CH"/>
        </w:rPr>
        <w:t>Questa sezione raccoglie le informazioni principali e più importanti per la compilazione dell’ordine cliente.</w:t>
      </w:r>
    </w:p>
    <w:p w:rsidR="00EE7DE8" w:rsidRPr="0003089F" w:rsidRDefault="00EE7DE8" w:rsidP="00EE7DE8">
      <w:pPr>
        <w:rPr>
          <w:lang w:eastAsia="it-CH"/>
        </w:rPr>
      </w:pPr>
      <w:r>
        <w:rPr>
          <w:noProof/>
          <w:lang w:eastAsia="it-CH"/>
        </w:rPr>
        <w:drawing>
          <wp:inline distT="0" distB="0" distL="0" distR="0" wp14:anchorId="68DB0FF4" wp14:editId="36FFE439">
            <wp:extent cx="4791743" cy="4182059"/>
            <wp:effectExtent l="0" t="0" r="0" b="9525"/>
            <wp:docPr id="79" name="Immagin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Doc_PropritaDocumento_002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C3" w:rsidRDefault="00AD40C3">
      <w:pPr>
        <w:rPr>
          <w:lang w:eastAsia="it-CH"/>
        </w:rPr>
      </w:pPr>
      <w:r>
        <w:rPr>
          <w:lang w:eastAsia="it-CH"/>
        </w:rPr>
        <w:br w:type="page"/>
      </w:r>
    </w:p>
    <w:p w:rsidR="00AD40C3" w:rsidRPr="000022D8" w:rsidRDefault="00AD40C3" w:rsidP="00AD40C3">
      <w:pPr>
        <w:rPr>
          <w:noProof/>
          <w:lang w:eastAsia="it-CH"/>
        </w:rPr>
      </w:pPr>
      <w:r w:rsidRPr="000022D8">
        <w:rPr>
          <w:b/>
          <w:noProof/>
          <w:lang w:eastAsia="it-CH"/>
        </w:rPr>
        <w:lastRenderedPageBreak/>
        <w:t xml:space="preserve">Scheda attività – </w:t>
      </w:r>
      <w:r>
        <w:rPr>
          <w:b/>
          <w:noProof/>
          <w:lang w:eastAsia="it-CH"/>
        </w:rPr>
        <w:t>ordine</w:t>
      </w:r>
      <w:r w:rsidR="0083764A">
        <w:rPr>
          <w:b/>
          <w:noProof/>
          <w:lang w:eastAsia="it-CH"/>
        </w:rPr>
        <w:t xml:space="preserve"> cliente</w:t>
      </w:r>
      <w:r w:rsidRPr="000022D8">
        <w:rPr>
          <w:b/>
          <w:noProof/>
          <w:lang w:eastAsia="it-CH"/>
        </w:rPr>
        <w:br/>
      </w:r>
      <w:r w:rsidRPr="000022D8">
        <w:rPr>
          <w:noProof/>
          <w:lang w:eastAsia="it-CH"/>
        </w:rPr>
        <w:t xml:space="preserve">Questa sezione riporta tutti i dettagli </w:t>
      </w:r>
      <w:r>
        <w:rPr>
          <w:noProof/>
          <w:lang w:eastAsia="it-CH"/>
        </w:rPr>
        <w:t>dell’ordine</w:t>
      </w:r>
      <w:r w:rsidRPr="000022D8">
        <w:rPr>
          <w:noProof/>
          <w:lang w:eastAsia="it-CH"/>
        </w:rPr>
        <w:t>, prodotti, articoli, prestazion</w:t>
      </w:r>
      <w:r>
        <w:rPr>
          <w:noProof/>
          <w:lang w:eastAsia="it-CH"/>
        </w:rPr>
        <w:t>i</w:t>
      </w:r>
      <w:r w:rsidRPr="000022D8">
        <w:rPr>
          <w:noProof/>
          <w:lang w:eastAsia="it-CH"/>
        </w:rPr>
        <w:t>.</w:t>
      </w:r>
    </w:p>
    <w:p w:rsidR="00AD40C3" w:rsidRDefault="00AD40C3" w:rsidP="00AD40C3">
      <w:pPr>
        <w:rPr>
          <w:noProof/>
          <w:lang w:eastAsia="it-CH"/>
        </w:rPr>
      </w:pPr>
      <w:r w:rsidRPr="000022D8">
        <w:rPr>
          <w:noProof/>
          <w:lang w:eastAsia="it-CH"/>
        </w:rPr>
        <w:t xml:space="preserve">È possibile </w:t>
      </w:r>
      <w:r>
        <w:rPr>
          <w:noProof/>
          <w:lang w:eastAsia="it-CH"/>
        </w:rPr>
        <w:t xml:space="preserve">personalizzare </w:t>
      </w:r>
      <w:r w:rsidRPr="000022D8">
        <w:rPr>
          <w:noProof/>
          <w:lang w:eastAsia="it-CH"/>
        </w:rPr>
        <w:t xml:space="preserve">i campi utilizzando il comando </w:t>
      </w:r>
      <w:r>
        <w:rPr>
          <w:noProof/>
          <w:lang w:eastAsia="it-CH"/>
        </w:rPr>
        <w:t>“Visualizza campi” disponibile nel menu (…)</w:t>
      </w:r>
    </w:p>
    <w:p w:rsidR="00AD40C3" w:rsidRDefault="00AD40C3" w:rsidP="00AD40C3">
      <w:pPr>
        <w:rPr>
          <w:noProof/>
          <w:lang w:eastAsia="it-CH"/>
        </w:rPr>
      </w:pPr>
      <w:r>
        <w:rPr>
          <w:noProof/>
          <w:lang w:eastAsia="it-CH"/>
        </w:rPr>
        <w:drawing>
          <wp:inline distT="0" distB="0" distL="0" distR="0" wp14:anchorId="37476993" wp14:editId="49A9F05D">
            <wp:extent cx="5204460" cy="3706495"/>
            <wp:effectExtent l="0" t="0" r="0" b="8255"/>
            <wp:docPr id="85" name="Immagin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Doc_PropritaDocumento_003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C3" w:rsidRPr="00694A10" w:rsidRDefault="00AD40C3" w:rsidP="00AD40C3">
      <w:pPr>
        <w:rPr>
          <w:b/>
          <w:noProof/>
          <w:lang w:eastAsia="it-CH"/>
        </w:rPr>
      </w:pPr>
      <w:r w:rsidRPr="00694A10">
        <w:rPr>
          <w:b/>
          <w:noProof/>
          <w:lang w:eastAsia="it-CH"/>
        </w:rPr>
        <w:t xml:space="preserve">Inserimento di </w:t>
      </w:r>
      <w:r>
        <w:rPr>
          <w:b/>
          <w:noProof/>
          <w:lang w:eastAsia="it-CH"/>
        </w:rPr>
        <w:t xml:space="preserve">articoli </w:t>
      </w:r>
      <w:r>
        <w:rPr>
          <w:b/>
          <w:noProof/>
          <w:lang w:eastAsia="it-CH"/>
        </w:rPr>
        <w:drawing>
          <wp:inline distT="0" distB="0" distL="0" distR="0" wp14:anchorId="1776EFF6" wp14:editId="48E0717B">
            <wp:extent cx="203175" cy="203175"/>
            <wp:effectExtent l="0" t="0" r="6985" b="6985"/>
            <wp:docPr id="86" name="Immagin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Articolo16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it-CH"/>
        </w:rPr>
        <w:t xml:space="preserve">  e prestazioni </w:t>
      </w:r>
      <w:r>
        <w:rPr>
          <w:b/>
          <w:noProof/>
          <w:lang w:eastAsia="it-CH"/>
        </w:rPr>
        <w:drawing>
          <wp:inline distT="0" distB="0" distL="0" distR="0" wp14:anchorId="656E4F9A" wp14:editId="53F0B191">
            <wp:extent cx="169200" cy="169200"/>
            <wp:effectExtent l="0" t="0" r="2540" b="2540"/>
            <wp:docPr id="87" name="Immagin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restazione16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9200" cy="1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C3" w:rsidRDefault="00AD40C3" w:rsidP="009901B1">
      <w:pPr>
        <w:pStyle w:val="Numeroelenco"/>
        <w:numPr>
          <w:ilvl w:val="0"/>
          <w:numId w:val="13"/>
        </w:numPr>
        <w:rPr>
          <w:noProof/>
          <w:lang w:eastAsia="it-CH"/>
        </w:rPr>
      </w:pPr>
      <w:r>
        <w:rPr>
          <w:noProof/>
          <w:lang w:eastAsia="it-CH"/>
        </w:rPr>
        <w:t>Inserire il materiale dal catalogo utilizzano il campo “</w:t>
      </w:r>
      <w:r w:rsidRPr="00AD40C3">
        <w:rPr>
          <w:noProof/>
          <w:color w:val="0070C0"/>
          <w:lang w:eastAsia="it-CH"/>
        </w:rPr>
        <w:t>Articolo</w:t>
      </w:r>
      <w:r>
        <w:rPr>
          <w:noProof/>
          <w:lang w:eastAsia="it-CH"/>
        </w:rPr>
        <w:t xml:space="preserve">” o scegliendolo dalla lista disponibile premendo il tasto “Visualizza catalogo” ( </w:t>
      </w:r>
      <w:r>
        <w:rPr>
          <w:noProof/>
          <w:lang w:eastAsia="it-CH"/>
        </w:rPr>
        <w:drawing>
          <wp:inline distT="0" distB="0" distL="0" distR="0" wp14:anchorId="53D8F3B9" wp14:editId="450AD733">
            <wp:extent cx="152400" cy="152400"/>
            <wp:effectExtent l="0" t="0" r="0" b="0"/>
            <wp:docPr id="88" name="Immagin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Attivita16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)</w:t>
      </w:r>
    </w:p>
    <w:p w:rsidR="00AD40C3" w:rsidRDefault="00AD40C3" w:rsidP="00AD40C3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 xml:space="preserve">Modificare e/o aggiungere del testo di descrizione nella casella a discesa del campo </w:t>
      </w:r>
      <w:r w:rsidR="00BA573E" w:rsidRPr="00BA573E">
        <w:t>“</w:t>
      </w:r>
      <w:r w:rsidRPr="007E5049">
        <w:rPr>
          <w:noProof/>
          <w:color w:val="0070C0"/>
          <w:lang w:eastAsia="it-CH"/>
        </w:rPr>
        <w:t>Descrizione</w:t>
      </w:r>
      <w:r w:rsidR="00BA573E" w:rsidRPr="00BA573E">
        <w:t>”</w:t>
      </w:r>
      <w:r>
        <w:rPr>
          <w:noProof/>
          <w:lang w:eastAsia="it-CH"/>
        </w:rPr>
        <w:t>.</w:t>
      </w:r>
    </w:p>
    <w:p w:rsidR="00AD40C3" w:rsidRDefault="00AD40C3" w:rsidP="00AD40C3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Inserire la quantità desiderada (a dipendenza delle impostazioni del materiale, sarà possibile modificare o meno il campo “</w:t>
      </w:r>
      <w:r w:rsidRPr="007E5049">
        <w:rPr>
          <w:noProof/>
          <w:color w:val="0070C0"/>
          <w:lang w:eastAsia="it-CH"/>
        </w:rPr>
        <w:t>Unità</w:t>
      </w:r>
      <w:r>
        <w:rPr>
          <w:noProof/>
          <w:lang w:eastAsia="it-CH"/>
        </w:rPr>
        <w:t>”).</w:t>
      </w:r>
    </w:p>
    <w:p w:rsidR="00AD40C3" w:rsidRDefault="00AD40C3" w:rsidP="00AD40C3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Inserire il valore unitario o l’importo complessivo, è inoltre possibile intervenire direttamente sul campo “</w:t>
      </w:r>
      <w:r w:rsidRPr="007E5049">
        <w:rPr>
          <w:noProof/>
          <w:color w:val="0070C0"/>
          <w:lang w:eastAsia="it-CH"/>
        </w:rPr>
        <w:t>Totale</w:t>
      </w:r>
      <w:r>
        <w:rPr>
          <w:noProof/>
          <w:lang w:eastAsia="it-CH"/>
        </w:rPr>
        <w:t>” (compreso di IVA)</w:t>
      </w:r>
      <w:r>
        <w:rPr>
          <w:noProof/>
          <w:lang w:eastAsia="it-CH"/>
        </w:rPr>
        <w:br/>
        <w:t>Se si lavora con prodotti è disponibile anche il campo “</w:t>
      </w:r>
      <w:r w:rsidRPr="007E5049">
        <w:rPr>
          <w:noProof/>
          <w:color w:val="0070C0"/>
          <w:lang w:eastAsia="it-CH"/>
        </w:rPr>
        <w:t>Totale progetto</w:t>
      </w:r>
      <w:r>
        <w:rPr>
          <w:noProof/>
          <w:lang w:eastAsia="it-CH"/>
        </w:rPr>
        <w:t>” per la visualizzazione del totale progetto sull’ordine.</w:t>
      </w:r>
    </w:p>
    <w:p w:rsidR="00AD40C3" w:rsidRDefault="00AD40C3" w:rsidP="00AD40C3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Oltre ad uno sconto in % applicabile ad ogni singola voce, è possibile applicare uno sconto o/e ribasso al totale dell’ordine.</w:t>
      </w:r>
    </w:p>
    <w:p w:rsidR="00AD40C3" w:rsidRDefault="00AD40C3" w:rsidP="00AD40C3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</w:p>
    <w:p w:rsidR="00EE7DE8" w:rsidRDefault="007F6788" w:rsidP="007F6788">
      <w:pPr>
        <w:pStyle w:val="Titolo3"/>
        <w:rPr>
          <w:lang w:eastAsia="it-CH"/>
        </w:rPr>
      </w:pPr>
      <w:bookmarkStart w:id="27" w:name="_Toc501533467"/>
      <w:r>
        <w:rPr>
          <w:lang w:eastAsia="it-CH"/>
        </w:rPr>
        <w:lastRenderedPageBreak/>
        <w:t>Confermare un</w:t>
      </w:r>
      <w:r w:rsidR="00EE107D">
        <w:rPr>
          <w:lang w:eastAsia="it-CH"/>
        </w:rPr>
        <w:t xml:space="preserve"> </w:t>
      </w:r>
      <w:r>
        <w:rPr>
          <w:lang w:eastAsia="it-CH"/>
        </w:rPr>
        <w:t>ordine cliente</w:t>
      </w:r>
      <w:bookmarkEnd w:id="27"/>
    </w:p>
    <w:p w:rsidR="00EE107D" w:rsidRDefault="00EE107D" w:rsidP="00EE107D">
      <w:pPr>
        <w:rPr>
          <w:lang w:eastAsia="it-CH"/>
        </w:rPr>
      </w:pPr>
      <w:r>
        <w:rPr>
          <w:lang w:eastAsia="it-CH"/>
        </w:rPr>
        <w:t>Prima di poter comandare il materiale è necessario confermare l’ordine cliente</w:t>
      </w:r>
      <w:r w:rsidR="0009088D">
        <w:rPr>
          <w:lang w:eastAsia="it-CH"/>
        </w:rPr>
        <w:t>.</w:t>
      </w:r>
    </w:p>
    <w:p w:rsidR="00EE107D" w:rsidRPr="00EE107D" w:rsidRDefault="00EE107D" w:rsidP="00EE107D">
      <w:pPr>
        <w:rPr>
          <w:b/>
          <w:lang w:eastAsia="it-CH"/>
        </w:rPr>
      </w:pPr>
      <w:r w:rsidRPr="00EE107D">
        <w:rPr>
          <w:b/>
          <w:lang w:eastAsia="it-CH"/>
        </w:rPr>
        <w:t>Procedura</w:t>
      </w:r>
    </w:p>
    <w:p w:rsidR="00EE107D" w:rsidRDefault="00EE107D" w:rsidP="009901B1">
      <w:pPr>
        <w:pStyle w:val="Numeroelenco"/>
        <w:numPr>
          <w:ilvl w:val="0"/>
          <w:numId w:val="15"/>
        </w:numPr>
        <w:rPr>
          <w:lang w:eastAsia="it-CH"/>
        </w:rPr>
      </w:pPr>
      <w:r>
        <w:t>Selezionare o aprire l’ordine desiderata.</w:t>
      </w:r>
    </w:p>
    <w:p w:rsidR="00EE107D" w:rsidRDefault="00EE107D" w:rsidP="009901B1">
      <w:pPr>
        <w:pStyle w:val="Numeroelenco"/>
        <w:numPr>
          <w:ilvl w:val="0"/>
          <w:numId w:val="6"/>
        </w:numPr>
        <w:rPr>
          <w:lang w:eastAsia="it-CH"/>
        </w:rPr>
      </w:pPr>
      <w:r>
        <w:t>Dalla barra degli strumenti, cliccare il pulsante</w:t>
      </w:r>
      <w:r>
        <w:br/>
      </w:r>
      <w:r>
        <w:rPr>
          <w:noProof/>
        </w:rPr>
        <w:drawing>
          <wp:inline distT="0" distB="0" distL="0" distR="0" wp14:anchorId="6F0DEBA3" wp14:editId="0415B8A4">
            <wp:extent cx="152400" cy="152400"/>
            <wp:effectExtent l="0" t="0" r="0" b="0"/>
            <wp:docPr id="101" name="Immagin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bitore16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Conferma ordine</w:t>
      </w:r>
    </w:p>
    <w:p w:rsidR="00EE107D" w:rsidRDefault="00EE107D" w:rsidP="009901B1">
      <w:pPr>
        <w:pStyle w:val="Numeroelenco"/>
        <w:numPr>
          <w:ilvl w:val="0"/>
          <w:numId w:val="6"/>
        </w:numPr>
        <w:rPr>
          <w:lang w:eastAsia="it-CH"/>
        </w:rPr>
      </w:pPr>
      <w:r>
        <w:t xml:space="preserve">Seguire la procedura guidata, per impostare dettagli, modalità, scadenze dell’ordine. </w:t>
      </w:r>
      <w:r w:rsidR="0009088D">
        <w:br/>
        <w:t>Nota: è possibile avviare le produzioni direttamente dalla procedura guidata.</w:t>
      </w:r>
      <w:r>
        <w:rPr>
          <w:lang w:eastAsia="it-CH"/>
        </w:rPr>
        <w:br/>
      </w:r>
      <w:r>
        <w:rPr>
          <w:lang w:eastAsia="it-CH"/>
        </w:rPr>
        <w:br/>
      </w:r>
      <w:r>
        <w:rPr>
          <w:noProof/>
          <w:lang w:eastAsia="it-CH"/>
        </w:rPr>
        <w:drawing>
          <wp:inline distT="0" distB="0" distL="0" distR="0" wp14:anchorId="505918C2" wp14:editId="0517B8A0">
            <wp:extent cx="3826800" cy="2473200"/>
            <wp:effectExtent l="0" t="0" r="2540" b="3810"/>
            <wp:docPr id="102" name="Immagin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doc_ConfermaOfferta_021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26800" cy="2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7D" w:rsidRDefault="00EE107D" w:rsidP="00EE107D">
      <w:pPr>
        <w:pStyle w:val="Numeroelenco"/>
        <w:numPr>
          <w:ilvl w:val="0"/>
          <w:numId w:val="0"/>
        </w:numPr>
        <w:ind w:left="360" w:hanging="360"/>
        <w:rPr>
          <w:lang w:eastAsia="it-CH"/>
        </w:rPr>
      </w:pPr>
    </w:p>
    <w:p w:rsidR="00EE107D" w:rsidRPr="00EE107D" w:rsidRDefault="00EE107D" w:rsidP="00EE107D">
      <w:pPr>
        <w:rPr>
          <w:lang w:eastAsia="it-CH"/>
        </w:rPr>
      </w:pPr>
    </w:p>
    <w:p w:rsidR="00B130BA" w:rsidRPr="00B130BA" w:rsidRDefault="00B130BA" w:rsidP="00EE7DE8">
      <w:pPr>
        <w:rPr>
          <w:lang w:eastAsia="it-CH"/>
        </w:rPr>
      </w:pPr>
      <w:r w:rsidRPr="00B130BA">
        <w:rPr>
          <w:lang w:eastAsia="it-CH"/>
        </w:rPr>
        <w:br w:type="page"/>
      </w:r>
    </w:p>
    <w:p w:rsidR="0050728D" w:rsidRDefault="0050728D" w:rsidP="0050728D">
      <w:pPr>
        <w:pStyle w:val="Titolo3"/>
        <w:rPr>
          <w:lang w:eastAsia="it-CH"/>
        </w:rPr>
      </w:pPr>
      <w:bookmarkStart w:id="28" w:name="_Toc501533468"/>
      <w:r w:rsidRPr="00BD030F">
        <w:rPr>
          <w:lang w:eastAsia="it-CH"/>
        </w:rPr>
        <w:lastRenderedPageBreak/>
        <w:t xml:space="preserve">Monitoraggio stato </w:t>
      </w:r>
      <w:r>
        <w:rPr>
          <w:lang w:eastAsia="it-CH"/>
        </w:rPr>
        <w:t>ordine.</w:t>
      </w:r>
      <w:bookmarkEnd w:id="28"/>
    </w:p>
    <w:p w:rsidR="0050728D" w:rsidRPr="0050728D" w:rsidRDefault="0050728D" w:rsidP="0050728D">
      <w:pPr>
        <w:rPr>
          <w:lang w:eastAsia="it-CH"/>
        </w:rPr>
      </w:pPr>
    </w:p>
    <w:p w:rsidR="0050728D" w:rsidRDefault="0050728D" w:rsidP="0050728D">
      <w:pPr>
        <w:rPr>
          <w:noProof/>
          <w:lang w:eastAsia="it-CH"/>
        </w:rPr>
      </w:pPr>
      <w:r>
        <w:rPr>
          <w:lang w:eastAsia="it-CH"/>
        </w:rPr>
        <w:t>Utilizzare i campi di stato “</w:t>
      </w:r>
      <w:r w:rsidRPr="00634B06">
        <w:rPr>
          <w:color w:val="0070C0"/>
          <w:lang w:eastAsia="it-CH"/>
        </w:rPr>
        <w:t>Comanda</w:t>
      </w:r>
      <w:r>
        <w:rPr>
          <w:lang w:eastAsia="it-CH"/>
        </w:rPr>
        <w:t>” e “</w:t>
      </w:r>
      <w:r w:rsidRPr="00634B06">
        <w:rPr>
          <w:color w:val="0070C0"/>
          <w:lang w:eastAsia="it-CH"/>
        </w:rPr>
        <w:t>Consegna</w:t>
      </w:r>
      <w:r>
        <w:rPr>
          <w:lang w:eastAsia="it-CH"/>
        </w:rPr>
        <w:t xml:space="preserve">” per tenere traccia dello stato degli articoli inseriti nell’ordine. Se non visibili, utilizzare il comando “Seleziona colonne” disponibile nel menu della vista ( </w:t>
      </w:r>
      <w:r>
        <w:rPr>
          <w:noProof/>
          <w:lang w:eastAsia="it-CH"/>
        </w:rPr>
        <w:drawing>
          <wp:inline distT="0" distB="0" distL="0" distR="0" wp14:anchorId="16AC3157" wp14:editId="66EDA73A">
            <wp:extent cx="152400" cy="152400"/>
            <wp:effectExtent l="0" t="0" r="0" b="0"/>
            <wp:docPr id="114" name="Immagin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roprieta1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it-CH"/>
        </w:rPr>
        <w:t xml:space="preserve"> ) e fare doppio click sulle colonne ““</w:t>
      </w:r>
      <w:r w:rsidRPr="00634B06">
        <w:rPr>
          <w:color w:val="0070C0"/>
          <w:lang w:eastAsia="it-CH"/>
        </w:rPr>
        <w:t>Comanda</w:t>
      </w:r>
      <w:r>
        <w:rPr>
          <w:lang w:eastAsia="it-CH"/>
        </w:rPr>
        <w:t>” e “</w:t>
      </w:r>
      <w:r w:rsidRPr="00634B06">
        <w:rPr>
          <w:color w:val="0070C0"/>
          <w:lang w:eastAsia="it-CH"/>
        </w:rPr>
        <w:t>Consegna</w:t>
      </w:r>
      <w:r>
        <w:rPr>
          <w:lang w:eastAsia="it-CH"/>
        </w:rPr>
        <w:t>” dal pannello “Personalizzazione”</w:t>
      </w:r>
      <w:r w:rsidRPr="0050728D">
        <w:rPr>
          <w:noProof/>
          <w:lang w:eastAsia="it-CH"/>
        </w:rPr>
        <w:t xml:space="preserve"> </w:t>
      </w:r>
    </w:p>
    <w:p w:rsidR="0050728D" w:rsidRDefault="0050728D" w:rsidP="0050728D">
      <w:pPr>
        <w:rPr>
          <w:lang w:eastAsia="it-CH"/>
        </w:rPr>
      </w:pPr>
      <w:r>
        <w:rPr>
          <w:noProof/>
          <w:lang w:eastAsia="it-CH"/>
        </w:rPr>
        <w:drawing>
          <wp:inline distT="0" distB="0" distL="0" distR="0" wp14:anchorId="463546FE" wp14:editId="04F15FD6">
            <wp:extent cx="5199380" cy="1308100"/>
            <wp:effectExtent l="0" t="0" r="1270" b="6350"/>
            <wp:docPr id="115" name="Immagin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28D" w:rsidRPr="00634B06" w:rsidRDefault="0050728D" w:rsidP="0050728D">
      <w:pPr>
        <w:rPr>
          <w:lang w:eastAsia="it-CH"/>
        </w:rPr>
      </w:pPr>
      <w:r>
        <w:rPr>
          <w:lang w:eastAsia="it-CH"/>
        </w:rPr>
        <w:br/>
        <w:t xml:space="preserve">Utilizzare il pulsante “Visualizza stato” </w:t>
      </w:r>
      <w:r>
        <w:rPr>
          <w:noProof/>
          <w:lang w:eastAsia="it-CH"/>
        </w:rPr>
        <w:drawing>
          <wp:inline distT="0" distB="0" distL="0" distR="0" wp14:anchorId="3AF634E3" wp14:editId="1257BF63">
            <wp:extent cx="152400" cy="152400"/>
            <wp:effectExtent l="0" t="0" r="0" b="0"/>
            <wp:docPr id="116" name="Immagin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gaugestylelinearhorizontal_16x16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it-CH"/>
        </w:rPr>
        <w:t xml:space="preserve"> per visualizzare il pannello riassuntivo dell’ordine.</w:t>
      </w:r>
      <w:r w:rsidRPr="0050728D">
        <w:rPr>
          <w:noProof/>
          <w:lang w:eastAsia="it-CH"/>
        </w:rPr>
        <w:t xml:space="preserve"> </w:t>
      </w:r>
      <w:r>
        <w:rPr>
          <w:noProof/>
          <w:lang w:eastAsia="it-CH"/>
        </w:rPr>
        <w:br/>
      </w:r>
      <w:r>
        <w:rPr>
          <w:noProof/>
          <w:lang w:eastAsia="it-CH"/>
        </w:rPr>
        <w:br/>
      </w:r>
      <w:r>
        <w:rPr>
          <w:noProof/>
          <w:lang w:eastAsia="it-CH"/>
        </w:rPr>
        <w:drawing>
          <wp:inline distT="0" distB="0" distL="0" distR="0" wp14:anchorId="4B55E10D" wp14:editId="38A79062">
            <wp:extent cx="5199380" cy="223520"/>
            <wp:effectExtent l="0" t="0" r="1270" b="5080"/>
            <wp:docPr id="117" name="Immagin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B10">
        <w:rPr>
          <w:noProof/>
          <w:lang w:eastAsia="it-CH"/>
        </w:rPr>
        <w:br/>
      </w:r>
    </w:p>
    <w:p w:rsidR="0050728D" w:rsidRDefault="0050728D" w:rsidP="0050728D">
      <w:pPr>
        <w:pStyle w:val="Titolo3"/>
        <w:rPr>
          <w:lang w:eastAsia="it-CH"/>
        </w:rPr>
      </w:pPr>
      <w:bookmarkStart w:id="29" w:name="_Toc501533469"/>
      <w:r>
        <w:rPr>
          <w:lang w:eastAsia="it-CH"/>
        </w:rPr>
        <w:t>Osservazioni</w:t>
      </w:r>
      <w:bookmarkEnd w:id="29"/>
    </w:p>
    <w:p w:rsidR="00000B10" w:rsidRPr="00C23386" w:rsidRDefault="00000B10" w:rsidP="00000B10">
      <w:pPr>
        <w:rPr>
          <w:lang w:eastAsia="it-CH"/>
        </w:rPr>
      </w:pPr>
      <w:r>
        <w:rPr>
          <w:lang w:eastAsia="it-CH"/>
        </w:rPr>
        <w:t>È necessario confermare l’ordine prima di poter procedere con la comanda, consegna, fatturazione.</w:t>
      </w:r>
      <w:r>
        <w:rPr>
          <w:lang w:eastAsia="it-CH"/>
        </w:rPr>
        <w:br/>
        <w:t>Durante l</w:t>
      </w:r>
      <w:r w:rsidR="0050728D">
        <w:rPr>
          <w:lang w:eastAsia="it-CH"/>
        </w:rPr>
        <w:t xml:space="preserve">a procedura guidata di </w:t>
      </w:r>
      <w:r>
        <w:rPr>
          <w:lang w:eastAsia="it-CH"/>
        </w:rPr>
        <w:t>conferma</w:t>
      </w:r>
      <w:r w:rsidR="0050728D">
        <w:rPr>
          <w:lang w:eastAsia="it-CH"/>
        </w:rPr>
        <w:t xml:space="preserve"> </w:t>
      </w:r>
      <w:r>
        <w:rPr>
          <w:lang w:eastAsia="it-CH"/>
        </w:rPr>
        <w:t>d’ordine</w:t>
      </w:r>
      <w:r w:rsidR="0050728D">
        <w:rPr>
          <w:lang w:eastAsia="it-CH"/>
        </w:rPr>
        <w:t xml:space="preserve">, </w:t>
      </w:r>
      <w:r>
        <w:rPr>
          <w:lang w:eastAsia="it-CH"/>
        </w:rPr>
        <w:t>è possibile avviare automaticamente le produzioni.</w:t>
      </w:r>
      <w:r w:rsidR="0050728D">
        <w:rPr>
          <w:lang w:eastAsia="it-CH"/>
        </w:rPr>
        <w:br/>
      </w:r>
    </w:p>
    <w:p w:rsidR="00000B10" w:rsidRPr="00F319C4" w:rsidRDefault="00000B10" w:rsidP="00000B10">
      <w:pPr>
        <w:pStyle w:val="Numeroelenco"/>
        <w:numPr>
          <w:ilvl w:val="0"/>
          <w:numId w:val="0"/>
        </w:numPr>
        <w:ind w:left="360" w:hanging="360"/>
        <w:rPr>
          <w:b/>
          <w:noProof/>
          <w:lang w:eastAsia="it-CH"/>
        </w:rPr>
      </w:pPr>
      <w:r w:rsidRPr="00F319C4">
        <w:rPr>
          <w:b/>
          <w:noProof/>
          <w:lang w:eastAsia="it-CH"/>
        </w:rPr>
        <w:t>Comandi</w:t>
      </w:r>
      <w:r>
        <w:rPr>
          <w:b/>
          <w:noProof/>
          <w:lang w:eastAsia="it-CH"/>
        </w:rPr>
        <w:t xml:space="preserve"> disponibili</w:t>
      </w:r>
    </w:p>
    <w:p w:rsidR="00000B10" w:rsidRDefault="00000B10" w:rsidP="00000B10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</w:p>
    <w:p w:rsidR="00000B10" w:rsidRDefault="00000B10" w:rsidP="00000B10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  <w:r w:rsidRPr="00E803E5">
        <w:rPr>
          <w:noProof/>
        </w:rPr>
        <w:drawing>
          <wp:inline distT="0" distB="0" distL="0" distR="0">
            <wp:extent cx="182880" cy="182880"/>
            <wp:effectExtent l="0" t="0" r="7620" b="7620"/>
            <wp:docPr id="133" name="Immagin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2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 </w:t>
      </w:r>
      <w:r>
        <w:rPr>
          <w:b/>
          <w:noProof/>
          <w:lang w:eastAsia="it-CH"/>
        </w:rPr>
        <w:t>Conferma d’ordine</w:t>
      </w:r>
      <w:r>
        <w:rPr>
          <w:noProof/>
          <w:lang w:eastAsia="it-CH"/>
        </w:rPr>
        <w:t>: Avvia la procedura guidata per la conferma dell’ordine.</w:t>
      </w:r>
    </w:p>
    <w:p w:rsidR="00000B10" w:rsidRDefault="00000B10" w:rsidP="00000B10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  <w:r>
        <w:rPr>
          <w:noProof/>
          <w:lang w:eastAsia="it-CH"/>
        </w:rPr>
        <w:drawing>
          <wp:inline distT="0" distB="0" distL="0" distR="0" wp14:anchorId="082A6E72" wp14:editId="5EDBB526">
            <wp:extent cx="203175" cy="203175"/>
            <wp:effectExtent l="0" t="0" r="6985" b="6985"/>
            <wp:docPr id="124" name="Immagin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OrdineF1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 </w:t>
      </w:r>
      <w:r w:rsidRPr="00DC6CD2">
        <w:rPr>
          <w:b/>
          <w:noProof/>
          <w:lang w:eastAsia="it-CH"/>
        </w:rPr>
        <w:t>Comanda materiale</w:t>
      </w:r>
      <w:r>
        <w:rPr>
          <w:noProof/>
          <w:lang w:eastAsia="it-CH"/>
        </w:rPr>
        <w:t>: Avvia la procedura guidata per la comanda del materiale.</w:t>
      </w:r>
    </w:p>
    <w:p w:rsidR="00000B10" w:rsidRDefault="00000B10" w:rsidP="00000B10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  <w:r>
        <w:t xml:space="preserve"> </w:t>
      </w:r>
      <w:r w:rsidRPr="00E803E5">
        <w:rPr>
          <w:noProof/>
        </w:rPr>
        <w:drawing>
          <wp:inline distT="0" distB="0" distL="0" distR="0">
            <wp:extent cx="182880" cy="182880"/>
            <wp:effectExtent l="0" t="0" r="7620" b="7620"/>
            <wp:docPr id="132" name="Immagin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 </w:t>
      </w:r>
      <w:r>
        <w:rPr>
          <w:b/>
          <w:noProof/>
          <w:lang w:eastAsia="it-CH"/>
        </w:rPr>
        <w:t>Entrata merce</w:t>
      </w:r>
      <w:r>
        <w:rPr>
          <w:noProof/>
          <w:lang w:eastAsia="it-CH"/>
        </w:rPr>
        <w:t>: Avvia la procedura guidata per l’entrata merce.</w:t>
      </w:r>
    </w:p>
    <w:p w:rsidR="00000B10" w:rsidRDefault="00225559" w:rsidP="00000B10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  <w:r>
        <w:rPr>
          <w:noProof/>
          <w:lang w:eastAsia="it-CH"/>
        </w:rPr>
        <w:t xml:space="preserve"> </w:t>
      </w:r>
      <w:r w:rsidR="00000B10">
        <w:rPr>
          <w:noProof/>
          <w:lang w:eastAsia="it-CH"/>
        </w:rPr>
        <w:drawing>
          <wp:inline distT="0" distB="0" distL="0" distR="0" wp14:anchorId="2DC15350" wp14:editId="6CA5FC1A">
            <wp:extent cx="183600" cy="183600"/>
            <wp:effectExtent l="0" t="0" r="6985" b="6985"/>
            <wp:docPr id="125" name="Immagin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RapportoC1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600" cy="1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B10">
        <w:rPr>
          <w:noProof/>
          <w:lang w:eastAsia="it-CH"/>
        </w:rPr>
        <w:t xml:space="preserve">  </w:t>
      </w:r>
      <w:r w:rsidR="00000B10" w:rsidRPr="00DC6CD2">
        <w:rPr>
          <w:b/>
          <w:noProof/>
          <w:lang w:eastAsia="it-CH"/>
        </w:rPr>
        <w:t>Consegna materiale</w:t>
      </w:r>
      <w:r w:rsidR="00000B10">
        <w:rPr>
          <w:noProof/>
          <w:lang w:eastAsia="it-CH"/>
        </w:rPr>
        <w:t>: Avvia la procedura guidata per la consegna del materiale.</w:t>
      </w:r>
    </w:p>
    <w:p w:rsidR="00000B10" w:rsidRDefault="00000B10" w:rsidP="00000B10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  <w:r w:rsidRPr="00E803E5">
        <w:rPr>
          <w:noProof/>
        </w:rPr>
        <w:t xml:space="preserve"> </w:t>
      </w:r>
      <w:r w:rsidRPr="00E803E5">
        <w:rPr>
          <w:noProof/>
        </w:rPr>
        <w:drawing>
          <wp:inline distT="0" distB="0" distL="0" distR="0" wp14:anchorId="36C55BB2" wp14:editId="4C5B8505">
            <wp:extent cx="182880" cy="182880"/>
            <wp:effectExtent l="0" t="0" r="7620" b="7620"/>
            <wp:docPr id="122" name="Immagin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 </w:t>
      </w:r>
      <w:r>
        <w:rPr>
          <w:b/>
          <w:noProof/>
          <w:lang w:eastAsia="it-CH"/>
        </w:rPr>
        <w:t>Fattura ordine</w:t>
      </w:r>
      <w:r>
        <w:rPr>
          <w:noProof/>
          <w:lang w:eastAsia="it-CH"/>
        </w:rPr>
        <w:t>: Avvia la procedura guidata per la fattura dell’ordine.</w:t>
      </w:r>
    </w:p>
    <w:p w:rsidR="00037095" w:rsidRPr="00037095" w:rsidRDefault="00BC6CBA" w:rsidP="00037095">
      <w:pPr>
        <w:rPr>
          <w:noProof/>
          <w:lang w:eastAsia="it-CH"/>
        </w:rPr>
      </w:pPr>
      <w:r>
        <w:rPr>
          <w:noProof/>
          <w:lang w:eastAsia="it-CH"/>
        </w:rPr>
        <w:br w:type="page"/>
      </w:r>
    </w:p>
    <w:p w:rsidR="00AD40C3" w:rsidRPr="0083764A" w:rsidRDefault="00AD40C3" w:rsidP="0083764A">
      <w:pPr>
        <w:pStyle w:val="Titolo1"/>
        <w:rPr>
          <w:b w:val="0"/>
          <w:lang w:eastAsia="it-CH"/>
        </w:rPr>
      </w:pPr>
      <w:bookmarkStart w:id="30" w:name="_Toc501533470"/>
      <w:r w:rsidRPr="0083764A">
        <w:rPr>
          <w:b w:val="0"/>
          <w:noProof/>
          <w:lang w:eastAsia="it-CH"/>
        </w:rPr>
        <w:lastRenderedPageBreak/>
        <w:drawing>
          <wp:inline distT="0" distB="0" distL="0" distR="0" wp14:anchorId="3E83AA85" wp14:editId="5C317F11">
            <wp:extent cx="203175" cy="203175"/>
            <wp:effectExtent l="0" t="0" r="6985" b="6985"/>
            <wp:docPr id="91" name="Immagin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OrdineC1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64A">
        <w:rPr>
          <w:b w:val="0"/>
          <w:lang w:eastAsia="it-CH"/>
        </w:rPr>
        <w:t xml:space="preserve"> Comanda materiale (ordine fornitore)</w:t>
      </w:r>
      <w:bookmarkEnd w:id="30"/>
    </w:p>
    <w:p w:rsidR="00AD40C3" w:rsidRDefault="00AD40C3" w:rsidP="00AD40C3">
      <w:pPr>
        <w:rPr>
          <w:lang w:eastAsia="it-CH"/>
        </w:rPr>
      </w:pPr>
    </w:p>
    <w:p w:rsidR="00AD40C3" w:rsidRDefault="00AD40C3" w:rsidP="00AD40C3">
      <w:pPr>
        <w:pStyle w:val="Titolo3"/>
        <w:rPr>
          <w:lang w:eastAsia="it-CH"/>
        </w:rPr>
      </w:pPr>
      <w:bookmarkStart w:id="31" w:name="_Toc501533471"/>
      <w:r>
        <w:rPr>
          <w:lang w:eastAsia="it-CH"/>
        </w:rPr>
        <w:t>Creazione di un nuovo ordine fornitore</w:t>
      </w:r>
      <w:bookmarkEnd w:id="31"/>
    </w:p>
    <w:p w:rsidR="007E57A4" w:rsidRPr="007E57A4" w:rsidRDefault="00157A86" w:rsidP="007E57A4">
      <w:pPr>
        <w:rPr>
          <w:lang w:eastAsia="it-CH"/>
        </w:rPr>
      </w:pPr>
      <w:r>
        <w:rPr>
          <w:lang w:eastAsia="it-CH"/>
        </w:rPr>
        <w:t>Anche se è possibile creare una comanda (ordine fornitore) senza un ordine cliente, ai fini di coerenza e statistica è consigliabile iniziare sempre da un ordine cliente o da una produzione.</w:t>
      </w:r>
    </w:p>
    <w:p w:rsidR="00AD40C3" w:rsidRPr="00AD40C3" w:rsidRDefault="00AD40C3" w:rsidP="00AD40C3">
      <w:pPr>
        <w:rPr>
          <w:lang w:eastAsia="it-CH"/>
        </w:rPr>
      </w:pPr>
    </w:p>
    <w:p w:rsidR="00AD40C3" w:rsidRDefault="00AD40C3" w:rsidP="00AD40C3">
      <w:pPr>
        <w:rPr>
          <w:b/>
          <w:lang w:eastAsia="it-CH"/>
        </w:rPr>
      </w:pPr>
      <w:r w:rsidRPr="009E4CD1">
        <w:rPr>
          <w:b/>
          <w:lang w:eastAsia="it-CH"/>
        </w:rPr>
        <w:t xml:space="preserve">Nuovo ordine – da </w:t>
      </w:r>
      <w:r w:rsidR="00157A86">
        <w:rPr>
          <w:b/>
          <w:lang w:eastAsia="it-CH"/>
        </w:rPr>
        <w:t>ordine o produzione</w:t>
      </w:r>
    </w:p>
    <w:p w:rsidR="00AD40C3" w:rsidRDefault="00AD40C3" w:rsidP="009901B1">
      <w:pPr>
        <w:pStyle w:val="Numeroelenco"/>
        <w:numPr>
          <w:ilvl w:val="0"/>
          <w:numId w:val="16"/>
        </w:numPr>
        <w:rPr>
          <w:lang w:eastAsia="it-CH"/>
        </w:rPr>
      </w:pPr>
      <w:r>
        <w:t xml:space="preserve">Selezionare o aprire </w:t>
      </w:r>
      <w:r w:rsidR="00157A86">
        <w:t>l’ordine/produzione</w:t>
      </w:r>
      <w:r>
        <w:t xml:space="preserve"> desiderata.</w:t>
      </w:r>
    </w:p>
    <w:p w:rsidR="00AD40C3" w:rsidRDefault="00AD40C3" w:rsidP="009901B1">
      <w:pPr>
        <w:pStyle w:val="Numeroelenco"/>
        <w:numPr>
          <w:ilvl w:val="0"/>
          <w:numId w:val="6"/>
        </w:numPr>
        <w:rPr>
          <w:lang w:eastAsia="it-CH"/>
        </w:rPr>
      </w:pPr>
      <w:r>
        <w:t>Dalla barra degli strumenti, cliccare il pulsante</w:t>
      </w:r>
      <w:r>
        <w:br/>
      </w:r>
      <w:r>
        <w:rPr>
          <w:noProof/>
        </w:rPr>
        <w:drawing>
          <wp:inline distT="0" distB="0" distL="0" distR="0" wp14:anchorId="71E48557" wp14:editId="66DC5676">
            <wp:extent cx="152400" cy="152400"/>
            <wp:effectExtent l="0" t="0" r="0" b="0"/>
            <wp:docPr id="92" name="Immagin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bitore1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57A86">
        <w:t>Comana materiale</w:t>
      </w:r>
    </w:p>
    <w:p w:rsidR="00AD40C3" w:rsidRDefault="00AD40C3" w:rsidP="009901B1">
      <w:pPr>
        <w:pStyle w:val="Numeroelenco"/>
        <w:numPr>
          <w:ilvl w:val="0"/>
          <w:numId w:val="6"/>
        </w:numPr>
        <w:rPr>
          <w:lang w:eastAsia="it-CH"/>
        </w:rPr>
      </w:pPr>
      <w:r>
        <w:t xml:space="preserve">Seguire la procedura guidata, </w:t>
      </w:r>
      <w:r w:rsidR="0009088D">
        <w:t>per completare la comanda</w:t>
      </w:r>
      <w:r>
        <w:t xml:space="preserve">. </w:t>
      </w:r>
      <w:r w:rsidR="00E54840">
        <w:br/>
      </w:r>
      <w:r w:rsidR="00E54840">
        <w:br/>
      </w:r>
      <w:r w:rsidR="00E54840">
        <w:rPr>
          <w:noProof/>
          <w:lang w:eastAsia="it-CH"/>
        </w:rPr>
        <w:drawing>
          <wp:inline distT="0" distB="0" distL="0" distR="0" wp14:anchorId="2EF68B9F" wp14:editId="43572136">
            <wp:extent cx="3733132" cy="2473200"/>
            <wp:effectExtent l="0" t="0" r="1270" b="3810"/>
            <wp:docPr id="93" name="Immagin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doc_ConfermaOfferta_021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733132" cy="2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840">
        <w:br/>
      </w:r>
    </w:p>
    <w:p w:rsidR="00AD40C3" w:rsidRDefault="00AD40C3" w:rsidP="009901B1">
      <w:pPr>
        <w:pStyle w:val="Numeroelenco"/>
        <w:numPr>
          <w:ilvl w:val="0"/>
          <w:numId w:val="6"/>
        </w:numPr>
        <w:rPr>
          <w:lang w:eastAsia="it-CH"/>
        </w:rPr>
      </w:pPr>
      <w:r>
        <w:rPr>
          <w:lang w:eastAsia="it-CH"/>
        </w:rPr>
        <w:t>Al termine della procedura guidata, verr</w:t>
      </w:r>
      <w:r w:rsidR="0009088D">
        <w:rPr>
          <w:lang w:eastAsia="it-CH"/>
        </w:rPr>
        <w:t>anno create le comande materiale</w:t>
      </w:r>
      <w:r>
        <w:rPr>
          <w:lang w:eastAsia="it-CH"/>
        </w:rPr>
        <w:t>.</w:t>
      </w:r>
      <w:r>
        <w:rPr>
          <w:lang w:eastAsia="it-CH"/>
        </w:rPr>
        <w:br/>
      </w:r>
      <w:r>
        <w:rPr>
          <w:lang w:eastAsia="it-CH"/>
        </w:rPr>
        <w:br/>
      </w:r>
    </w:p>
    <w:p w:rsidR="00AD40C3" w:rsidRDefault="00AD40C3" w:rsidP="00AD40C3">
      <w:pPr>
        <w:pStyle w:val="Numeroelenco"/>
        <w:numPr>
          <w:ilvl w:val="0"/>
          <w:numId w:val="0"/>
        </w:numPr>
        <w:ind w:left="360" w:hanging="360"/>
        <w:rPr>
          <w:lang w:eastAsia="it-CH"/>
        </w:rPr>
      </w:pPr>
    </w:p>
    <w:p w:rsidR="00AD40C3" w:rsidRDefault="00AD40C3" w:rsidP="00AD40C3">
      <w:pPr>
        <w:rPr>
          <w:lang w:eastAsia="it-CH"/>
        </w:rPr>
      </w:pPr>
    </w:p>
    <w:p w:rsidR="00AD40C3" w:rsidRDefault="00AD40C3" w:rsidP="00AD40C3">
      <w:pPr>
        <w:rPr>
          <w:lang w:eastAsia="it-CH"/>
        </w:rPr>
      </w:pPr>
    </w:p>
    <w:p w:rsidR="00AD40C3" w:rsidRDefault="00AD40C3" w:rsidP="00AD40C3">
      <w:pPr>
        <w:rPr>
          <w:lang w:eastAsia="it-CH"/>
        </w:rPr>
      </w:pPr>
      <w:r>
        <w:rPr>
          <w:lang w:eastAsia="it-CH"/>
        </w:rPr>
        <w:br w:type="page"/>
      </w:r>
    </w:p>
    <w:p w:rsidR="00AD40C3" w:rsidRPr="009E4CD1" w:rsidRDefault="00AD40C3" w:rsidP="00AD40C3">
      <w:pPr>
        <w:rPr>
          <w:b/>
          <w:lang w:eastAsia="it-CH"/>
        </w:rPr>
      </w:pPr>
      <w:r w:rsidRPr="009E4CD1">
        <w:rPr>
          <w:b/>
          <w:lang w:eastAsia="it-CH"/>
        </w:rPr>
        <w:lastRenderedPageBreak/>
        <w:t xml:space="preserve">Nuovo ordine – senza </w:t>
      </w:r>
      <w:r w:rsidR="0009088D">
        <w:rPr>
          <w:b/>
          <w:lang w:eastAsia="it-CH"/>
        </w:rPr>
        <w:t>ordine o produzione</w:t>
      </w:r>
      <w:r w:rsidRPr="009E4CD1">
        <w:rPr>
          <w:b/>
          <w:lang w:eastAsia="it-CH"/>
        </w:rPr>
        <w:t xml:space="preserve"> </w:t>
      </w:r>
    </w:p>
    <w:p w:rsidR="00AD40C3" w:rsidRDefault="00AD40C3" w:rsidP="009901B1">
      <w:pPr>
        <w:pStyle w:val="Numeroelenco"/>
        <w:numPr>
          <w:ilvl w:val="0"/>
          <w:numId w:val="12"/>
        </w:numPr>
        <w:rPr>
          <w:lang w:eastAsia="it-CH"/>
        </w:rPr>
      </w:pPr>
      <w:r>
        <w:t>Dalla barra degli strumenti generale, cliccare il pulsante</w:t>
      </w:r>
      <w:r>
        <w:br/>
      </w:r>
      <w:r>
        <w:rPr>
          <w:noProof/>
        </w:rPr>
        <w:drawing>
          <wp:inline distT="0" distB="0" distL="0" distR="0" wp14:anchorId="3B05F7C6" wp14:editId="6EFF3F7E">
            <wp:extent cx="152400" cy="152400"/>
            <wp:effectExtent l="0" t="0" r="0" b="0"/>
            <wp:docPr id="94" name="Immagin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bitore1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9088D">
        <w:t>Nuova comanda</w:t>
      </w:r>
      <w:r>
        <w:br/>
      </w:r>
    </w:p>
    <w:p w:rsidR="00AD40C3" w:rsidRDefault="00AD40C3" w:rsidP="00AD40C3">
      <w:pPr>
        <w:pStyle w:val="Numeroelenco"/>
        <w:rPr>
          <w:lang w:eastAsia="it-CH"/>
        </w:rPr>
      </w:pPr>
      <w:r>
        <w:rPr>
          <w:lang w:eastAsia="it-CH"/>
        </w:rPr>
        <w:t>Nella finestra “Salva con nome”:</w:t>
      </w:r>
    </w:p>
    <w:p w:rsidR="00AD40C3" w:rsidRDefault="00AD40C3" w:rsidP="00AD40C3">
      <w:pPr>
        <w:pStyle w:val="Numeroelenco2"/>
        <w:numPr>
          <w:ilvl w:val="0"/>
          <w:numId w:val="0"/>
        </w:numPr>
        <w:ind w:left="936"/>
        <w:rPr>
          <w:lang w:eastAsia="it-CH"/>
        </w:rPr>
      </w:pPr>
      <w:r>
        <w:rPr>
          <w:lang w:eastAsia="it-CH"/>
        </w:rPr>
        <w:t xml:space="preserve">Salva con nome: </w:t>
      </w:r>
      <w:r>
        <w:rPr>
          <w:lang w:eastAsia="it-CH"/>
        </w:rPr>
        <w:tab/>
        <w:t>Inserire una descrizione dell’ordine</w:t>
      </w:r>
    </w:p>
    <w:p w:rsidR="00AD40C3" w:rsidRDefault="00AD40C3" w:rsidP="00AD40C3">
      <w:pPr>
        <w:pStyle w:val="Numeroelenco2"/>
        <w:numPr>
          <w:ilvl w:val="0"/>
          <w:numId w:val="0"/>
        </w:numPr>
        <w:ind w:left="936"/>
        <w:rPr>
          <w:lang w:eastAsia="it-CH"/>
        </w:rPr>
      </w:pPr>
      <w:r>
        <w:rPr>
          <w:lang w:eastAsia="it-CH"/>
        </w:rPr>
        <w:t>Contatto:</w:t>
      </w:r>
      <w:r>
        <w:rPr>
          <w:lang w:eastAsia="it-CH"/>
        </w:rPr>
        <w:tab/>
      </w:r>
      <w:r>
        <w:rPr>
          <w:lang w:eastAsia="it-CH"/>
        </w:rPr>
        <w:tab/>
        <w:t xml:space="preserve">Selezionare il </w:t>
      </w:r>
      <w:r w:rsidR="0009088D">
        <w:rPr>
          <w:lang w:eastAsia="it-CH"/>
        </w:rPr>
        <w:t>fornitore</w:t>
      </w:r>
      <w:r>
        <w:rPr>
          <w:lang w:eastAsia="it-CH"/>
        </w:rPr>
        <w:t xml:space="preserve"> desiderato</w:t>
      </w:r>
    </w:p>
    <w:p w:rsidR="00AD40C3" w:rsidRDefault="00AD40C3" w:rsidP="00AD40C3">
      <w:pPr>
        <w:pStyle w:val="Numeroelenco2"/>
        <w:numPr>
          <w:ilvl w:val="0"/>
          <w:numId w:val="0"/>
        </w:numPr>
        <w:ind w:left="936"/>
        <w:rPr>
          <w:lang w:eastAsia="it-CH"/>
        </w:rPr>
      </w:pPr>
      <w:r>
        <w:rPr>
          <w:lang w:eastAsia="it-CH"/>
        </w:rPr>
        <w:t>Cartella:</w:t>
      </w:r>
      <w:r>
        <w:rPr>
          <w:lang w:eastAsia="it-CH"/>
        </w:rPr>
        <w:tab/>
      </w:r>
      <w:r>
        <w:rPr>
          <w:lang w:eastAsia="it-CH"/>
        </w:rPr>
        <w:tab/>
        <w:t>Selezionare la cartella desiderata o crearne una.</w:t>
      </w:r>
      <w:r>
        <w:rPr>
          <w:lang w:eastAsia="it-CH"/>
        </w:rPr>
        <w:br/>
      </w:r>
      <w:r>
        <w:rPr>
          <w:lang w:eastAsia="it-CH"/>
        </w:rPr>
        <w:br/>
      </w:r>
      <w:r>
        <w:rPr>
          <w:noProof/>
          <w:lang w:eastAsia="it-CH"/>
        </w:rPr>
        <w:drawing>
          <wp:inline distT="0" distB="0" distL="0" distR="0" wp14:anchorId="5133B970" wp14:editId="485DD07C">
            <wp:extent cx="3832615" cy="2491200"/>
            <wp:effectExtent l="0" t="0" r="0" b="4445"/>
            <wp:docPr id="95" name="Immagin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doc_SalvaConNome_010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2615" cy="24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C3" w:rsidRDefault="00AD40C3" w:rsidP="00AD40C3">
      <w:pPr>
        <w:pStyle w:val="Numeroelenco"/>
        <w:rPr>
          <w:lang w:eastAsia="it-CH"/>
        </w:rPr>
      </w:pPr>
      <w:r>
        <w:rPr>
          <w:lang w:eastAsia="it-CH"/>
        </w:rPr>
        <w:t xml:space="preserve">Premere il pulsante </w:t>
      </w:r>
      <w:r w:rsidRPr="00DF79E6">
        <w:rPr>
          <w:b/>
          <w:lang w:eastAsia="it-CH"/>
        </w:rPr>
        <w:t>ok</w:t>
      </w:r>
      <w:r>
        <w:rPr>
          <w:lang w:eastAsia="it-CH"/>
        </w:rPr>
        <w:br/>
        <w:t xml:space="preserve">Se il </w:t>
      </w:r>
      <w:r w:rsidR="0009088D">
        <w:rPr>
          <w:lang w:eastAsia="it-CH"/>
        </w:rPr>
        <w:t>fornitore</w:t>
      </w:r>
      <w:r>
        <w:rPr>
          <w:lang w:eastAsia="it-CH"/>
        </w:rPr>
        <w:t xml:space="preserve"> non è presente, premere annulla e utilizzare il comando nuovo fornitore dalla barra degli strumenti generale.</w:t>
      </w:r>
      <w:r>
        <w:rPr>
          <w:lang w:eastAsia="it-CH"/>
        </w:rPr>
        <w:br/>
      </w:r>
    </w:p>
    <w:p w:rsidR="00AD40C3" w:rsidRPr="00EE7DE8" w:rsidRDefault="00AD40C3" w:rsidP="00AD40C3">
      <w:pPr>
        <w:pStyle w:val="Numeroelenco"/>
        <w:rPr>
          <w:rFonts w:asciiTheme="majorHAnsi" w:eastAsiaTheme="majorEastAsia" w:hAnsiTheme="majorHAnsi" w:cstheme="majorBidi"/>
          <w:color w:val="7F1D09" w:themeColor="accent1" w:themeShade="7F"/>
          <w:sz w:val="24"/>
          <w:szCs w:val="24"/>
          <w:lang w:eastAsia="it-CH"/>
        </w:rPr>
      </w:pPr>
      <w:r>
        <w:t>Nella nuova schermata successiva inserire tutti i campi necessari</w:t>
      </w:r>
      <w:r w:rsidR="0009088D">
        <w:t xml:space="preserve"> per completare la comanda</w:t>
      </w:r>
      <w:r>
        <w:t>.</w:t>
      </w:r>
      <w:r>
        <w:rPr>
          <w:lang w:eastAsia="it-CH"/>
        </w:rPr>
        <w:br w:type="page"/>
      </w:r>
    </w:p>
    <w:p w:rsidR="00AD40C3" w:rsidRDefault="00AD40C3" w:rsidP="00AD40C3">
      <w:pPr>
        <w:pStyle w:val="Titolo3"/>
        <w:rPr>
          <w:lang w:eastAsia="it-CH"/>
        </w:rPr>
      </w:pPr>
      <w:bookmarkStart w:id="32" w:name="_Toc501533472"/>
      <w:r>
        <w:rPr>
          <w:lang w:eastAsia="it-CH"/>
        </w:rPr>
        <w:lastRenderedPageBreak/>
        <w:t xml:space="preserve">Compilazione documento ordine </w:t>
      </w:r>
      <w:r w:rsidR="0009088D">
        <w:rPr>
          <w:lang w:eastAsia="it-CH"/>
        </w:rPr>
        <w:t>fornitore</w:t>
      </w:r>
      <w:bookmarkEnd w:id="32"/>
    </w:p>
    <w:p w:rsidR="00AD40C3" w:rsidRPr="00EE7DE8" w:rsidRDefault="00AD40C3" w:rsidP="00AD40C3">
      <w:pPr>
        <w:rPr>
          <w:lang w:eastAsia="it-CH"/>
        </w:rPr>
      </w:pPr>
    </w:p>
    <w:p w:rsidR="00AD40C3" w:rsidRPr="00EE7DE8" w:rsidRDefault="00AD40C3" w:rsidP="00AD40C3">
      <w:pPr>
        <w:rPr>
          <w:b/>
          <w:lang w:eastAsia="it-CH"/>
        </w:rPr>
      </w:pPr>
      <w:r w:rsidRPr="00EE7DE8">
        <w:rPr>
          <w:b/>
          <w:lang w:eastAsia="it-CH"/>
        </w:rPr>
        <w:t xml:space="preserve">Scheda principale – ordine </w:t>
      </w:r>
      <w:r w:rsidR="0009088D">
        <w:rPr>
          <w:b/>
          <w:lang w:eastAsia="it-CH"/>
        </w:rPr>
        <w:t>fornitore</w:t>
      </w:r>
    </w:p>
    <w:p w:rsidR="00AD40C3" w:rsidRPr="00253604" w:rsidRDefault="00AD40C3" w:rsidP="00AD40C3">
      <w:pPr>
        <w:rPr>
          <w:lang w:eastAsia="it-CH"/>
        </w:rPr>
      </w:pPr>
      <w:r>
        <w:rPr>
          <w:lang w:eastAsia="it-CH"/>
        </w:rPr>
        <w:t xml:space="preserve">Questa sezione raccoglie le informazioni principali e più importanti per la compilazione dell’ordine </w:t>
      </w:r>
      <w:r w:rsidR="0009088D">
        <w:rPr>
          <w:lang w:eastAsia="it-CH"/>
        </w:rPr>
        <w:t>fornitore</w:t>
      </w:r>
      <w:r>
        <w:rPr>
          <w:lang w:eastAsia="it-CH"/>
        </w:rPr>
        <w:t>.</w:t>
      </w:r>
    </w:p>
    <w:p w:rsidR="00AD40C3" w:rsidRPr="0003089F" w:rsidRDefault="00AD40C3" w:rsidP="00AD40C3">
      <w:pPr>
        <w:rPr>
          <w:lang w:eastAsia="it-CH"/>
        </w:rPr>
      </w:pPr>
      <w:r>
        <w:rPr>
          <w:noProof/>
          <w:lang w:eastAsia="it-CH"/>
        </w:rPr>
        <w:drawing>
          <wp:inline distT="0" distB="0" distL="0" distR="0" wp14:anchorId="5213F3DF" wp14:editId="627F8F25">
            <wp:extent cx="4791743" cy="4182059"/>
            <wp:effectExtent l="0" t="0" r="0" b="9525"/>
            <wp:docPr id="96" name="Immagin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Doc_PropritaDocumento_002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C3" w:rsidRDefault="00AD40C3" w:rsidP="00AD40C3">
      <w:pPr>
        <w:rPr>
          <w:lang w:eastAsia="it-CH"/>
        </w:rPr>
      </w:pPr>
      <w:r>
        <w:rPr>
          <w:lang w:eastAsia="it-CH"/>
        </w:rPr>
        <w:br w:type="page"/>
      </w:r>
    </w:p>
    <w:p w:rsidR="00AD40C3" w:rsidRPr="000022D8" w:rsidRDefault="00AD40C3" w:rsidP="00AD40C3">
      <w:pPr>
        <w:rPr>
          <w:noProof/>
          <w:lang w:eastAsia="it-CH"/>
        </w:rPr>
      </w:pPr>
      <w:r w:rsidRPr="000022D8">
        <w:rPr>
          <w:b/>
          <w:noProof/>
          <w:lang w:eastAsia="it-CH"/>
        </w:rPr>
        <w:lastRenderedPageBreak/>
        <w:t xml:space="preserve">Scheda attività – </w:t>
      </w:r>
      <w:r>
        <w:rPr>
          <w:b/>
          <w:noProof/>
          <w:lang w:eastAsia="it-CH"/>
        </w:rPr>
        <w:t>ordine</w:t>
      </w:r>
      <w:r w:rsidR="00E02049">
        <w:rPr>
          <w:b/>
          <w:noProof/>
          <w:lang w:eastAsia="it-CH"/>
        </w:rPr>
        <w:t xml:space="preserve"> fornitore</w:t>
      </w:r>
      <w:r w:rsidRPr="000022D8">
        <w:rPr>
          <w:b/>
          <w:noProof/>
          <w:lang w:eastAsia="it-CH"/>
        </w:rPr>
        <w:br/>
      </w:r>
      <w:r w:rsidRPr="000022D8">
        <w:rPr>
          <w:noProof/>
          <w:lang w:eastAsia="it-CH"/>
        </w:rPr>
        <w:t xml:space="preserve">Questa sezione riporta tutti i dettagli </w:t>
      </w:r>
      <w:r>
        <w:rPr>
          <w:noProof/>
          <w:lang w:eastAsia="it-CH"/>
        </w:rPr>
        <w:t>dell’ordine</w:t>
      </w:r>
      <w:r w:rsidRPr="000022D8">
        <w:rPr>
          <w:noProof/>
          <w:lang w:eastAsia="it-CH"/>
        </w:rPr>
        <w:t>, prodotti, articoli, prestazion</w:t>
      </w:r>
      <w:r>
        <w:rPr>
          <w:noProof/>
          <w:lang w:eastAsia="it-CH"/>
        </w:rPr>
        <w:t>i</w:t>
      </w:r>
      <w:r w:rsidRPr="000022D8">
        <w:rPr>
          <w:noProof/>
          <w:lang w:eastAsia="it-CH"/>
        </w:rPr>
        <w:t>.</w:t>
      </w:r>
    </w:p>
    <w:p w:rsidR="00AD40C3" w:rsidRDefault="00AD40C3" w:rsidP="00AD40C3">
      <w:pPr>
        <w:rPr>
          <w:noProof/>
          <w:lang w:eastAsia="it-CH"/>
        </w:rPr>
      </w:pPr>
      <w:r w:rsidRPr="000022D8">
        <w:rPr>
          <w:noProof/>
          <w:lang w:eastAsia="it-CH"/>
        </w:rPr>
        <w:t xml:space="preserve">È possibile </w:t>
      </w:r>
      <w:r>
        <w:rPr>
          <w:noProof/>
          <w:lang w:eastAsia="it-CH"/>
        </w:rPr>
        <w:t xml:space="preserve">personalizzare </w:t>
      </w:r>
      <w:r w:rsidRPr="000022D8">
        <w:rPr>
          <w:noProof/>
          <w:lang w:eastAsia="it-CH"/>
        </w:rPr>
        <w:t xml:space="preserve">i campi utilizzando il comando </w:t>
      </w:r>
      <w:r>
        <w:rPr>
          <w:noProof/>
          <w:lang w:eastAsia="it-CH"/>
        </w:rPr>
        <w:t>“Visualizza campi” disponibile nel menu (…)</w:t>
      </w:r>
    </w:p>
    <w:p w:rsidR="00AD40C3" w:rsidRDefault="00AD40C3" w:rsidP="00AD40C3">
      <w:pPr>
        <w:rPr>
          <w:noProof/>
          <w:lang w:eastAsia="it-CH"/>
        </w:rPr>
      </w:pPr>
      <w:r>
        <w:rPr>
          <w:noProof/>
          <w:lang w:eastAsia="it-CH"/>
        </w:rPr>
        <w:drawing>
          <wp:inline distT="0" distB="0" distL="0" distR="0" wp14:anchorId="52A3762D" wp14:editId="63F9803A">
            <wp:extent cx="5204460" cy="3706495"/>
            <wp:effectExtent l="0" t="0" r="0" b="8255"/>
            <wp:docPr id="97" name="Immagin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Doc_PropritaDocumento_003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C3" w:rsidRPr="00694A10" w:rsidRDefault="00AD40C3" w:rsidP="00AD40C3">
      <w:pPr>
        <w:rPr>
          <w:b/>
          <w:noProof/>
          <w:lang w:eastAsia="it-CH"/>
        </w:rPr>
      </w:pPr>
      <w:r w:rsidRPr="00694A10">
        <w:rPr>
          <w:b/>
          <w:noProof/>
          <w:lang w:eastAsia="it-CH"/>
        </w:rPr>
        <w:t xml:space="preserve">Inserimento di </w:t>
      </w:r>
      <w:r>
        <w:rPr>
          <w:b/>
          <w:noProof/>
          <w:lang w:eastAsia="it-CH"/>
        </w:rPr>
        <w:t xml:space="preserve">articoli </w:t>
      </w:r>
      <w:r>
        <w:rPr>
          <w:b/>
          <w:noProof/>
          <w:lang w:eastAsia="it-CH"/>
        </w:rPr>
        <w:drawing>
          <wp:inline distT="0" distB="0" distL="0" distR="0" wp14:anchorId="75B90FC7" wp14:editId="579F35E9">
            <wp:extent cx="203175" cy="203175"/>
            <wp:effectExtent l="0" t="0" r="6985" b="6985"/>
            <wp:docPr id="98" name="Immagin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Articolo16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it-CH"/>
        </w:rPr>
        <w:t xml:space="preserve">  e prestazioni </w:t>
      </w:r>
      <w:r>
        <w:rPr>
          <w:b/>
          <w:noProof/>
          <w:lang w:eastAsia="it-CH"/>
        </w:rPr>
        <w:drawing>
          <wp:inline distT="0" distB="0" distL="0" distR="0" wp14:anchorId="11E405C9" wp14:editId="73BEB733">
            <wp:extent cx="169200" cy="169200"/>
            <wp:effectExtent l="0" t="0" r="2540" b="2540"/>
            <wp:docPr id="99" name="Immagin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restazione16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9200" cy="1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C3" w:rsidRDefault="00AD40C3" w:rsidP="009901B1">
      <w:pPr>
        <w:pStyle w:val="Numeroelenco"/>
        <w:numPr>
          <w:ilvl w:val="0"/>
          <w:numId w:val="17"/>
        </w:numPr>
        <w:rPr>
          <w:noProof/>
          <w:lang w:eastAsia="it-CH"/>
        </w:rPr>
      </w:pPr>
      <w:r>
        <w:rPr>
          <w:noProof/>
          <w:lang w:eastAsia="it-CH"/>
        </w:rPr>
        <w:t>Inserire il materiale dal catalogo utilizzano il campo “</w:t>
      </w:r>
      <w:r w:rsidRPr="00E02049">
        <w:rPr>
          <w:noProof/>
          <w:color w:val="0070C0"/>
          <w:lang w:eastAsia="it-CH"/>
        </w:rPr>
        <w:t>Articolo</w:t>
      </w:r>
      <w:r>
        <w:rPr>
          <w:noProof/>
          <w:lang w:eastAsia="it-CH"/>
        </w:rPr>
        <w:t xml:space="preserve">” o scegliendolo dalla lista disponibile premendo il tasto “Visualizza catalogo” ( </w:t>
      </w:r>
      <w:r>
        <w:rPr>
          <w:noProof/>
          <w:lang w:eastAsia="it-CH"/>
        </w:rPr>
        <w:drawing>
          <wp:inline distT="0" distB="0" distL="0" distR="0" wp14:anchorId="76870ECB" wp14:editId="364F77E9">
            <wp:extent cx="152400" cy="152400"/>
            <wp:effectExtent l="0" t="0" r="0" b="0"/>
            <wp:docPr id="100" name="Immagin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Attivita16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)</w:t>
      </w:r>
    </w:p>
    <w:p w:rsidR="00AD40C3" w:rsidRDefault="00AD40C3" w:rsidP="00AD40C3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Modificare e/o aggiungere del testo di descrizione nella casella a discesa del campo “</w:t>
      </w:r>
      <w:r w:rsidRPr="007E5049">
        <w:rPr>
          <w:noProof/>
          <w:color w:val="0070C0"/>
          <w:lang w:eastAsia="it-CH"/>
        </w:rPr>
        <w:t>Descrizione</w:t>
      </w:r>
      <w:r w:rsidR="00BA573E">
        <w:rPr>
          <w:noProof/>
          <w:color w:val="0070C0"/>
          <w:lang w:eastAsia="it-CH"/>
        </w:rPr>
        <w:t>”</w:t>
      </w:r>
      <w:r>
        <w:rPr>
          <w:noProof/>
          <w:lang w:eastAsia="it-CH"/>
        </w:rPr>
        <w:t>.</w:t>
      </w:r>
    </w:p>
    <w:p w:rsidR="00AD40C3" w:rsidRDefault="00AD40C3" w:rsidP="00AD40C3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Inserire la quantità desiderada (a dipendenza delle impostazioni del materiale, sarà possibile modificare o meno il campo “</w:t>
      </w:r>
      <w:r w:rsidRPr="007E5049">
        <w:rPr>
          <w:noProof/>
          <w:color w:val="0070C0"/>
          <w:lang w:eastAsia="it-CH"/>
        </w:rPr>
        <w:t>Unità</w:t>
      </w:r>
      <w:r>
        <w:rPr>
          <w:noProof/>
          <w:lang w:eastAsia="it-CH"/>
        </w:rPr>
        <w:t>”).</w:t>
      </w:r>
    </w:p>
    <w:p w:rsidR="00AD40C3" w:rsidRDefault="00AD40C3" w:rsidP="00AD40C3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Inserire il valore unitario o l’importo complessivo, è inoltre possibile intervenire direttamente sul campo “</w:t>
      </w:r>
      <w:r w:rsidRPr="007E5049">
        <w:rPr>
          <w:noProof/>
          <w:color w:val="0070C0"/>
          <w:lang w:eastAsia="it-CH"/>
        </w:rPr>
        <w:t>Totale</w:t>
      </w:r>
      <w:r>
        <w:rPr>
          <w:noProof/>
          <w:lang w:eastAsia="it-CH"/>
        </w:rPr>
        <w:t>” (compreso di IVA)</w:t>
      </w:r>
      <w:r>
        <w:rPr>
          <w:noProof/>
          <w:lang w:eastAsia="it-CH"/>
        </w:rPr>
        <w:br/>
        <w:t>Se si lavora con prodotti è disponibile anche il campo “</w:t>
      </w:r>
      <w:r w:rsidRPr="007E5049">
        <w:rPr>
          <w:noProof/>
          <w:color w:val="0070C0"/>
          <w:lang w:eastAsia="it-CH"/>
        </w:rPr>
        <w:t>Totale progetto</w:t>
      </w:r>
      <w:r>
        <w:rPr>
          <w:noProof/>
          <w:lang w:eastAsia="it-CH"/>
        </w:rPr>
        <w:t>” per la visualizzazione del totale progetto sull’ordine.</w:t>
      </w:r>
    </w:p>
    <w:p w:rsidR="00AD40C3" w:rsidRDefault="00AD40C3" w:rsidP="00AD40C3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Oltre ad uno sconto in % applicabile ad ogni singola voce, è possibile applicare uno sconto o/e ribasso al totale dell’ordine.</w:t>
      </w:r>
    </w:p>
    <w:p w:rsidR="00AD40C3" w:rsidRDefault="00AD40C3" w:rsidP="00AD40C3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</w:p>
    <w:p w:rsidR="00E02049" w:rsidRDefault="00E02049" w:rsidP="00E02049">
      <w:pPr>
        <w:pStyle w:val="Titolo3"/>
        <w:rPr>
          <w:lang w:eastAsia="it-CH"/>
        </w:rPr>
      </w:pPr>
      <w:bookmarkStart w:id="33" w:name="_Toc501533473"/>
      <w:r>
        <w:rPr>
          <w:lang w:eastAsia="it-CH"/>
        </w:rPr>
        <w:lastRenderedPageBreak/>
        <w:t>Confermare un</w:t>
      </w:r>
      <w:r w:rsidR="00000B10">
        <w:rPr>
          <w:lang w:eastAsia="it-CH"/>
        </w:rPr>
        <w:t>a comanda</w:t>
      </w:r>
      <w:r>
        <w:rPr>
          <w:lang w:eastAsia="it-CH"/>
        </w:rPr>
        <w:t xml:space="preserve"> </w:t>
      </w:r>
      <w:r w:rsidR="00000B10">
        <w:rPr>
          <w:lang w:eastAsia="it-CH"/>
        </w:rPr>
        <w:t>(</w:t>
      </w:r>
      <w:r>
        <w:rPr>
          <w:lang w:eastAsia="it-CH"/>
        </w:rPr>
        <w:t xml:space="preserve">ordine </w:t>
      </w:r>
      <w:r w:rsidR="00000B10">
        <w:rPr>
          <w:lang w:eastAsia="it-CH"/>
        </w:rPr>
        <w:t>fornitore)</w:t>
      </w:r>
      <w:bookmarkEnd w:id="33"/>
    </w:p>
    <w:p w:rsidR="00E02049" w:rsidRDefault="00000B10" w:rsidP="00E02049">
      <w:pPr>
        <w:rPr>
          <w:lang w:eastAsia="it-CH"/>
        </w:rPr>
      </w:pPr>
      <w:r>
        <w:rPr>
          <w:lang w:eastAsia="it-CH"/>
        </w:rPr>
        <w:t>Una volta ricevuta la conferma da parte del cliente è possibile confermare la comanda.</w:t>
      </w:r>
    </w:p>
    <w:p w:rsidR="00E02049" w:rsidRPr="00EE107D" w:rsidRDefault="00E02049" w:rsidP="00E02049">
      <w:pPr>
        <w:rPr>
          <w:b/>
          <w:lang w:eastAsia="it-CH"/>
        </w:rPr>
      </w:pPr>
      <w:r w:rsidRPr="00EE107D">
        <w:rPr>
          <w:b/>
          <w:lang w:eastAsia="it-CH"/>
        </w:rPr>
        <w:t>Procedura</w:t>
      </w:r>
    </w:p>
    <w:p w:rsidR="00E02049" w:rsidRDefault="00E02049" w:rsidP="009901B1">
      <w:pPr>
        <w:pStyle w:val="Numeroelenco"/>
        <w:numPr>
          <w:ilvl w:val="0"/>
          <w:numId w:val="18"/>
        </w:numPr>
        <w:rPr>
          <w:lang w:eastAsia="it-CH"/>
        </w:rPr>
      </w:pPr>
      <w:r>
        <w:t xml:space="preserve">Selezionare o aprire </w:t>
      </w:r>
      <w:r w:rsidR="00000B10">
        <w:t>la comanda</w:t>
      </w:r>
      <w:r>
        <w:t xml:space="preserve"> desiderata.</w:t>
      </w:r>
    </w:p>
    <w:p w:rsidR="00E02049" w:rsidRDefault="00E02049" w:rsidP="009901B1">
      <w:pPr>
        <w:pStyle w:val="Numeroelenco"/>
        <w:numPr>
          <w:ilvl w:val="0"/>
          <w:numId w:val="6"/>
        </w:numPr>
        <w:rPr>
          <w:lang w:eastAsia="it-CH"/>
        </w:rPr>
      </w:pPr>
      <w:r>
        <w:t>Dalla barra degli strumenti, cliccare il pulsante</w:t>
      </w:r>
      <w:r>
        <w:br/>
      </w:r>
      <w:r>
        <w:rPr>
          <w:noProof/>
        </w:rPr>
        <w:drawing>
          <wp:inline distT="0" distB="0" distL="0" distR="0" wp14:anchorId="6DA708E7" wp14:editId="3C0D8585">
            <wp:extent cx="152400" cy="152400"/>
            <wp:effectExtent l="0" t="0" r="0" b="0"/>
            <wp:docPr id="126" name="Immagin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bitore16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Conferma ordine</w:t>
      </w:r>
      <w:r w:rsidR="00000B10">
        <w:t>.</w:t>
      </w:r>
    </w:p>
    <w:p w:rsidR="00E02049" w:rsidRDefault="00E02049" w:rsidP="009901B1">
      <w:pPr>
        <w:pStyle w:val="Numeroelenco"/>
        <w:numPr>
          <w:ilvl w:val="0"/>
          <w:numId w:val="6"/>
        </w:numPr>
        <w:rPr>
          <w:lang w:eastAsia="it-CH"/>
        </w:rPr>
      </w:pPr>
      <w:r>
        <w:t xml:space="preserve">Seguire la procedura guidata, per impostare dettagli, modalità, scadenze dell’ordine. </w:t>
      </w:r>
      <w:r>
        <w:br/>
      </w:r>
      <w:r>
        <w:rPr>
          <w:lang w:eastAsia="it-CH"/>
        </w:rPr>
        <w:br/>
      </w:r>
      <w:r>
        <w:rPr>
          <w:noProof/>
          <w:lang w:eastAsia="it-CH"/>
        </w:rPr>
        <w:drawing>
          <wp:inline distT="0" distB="0" distL="0" distR="0" wp14:anchorId="6DC8260A" wp14:editId="32684EF6">
            <wp:extent cx="3826800" cy="2473200"/>
            <wp:effectExtent l="0" t="0" r="2540" b="3810"/>
            <wp:docPr id="127" name="Immagin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doc_ConfermaOfferta_021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26800" cy="2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49" w:rsidRDefault="00E02049" w:rsidP="00E02049">
      <w:pPr>
        <w:pStyle w:val="Numeroelenco"/>
        <w:numPr>
          <w:ilvl w:val="0"/>
          <w:numId w:val="0"/>
        </w:numPr>
        <w:ind w:left="360" w:hanging="360"/>
        <w:rPr>
          <w:lang w:eastAsia="it-CH"/>
        </w:rPr>
      </w:pPr>
    </w:p>
    <w:p w:rsidR="00E02049" w:rsidRPr="00EE107D" w:rsidRDefault="00E02049" w:rsidP="00E02049">
      <w:pPr>
        <w:rPr>
          <w:lang w:eastAsia="it-CH"/>
        </w:rPr>
      </w:pPr>
    </w:p>
    <w:p w:rsidR="00E02049" w:rsidRPr="00B130BA" w:rsidRDefault="00E02049" w:rsidP="00E02049">
      <w:pPr>
        <w:rPr>
          <w:lang w:eastAsia="it-CH"/>
        </w:rPr>
      </w:pPr>
      <w:r w:rsidRPr="00B130BA">
        <w:rPr>
          <w:lang w:eastAsia="it-CH"/>
        </w:rPr>
        <w:br w:type="page"/>
      </w:r>
    </w:p>
    <w:p w:rsidR="00634B06" w:rsidRDefault="00BD030F" w:rsidP="0050728D">
      <w:pPr>
        <w:pStyle w:val="Titolo3"/>
        <w:rPr>
          <w:lang w:eastAsia="it-CH"/>
        </w:rPr>
      </w:pPr>
      <w:bookmarkStart w:id="34" w:name="_Toc501533474"/>
      <w:r w:rsidRPr="00BD030F">
        <w:rPr>
          <w:lang w:eastAsia="it-CH"/>
        </w:rPr>
        <w:lastRenderedPageBreak/>
        <w:t>Monitoraggio stato comanda</w:t>
      </w:r>
      <w:r w:rsidR="00634B06" w:rsidRPr="00BD030F">
        <w:rPr>
          <w:lang w:eastAsia="it-CH"/>
        </w:rPr>
        <w:t>.</w:t>
      </w:r>
      <w:bookmarkEnd w:id="34"/>
    </w:p>
    <w:p w:rsidR="0050728D" w:rsidRDefault="00E02049" w:rsidP="00634B06">
      <w:pPr>
        <w:rPr>
          <w:noProof/>
          <w:lang w:eastAsia="it-CH"/>
        </w:rPr>
      </w:pPr>
      <w:r>
        <w:rPr>
          <w:lang w:eastAsia="it-CH"/>
        </w:rPr>
        <w:br/>
      </w:r>
      <w:r w:rsidR="00634B06">
        <w:rPr>
          <w:lang w:eastAsia="it-CH"/>
        </w:rPr>
        <w:t>Utilizzare i campi di stato “</w:t>
      </w:r>
      <w:r w:rsidR="00634B06" w:rsidRPr="00634B06">
        <w:rPr>
          <w:color w:val="0070C0"/>
          <w:lang w:eastAsia="it-CH"/>
        </w:rPr>
        <w:t>Comanda</w:t>
      </w:r>
      <w:r w:rsidR="00634B06">
        <w:rPr>
          <w:lang w:eastAsia="it-CH"/>
        </w:rPr>
        <w:t>” e “</w:t>
      </w:r>
      <w:r w:rsidR="00634B06" w:rsidRPr="00634B06">
        <w:rPr>
          <w:color w:val="0070C0"/>
          <w:lang w:eastAsia="it-CH"/>
        </w:rPr>
        <w:t>Consegna</w:t>
      </w:r>
      <w:r w:rsidR="00634B06">
        <w:rPr>
          <w:lang w:eastAsia="it-CH"/>
        </w:rPr>
        <w:t xml:space="preserve">” per tenere traccia dello stato </w:t>
      </w:r>
      <w:r w:rsidR="00BD030F">
        <w:rPr>
          <w:lang w:eastAsia="it-CH"/>
        </w:rPr>
        <w:t xml:space="preserve">degli articoli inseriti nella comanda. Se non visibili, utilizzare il comando “Seleziona colonne” disponibile nel menu della vista ( </w:t>
      </w:r>
      <w:r w:rsidR="00BD030F">
        <w:rPr>
          <w:noProof/>
          <w:lang w:eastAsia="it-CH"/>
        </w:rPr>
        <w:drawing>
          <wp:inline distT="0" distB="0" distL="0" distR="0">
            <wp:extent cx="152400" cy="152400"/>
            <wp:effectExtent l="0" t="0" r="0" b="0"/>
            <wp:docPr id="108" name="Immagin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roprieta1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30F">
        <w:rPr>
          <w:lang w:eastAsia="it-CH"/>
        </w:rPr>
        <w:t xml:space="preserve"> ) e fare doppio click sull</w:t>
      </w:r>
      <w:r w:rsidR="0050728D">
        <w:rPr>
          <w:lang w:eastAsia="it-CH"/>
        </w:rPr>
        <w:t>e</w:t>
      </w:r>
      <w:r w:rsidR="00BD030F">
        <w:rPr>
          <w:lang w:eastAsia="it-CH"/>
        </w:rPr>
        <w:t xml:space="preserve"> colonne </w:t>
      </w:r>
      <w:bookmarkStart w:id="35" w:name="_GoBack"/>
      <w:bookmarkEnd w:id="35"/>
      <w:r w:rsidR="00BD030F">
        <w:rPr>
          <w:lang w:eastAsia="it-CH"/>
        </w:rPr>
        <w:t>“</w:t>
      </w:r>
      <w:r w:rsidR="00BD030F" w:rsidRPr="00634B06">
        <w:rPr>
          <w:color w:val="0070C0"/>
          <w:lang w:eastAsia="it-CH"/>
        </w:rPr>
        <w:t>Comanda</w:t>
      </w:r>
      <w:r w:rsidR="00BD030F">
        <w:rPr>
          <w:lang w:eastAsia="it-CH"/>
        </w:rPr>
        <w:t>” e “</w:t>
      </w:r>
      <w:r w:rsidR="00BD030F" w:rsidRPr="00634B06">
        <w:rPr>
          <w:color w:val="0070C0"/>
          <w:lang w:eastAsia="it-CH"/>
        </w:rPr>
        <w:t>Consegna</w:t>
      </w:r>
      <w:r w:rsidR="00BD030F">
        <w:rPr>
          <w:lang w:eastAsia="it-CH"/>
        </w:rPr>
        <w:t>” dal pannello “Personalizzazione”</w:t>
      </w:r>
      <w:r w:rsidR="0050728D" w:rsidRPr="0050728D">
        <w:rPr>
          <w:noProof/>
          <w:lang w:eastAsia="it-CH"/>
        </w:rPr>
        <w:t xml:space="preserve"> </w:t>
      </w:r>
    </w:p>
    <w:p w:rsidR="00634B06" w:rsidRDefault="0050728D" w:rsidP="00634B06">
      <w:pPr>
        <w:rPr>
          <w:lang w:eastAsia="it-CH"/>
        </w:rPr>
      </w:pPr>
      <w:r>
        <w:rPr>
          <w:noProof/>
          <w:lang w:eastAsia="it-CH"/>
        </w:rPr>
        <w:drawing>
          <wp:inline distT="0" distB="0" distL="0" distR="0" wp14:anchorId="09F4E899" wp14:editId="138BEFF4">
            <wp:extent cx="5199380" cy="1308100"/>
            <wp:effectExtent l="0" t="0" r="1270" b="6350"/>
            <wp:docPr id="111" name="Immagin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30F" w:rsidRPr="00634B06" w:rsidRDefault="0050728D" w:rsidP="00634B06">
      <w:pPr>
        <w:rPr>
          <w:lang w:eastAsia="it-CH"/>
        </w:rPr>
      </w:pPr>
      <w:r>
        <w:rPr>
          <w:lang w:eastAsia="it-CH"/>
        </w:rPr>
        <w:br/>
      </w:r>
      <w:r w:rsidR="00BD030F">
        <w:rPr>
          <w:lang w:eastAsia="it-CH"/>
        </w:rPr>
        <w:t xml:space="preserve">Utilizzare il pulsante “Visualizza stato” </w:t>
      </w:r>
      <w:r>
        <w:rPr>
          <w:noProof/>
          <w:lang w:eastAsia="it-CH"/>
        </w:rPr>
        <w:drawing>
          <wp:inline distT="0" distB="0" distL="0" distR="0">
            <wp:extent cx="152400" cy="152400"/>
            <wp:effectExtent l="0" t="0" r="0" b="0"/>
            <wp:docPr id="113" name="Immagin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gaugestylelinearhorizontal_16x16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it-CH"/>
        </w:rPr>
        <w:t xml:space="preserve"> </w:t>
      </w:r>
      <w:r w:rsidR="00BD030F">
        <w:rPr>
          <w:lang w:eastAsia="it-CH"/>
        </w:rPr>
        <w:t>per visualizzare il pannello riassuntivo del documento.</w:t>
      </w:r>
      <w:r w:rsidRPr="0050728D">
        <w:rPr>
          <w:noProof/>
          <w:lang w:eastAsia="it-CH"/>
        </w:rPr>
        <w:t xml:space="preserve"> </w:t>
      </w:r>
      <w:r>
        <w:rPr>
          <w:noProof/>
          <w:lang w:eastAsia="it-CH"/>
        </w:rPr>
        <w:br/>
      </w:r>
      <w:r>
        <w:rPr>
          <w:noProof/>
          <w:lang w:eastAsia="it-CH"/>
        </w:rPr>
        <w:br/>
      </w:r>
      <w:r>
        <w:rPr>
          <w:noProof/>
          <w:lang w:eastAsia="it-CH"/>
        </w:rPr>
        <w:drawing>
          <wp:inline distT="0" distB="0" distL="0" distR="0" wp14:anchorId="5C737592" wp14:editId="54724EC2">
            <wp:extent cx="5199380" cy="223520"/>
            <wp:effectExtent l="0" t="0" r="1270" b="5080"/>
            <wp:docPr id="112" name="Immagin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840" w:rsidRPr="00E54840" w:rsidRDefault="00E54840" w:rsidP="00E54840">
      <w:pPr>
        <w:rPr>
          <w:lang w:eastAsia="it-CH"/>
        </w:rPr>
      </w:pPr>
    </w:p>
    <w:p w:rsidR="0050728D" w:rsidRDefault="0050728D" w:rsidP="0050728D">
      <w:pPr>
        <w:pStyle w:val="Titolo3"/>
        <w:rPr>
          <w:lang w:eastAsia="it-CH"/>
        </w:rPr>
      </w:pPr>
      <w:bookmarkStart w:id="36" w:name="_Toc501533475"/>
      <w:r>
        <w:rPr>
          <w:lang w:eastAsia="it-CH"/>
        </w:rPr>
        <w:t>Osservazioni</w:t>
      </w:r>
      <w:bookmarkEnd w:id="36"/>
    </w:p>
    <w:p w:rsidR="0050728D" w:rsidRDefault="0050728D" w:rsidP="0050728D">
      <w:pPr>
        <w:rPr>
          <w:lang w:eastAsia="it-CH"/>
        </w:rPr>
      </w:pPr>
      <w:r>
        <w:rPr>
          <w:lang w:eastAsia="it-CH"/>
        </w:rPr>
        <w:t>La procedura guidata di comanda materiale, visualizzerà unicamente il materiale non ordinato e, che abbia un ordine cliente, in caso la procedura guidata venga avviata da una produzione.</w:t>
      </w:r>
      <w:r>
        <w:rPr>
          <w:lang w:eastAsia="it-CH"/>
        </w:rPr>
        <w:br/>
        <w:t>È possibile comandare materiale per una produzione, unicamente se questa è stata avviata (tramite procedura guidata o manualmente)</w:t>
      </w:r>
    </w:p>
    <w:p w:rsidR="00000B10" w:rsidRDefault="00000B10" w:rsidP="00000B10">
      <w:pPr>
        <w:rPr>
          <w:noProof/>
          <w:lang w:eastAsia="it-CH"/>
        </w:rPr>
      </w:pPr>
      <w:r>
        <w:rPr>
          <w:b/>
          <w:noProof/>
          <w:lang w:eastAsia="it-CH"/>
        </w:rPr>
        <w:br/>
      </w:r>
      <w:r w:rsidRPr="00F319C4">
        <w:rPr>
          <w:b/>
          <w:noProof/>
          <w:lang w:eastAsia="it-CH"/>
        </w:rPr>
        <w:t>Comandi</w:t>
      </w:r>
      <w:r>
        <w:rPr>
          <w:b/>
          <w:noProof/>
          <w:lang w:eastAsia="it-CH"/>
        </w:rPr>
        <w:t xml:space="preserve"> disponibili</w:t>
      </w:r>
    </w:p>
    <w:p w:rsidR="00000B10" w:rsidRDefault="00000B10" w:rsidP="00000B10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  <w:r w:rsidRPr="00E803E5">
        <w:rPr>
          <w:noProof/>
        </w:rPr>
        <w:drawing>
          <wp:inline distT="0" distB="0" distL="0" distR="0" wp14:anchorId="1EEB6F4F" wp14:editId="4919F706">
            <wp:extent cx="182880" cy="182880"/>
            <wp:effectExtent l="0" t="0" r="7620" b="7620"/>
            <wp:docPr id="107" name="Immagin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 </w:t>
      </w:r>
      <w:r>
        <w:rPr>
          <w:b/>
          <w:noProof/>
          <w:lang w:eastAsia="it-CH"/>
        </w:rPr>
        <w:t>Conferma d’ordine</w:t>
      </w:r>
      <w:r>
        <w:rPr>
          <w:noProof/>
          <w:lang w:eastAsia="it-CH"/>
        </w:rPr>
        <w:t>: Conferma il ricevimento della conferma da parte del fornitore.</w:t>
      </w:r>
    </w:p>
    <w:p w:rsidR="00000B10" w:rsidRDefault="00000B10" w:rsidP="00000B10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  <w:r w:rsidRPr="00E803E5">
        <w:rPr>
          <w:noProof/>
        </w:rPr>
        <w:drawing>
          <wp:inline distT="0" distB="0" distL="0" distR="0" wp14:anchorId="04268C68" wp14:editId="55E5227C">
            <wp:extent cx="180975" cy="180975"/>
            <wp:effectExtent l="0" t="0" r="9525" b="9525"/>
            <wp:docPr id="119" name="Immagin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0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 </w:t>
      </w:r>
      <w:r>
        <w:rPr>
          <w:b/>
          <w:noProof/>
          <w:lang w:eastAsia="it-CH"/>
        </w:rPr>
        <w:t>Entrata merce</w:t>
      </w:r>
      <w:r>
        <w:rPr>
          <w:noProof/>
          <w:lang w:eastAsia="it-CH"/>
        </w:rPr>
        <w:t>: Avvia la procedura guidata per l’entrata merce.</w:t>
      </w:r>
    </w:p>
    <w:p w:rsidR="00000B10" w:rsidRDefault="00000B10" w:rsidP="00000B10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  <w:r w:rsidRPr="00E803E5">
        <w:rPr>
          <w:noProof/>
        </w:rPr>
        <w:drawing>
          <wp:inline distT="0" distB="0" distL="0" distR="0" wp14:anchorId="5268CB6F" wp14:editId="195139BE">
            <wp:extent cx="182880" cy="182880"/>
            <wp:effectExtent l="0" t="0" r="7620" b="7620"/>
            <wp:docPr id="105" name="Immagin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 </w:t>
      </w:r>
      <w:r>
        <w:rPr>
          <w:b/>
          <w:noProof/>
          <w:lang w:eastAsia="it-CH"/>
        </w:rPr>
        <w:t>Registra ordine</w:t>
      </w:r>
      <w:r w:rsidR="00D22F24">
        <w:rPr>
          <w:b/>
          <w:noProof/>
          <w:lang w:eastAsia="it-CH"/>
        </w:rPr>
        <w:t>*</w:t>
      </w:r>
      <w:r>
        <w:rPr>
          <w:noProof/>
          <w:lang w:eastAsia="it-CH"/>
        </w:rPr>
        <w:t>: Registra la fattura del fornitore relativo all’ordine selezionato.</w:t>
      </w:r>
    </w:p>
    <w:p w:rsidR="00000B10" w:rsidRDefault="00000B10" w:rsidP="00000B10">
      <w:pPr>
        <w:pStyle w:val="Numeroelenco"/>
        <w:numPr>
          <w:ilvl w:val="0"/>
          <w:numId w:val="0"/>
        </w:numPr>
        <w:ind w:left="360" w:hanging="360"/>
        <w:rPr>
          <w:noProof/>
          <w:lang w:eastAsia="it-CH"/>
        </w:rPr>
      </w:pPr>
      <w:r w:rsidRPr="00E803E5">
        <w:rPr>
          <w:noProof/>
        </w:rPr>
        <w:drawing>
          <wp:inline distT="0" distB="0" distL="0" distR="0" wp14:anchorId="5C20EE63" wp14:editId="766626ED">
            <wp:extent cx="180975" cy="180975"/>
            <wp:effectExtent l="0" t="0" r="9525" b="9525"/>
            <wp:docPr id="118" name="Immagin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0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 </w:t>
      </w:r>
      <w:r>
        <w:rPr>
          <w:b/>
          <w:noProof/>
          <w:lang w:eastAsia="it-CH"/>
        </w:rPr>
        <w:t>Convalida prezzi</w:t>
      </w:r>
      <w:r>
        <w:rPr>
          <w:noProof/>
          <w:lang w:eastAsia="it-CH"/>
        </w:rPr>
        <w:t>: Confronta i costi</w:t>
      </w:r>
      <w:r w:rsidR="00D22F24">
        <w:rPr>
          <w:noProof/>
          <w:lang w:eastAsia="it-CH"/>
        </w:rPr>
        <w:t xml:space="preserve"> della comanda con i costi di </w:t>
      </w:r>
      <w:r>
        <w:rPr>
          <w:noProof/>
          <w:lang w:eastAsia="it-CH"/>
        </w:rPr>
        <w:t>produzione.</w:t>
      </w:r>
    </w:p>
    <w:p w:rsidR="00000B10" w:rsidRDefault="00000B10" w:rsidP="0050728D">
      <w:pPr>
        <w:rPr>
          <w:lang w:eastAsia="it-CH"/>
        </w:rPr>
      </w:pPr>
    </w:p>
    <w:p w:rsidR="00AD40C3" w:rsidRPr="00692F67" w:rsidRDefault="00AD40C3" w:rsidP="00AD40C3">
      <w:pPr>
        <w:rPr>
          <w:lang w:eastAsia="it-CH"/>
        </w:rPr>
      </w:pPr>
    </w:p>
    <w:p w:rsidR="00AD40C3" w:rsidRPr="00C23386" w:rsidRDefault="00AD40C3" w:rsidP="00AD40C3">
      <w:pPr>
        <w:rPr>
          <w:lang w:eastAsia="it-CH"/>
        </w:rPr>
      </w:pPr>
    </w:p>
    <w:p w:rsidR="00AD40C3" w:rsidRPr="00037095" w:rsidRDefault="00AD40C3" w:rsidP="00AD40C3">
      <w:pPr>
        <w:rPr>
          <w:noProof/>
          <w:lang w:eastAsia="it-CH"/>
        </w:rPr>
      </w:pPr>
      <w:r>
        <w:rPr>
          <w:noProof/>
          <w:lang w:eastAsia="it-CH"/>
        </w:rPr>
        <w:br w:type="page"/>
      </w:r>
    </w:p>
    <w:p w:rsidR="0045667C" w:rsidRPr="00E62200" w:rsidRDefault="00E62200">
      <w:pPr>
        <w:pStyle w:val="Titolo1"/>
      </w:pPr>
      <w:bookmarkStart w:id="37" w:name="_Toc501533476"/>
      <w:r w:rsidRPr="00E62200">
        <w:lastRenderedPageBreak/>
        <w:t>Informazioni di contatto</w:t>
      </w:r>
      <w:bookmarkEnd w:id="37"/>
    </w:p>
    <w:p w:rsidR="0045667C" w:rsidRDefault="00BA739C">
      <w:r>
        <w:t>Per maggiori dettagli o osservazioni in merito al presente documento, potete contattarci a uno dei seguenti recapiti.</w:t>
      </w:r>
    </w:p>
    <w:p w:rsidR="00BA739C" w:rsidRPr="00E62200" w:rsidRDefault="00BA739C"/>
    <w:tbl>
      <w:tblPr>
        <w:tblW w:w="4975" w:type="pct"/>
        <w:tblLook w:val="04A0" w:firstRow="1" w:lastRow="0" w:firstColumn="1" w:lastColumn="0" w:noHBand="0" w:noVBand="1"/>
        <w:tblDescription w:val="Contact Info Table"/>
      </w:tblPr>
      <w:tblGrid>
        <w:gridCol w:w="284"/>
        <w:gridCol w:w="3794"/>
        <w:gridCol w:w="1223"/>
        <w:gridCol w:w="2854"/>
      </w:tblGrid>
      <w:tr w:rsidR="0045667C" w:rsidRPr="006D22CA" w:rsidTr="00D22F24">
        <w:tc>
          <w:tcPr>
            <w:tcW w:w="174" w:type="pct"/>
          </w:tcPr>
          <w:p w:rsidR="0045667C" w:rsidRPr="00E62200" w:rsidRDefault="0045667C"/>
        </w:tc>
        <w:tc>
          <w:tcPr>
            <w:tcW w:w="2326" w:type="pct"/>
          </w:tcPr>
          <w:p w:rsidR="0045667C" w:rsidRPr="00E62200" w:rsidRDefault="00000B10">
            <w:pPr>
              <w:pStyle w:val="Testotabella"/>
              <w:rPr>
                <w:rStyle w:val="Enfasigrassetto"/>
              </w:rPr>
            </w:pPr>
            <w:r>
              <w:rPr>
                <w:rStyle w:val="Enfasigrassetto"/>
              </w:rPr>
              <w:t>Leonardo Gruosso</w:t>
            </w:r>
          </w:p>
          <w:p w:rsidR="0045667C" w:rsidRPr="00000B10" w:rsidRDefault="00000B10">
            <w:pPr>
              <w:pStyle w:val="Testotabella"/>
              <w:rPr>
                <w:lang w:val="en-US"/>
              </w:rPr>
            </w:pPr>
            <w:r w:rsidRPr="00000B10">
              <w:rPr>
                <w:lang w:val="en-US"/>
              </w:rPr>
              <w:t>NS Net Source Sagl</w:t>
            </w:r>
          </w:p>
          <w:p w:rsidR="0045667C" w:rsidRPr="00000B10" w:rsidRDefault="00E62200">
            <w:pPr>
              <w:pStyle w:val="Testotabella"/>
              <w:rPr>
                <w:lang w:val="en-US"/>
              </w:rPr>
            </w:pPr>
            <w:r w:rsidRPr="00000B10">
              <w:rPr>
                <w:rStyle w:val="Enfasigrassetto"/>
                <w:lang w:val="en-US"/>
              </w:rPr>
              <w:t>Tel.</w:t>
            </w:r>
            <w:r w:rsidRPr="00000B10">
              <w:rPr>
                <w:lang w:val="en-US"/>
              </w:rPr>
              <w:t xml:space="preserve"> </w:t>
            </w:r>
            <w:r w:rsidR="00000B10" w:rsidRPr="00000B10">
              <w:rPr>
                <w:lang w:val="en-US"/>
              </w:rPr>
              <w:t>+4</w:t>
            </w:r>
            <w:r w:rsidR="00000B10">
              <w:rPr>
                <w:lang w:val="en-US"/>
              </w:rPr>
              <w:t>1 220 06 29</w:t>
            </w:r>
          </w:p>
          <w:p w:rsidR="0045667C" w:rsidRPr="00000B10" w:rsidRDefault="00073CFC" w:rsidP="00073CFC">
            <w:pPr>
              <w:rPr>
                <w:lang w:val="en-US"/>
              </w:rPr>
            </w:pPr>
            <w:r w:rsidRPr="00000B10">
              <w:rPr>
                <w:rStyle w:val="Enfasigrassetto"/>
                <w:lang w:val="en-US"/>
              </w:rPr>
              <w:t xml:space="preserve">Mail </w:t>
            </w:r>
            <w:r w:rsidR="00000B10" w:rsidRPr="00000B10">
              <w:rPr>
                <w:rStyle w:val="Enfasigrassetto"/>
                <w:b w:val="0"/>
                <w:lang w:val="en-US"/>
              </w:rPr>
              <w:t>info@nsource.</w:t>
            </w:r>
            <w:r w:rsidR="00000B10">
              <w:rPr>
                <w:rStyle w:val="Enfasigrassetto"/>
                <w:b w:val="0"/>
                <w:lang w:val="en-US"/>
              </w:rPr>
              <w:t>ch</w:t>
            </w:r>
          </w:p>
        </w:tc>
        <w:tc>
          <w:tcPr>
            <w:tcW w:w="750" w:type="pct"/>
          </w:tcPr>
          <w:p w:rsidR="0045667C" w:rsidRPr="00000B10" w:rsidRDefault="0045667C">
            <w:pPr>
              <w:rPr>
                <w:lang w:val="en-US"/>
              </w:rPr>
            </w:pPr>
          </w:p>
        </w:tc>
        <w:tc>
          <w:tcPr>
            <w:tcW w:w="1750" w:type="pct"/>
          </w:tcPr>
          <w:p w:rsidR="0045667C" w:rsidRPr="00E62200" w:rsidRDefault="0045667C" w:rsidP="00073CFC">
            <w:pPr>
              <w:pStyle w:val="Testotabella"/>
            </w:pPr>
          </w:p>
        </w:tc>
      </w:tr>
      <w:tr w:rsidR="0045667C" w:rsidRPr="006D22CA" w:rsidTr="00D22F24">
        <w:tc>
          <w:tcPr>
            <w:tcW w:w="174" w:type="pct"/>
          </w:tcPr>
          <w:p w:rsidR="0045667C" w:rsidRPr="00E62200" w:rsidRDefault="0045667C">
            <w:pPr>
              <w:pStyle w:val="Nessunaspaziatura"/>
            </w:pPr>
          </w:p>
        </w:tc>
        <w:tc>
          <w:tcPr>
            <w:tcW w:w="2326" w:type="pct"/>
          </w:tcPr>
          <w:p w:rsidR="0045667C" w:rsidRPr="00E62200" w:rsidRDefault="0045667C">
            <w:pPr>
              <w:pStyle w:val="Testotabella"/>
            </w:pPr>
          </w:p>
        </w:tc>
        <w:tc>
          <w:tcPr>
            <w:tcW w:w="750" w:type="pct"/>
          </w:tcPr>
          <w:p w:rsidR="0045667C" w:rsidRPr="00E62200" w:rsidRDefault="0045667C">
            <w:pPr>
              <w:pStyle w:val="Nessunaspaziatura"/>
            </w:pPr>
          </w:p>
        </w:tc>
        <w:tc>
          <w:tcPr>
            <w:tcW w:w="1750" w:type="pct"/>
          </w:tcPr>
          <w:p w:rsidR="0045667C" w:rsidRPr="00E62200" w:rsidRDefault="0045667C">
            <w:pPr>
              <w:pStyle w:val="Testotabella"/>
            </w:pPr>
          </w:p>
        </w:tc>
      </w:tr>
      <w:tr w:rsidR="0045667C" w:rsidRPr="006D22CA" w:rsidTr="00D22F24">
        <w:tc>
          <w:tcPr>
            <w:tcW w:w="174" w:type="pct"/>
          </w:tcPr>
          <w:p w:rsidR="0045667C" w:rsidRDefault="0045667C">
            <w:pPr>
              <w:rPr>
                <w:noProof/>
                <w:lang w:val="lv-LV" w:eastAsia="lv-LV"/>
              </w:rPr>
            </w:pPr>
          </w:p>
          <w:p w:rsidR="00BA739C" w:rsidRDefault="00BA739C">
            <w:pPr>
              <w:rPr>
                <w:noProof/>
                <w:lang w:val="lv-LV" w:eastAsia="lv-LV"/>
              </w:rPr>
            </w:pPr>
          </w:p>
          <w:p w:rsidR="00BA739C" w:rsidRPr="00E62200" w:rsidRDefault="00BA739C"/>
        </w:tc>
        <w:tc>
          <w:tcPr>
            <w:tcW w:w="2326" w:type="pct"/>
          </w:tcPr>
          <w:p w:rsidR="0045667C" w:rsidRPr="00E62200" w:rsidRDefault="0045667C">
            <w:pPr>
              <w:pStyle w:val="Testotabella"/>
            </w:pPr>
          </w:p>
        </w:tc>
        <w:tc>
          <w:tcPr>
            <w:tcW w:w="750" w:type="pct"/>
          </w:tcPr>
          <w:p w:rsidR="0045667C" w:rsidRPr="00E62200" w:rsidRDefault="0045667C"/>
        </w:tc>
        <w:tc>
          <w:tcPr>
            <w:tcW w:w="1750" w:type="pct"/>
          </w:tcPr>
          <w:p w:rsidR="0045667C" w:rsidRPr="00E62200" w:rsidRDefault="0045667C">
            <w:pPr>
              <w:pStyle w:val="Testotabella"/>
            </w:pPr>
          </w:p>
        </w:tc>
      </w:tr>
    </w:tbl>
    <w:p w:rsidR="0045667C" w:rsidRPr="00E62200" w:rsidRDefault="0045667C"/>
    <w:p w:rsidR="0045667C" w:rsidRPr="00E62200" w:rsidRDefault="00073CFC">
      <w:pPr>
        <w:pStyle w:val="Titolo1"/>
        <w:pageBreakBefore w:val="0"/>
      </w:pPr>
      <w:bookmarkStart w:id="38" w:name="_Toc501533477"/>
      <w:r>
        <w:t>5Stelle SA</w:t>
      </w:r>
      <w:bookmarkEnd w:id="38"/>
    </w:p>
    <w:p w:rsidR="0045667C" w:rsidRPr="00E62200" w:rsidRDefault="00AE0B29">
      <w:pPr>
        <w:pStyle w:val="Testotabella"/>
        <w:rPr>
          <w:rStyle w:val="Enfasigrassetto"/>
        </w:rPr>
      </w:pPr>
      <w:r>
        <w:rPr>
          <w:noProof/>
          <w:lang w:val="lv-LV" w:eastAsia="lv-LV"/>
        </w:rPr>
        <w:drawing>
          <wp:anchor distT="0" distB="0" distL="114300" distR="114300" simplePos="0" relativeHeight="251676672" behindDoc="0" locked="0" layoutInCell="1" allowOverlap="1" wp14:anchorId="7AFB04F2" wp14:editId="0AF9BB91">
            <wp:simplePos x="0" y="0"/>
            <wp:positionH relativeFrom="margin">
              <wp:posOffset>2842895</wp:posOffset>
            </wp:positionH>
            <wp:positionV relativeFrom="line">
              <wp:posOffset>33655</wp:posOffset>
            </wp:positionV>
            <wp:extent cx="2354580" cy="471805"/>
            <wp:effectExtent l="0" t="0" r="7620" b="444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471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Style w:val="Enfasigrassetto"/>
          </w:rPr>
          <w:alias w:val="Società"/>
          <w:tag w:val=""/>
          <w:id w:val="1877888041"/>
          <w:placeholder>
            <w:docPart w:val="D84FBE49B09E4D8B9140A2DA4C982EC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037095">
            <w:rPr>
              <w:rStyle w:val="Enfasigrassetto"/>
            </w:rPr>
            <w:t>5Stelle SA</w:t>
          </w:r>
        </w:sdtContent>
      </w:sdt>
    </w:p>
    <w:p w:rsidR="0045667C" w:rsidRPr="00E62200" w:rsidRDefault="00064049">
      <w:pPr>
        <w:pStyle w:val="Testotabella"/>
      </w:pPr>
      <w:sdt>
        <w:sdtPr>
          <w:alias w:val="Indirizzo"/>
          <w:tag w:val="Indirizzo"/>
          <w:id w:val="84583310"/>
          <w:placeholder>
            <w:docPart w:val="AFF079E8B3134D94BDB81432687CBF6C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97152B">
            <w:t>Via Cantonale 28</w:t>
          </w:r>
          <w:r w:rsidR="0097152B">
            <w:br/>
            <w:t>6805 Mezzovico</w:t>
          </w:r>
        </w:sdtContent>
      </w:sdt>
    </w:p>
    <w:p w:rsidR="0045667C" w:rsidRPr="00037095" w:rsidRDefault="00E62200">
      <w:pPr>
        <w:pStyle w:val="Testotabella"/>
        <w:rPr>
          <w:rStyle w:val="Enfasigrassetto"/>
          <w:lang w:val="en-US"/>
        </w:rPr>
      </w:pPr>
      <w:r w:rsidRPr="00037095">
        <w:rPr>
          <w:rStyle w:val="Enfasigrassetto"/>
          <w:lang w:val="en-US"/>
        </w:rPr>
        <w:t>Tel.</w:t>
      </w:r>
      <w:r w:rsidRPr="00037095">
        <w:rPr>
          <w:lang w:val="en-US"/>
        </w:rPr>
        <w:t xml:space="preserve"> </w:t>
      </w:r>
      <w:sdt>
        <w:sdtPr>
          <w:rPr>
            <w:lang w:val="en-US"/>
          </w:rPr>
          <w:alias w:val="Telefono"/>
          <w:tag w:val="Telefono"/>
          <w:id w:val="-635560798"/>
          <w:placeholder>
            <w:docPart w:val="7DF318CD2C0F4C2D8EA89883418D3ED5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97152B" w:rsidRPr="00037095">
            <w:rPr>
              <w:lang w:val="en-US"/>
            </w:rPr>
            <w:t>+41 91 933 05 00</w:t>
          </w:r>
        </w:sdtContent>
      </w:sdt>
    </w:p>
    <w:p w:rsidR="0045667C" w:rsidRPr="00037095" w:rsidRDefault="00E62200">
      <w:pPr>
        <w:pStyle w:val="Testotabella"/>
        <w:rPr>
          <w:rStyle w:val="Enfasigrassetto"/>
          <w:lang w:val="en-US"/>
        </w:rPr>
      </w:pPr>
      <w:r w:rsidRPr="00037095">
        <w:rPr>
          <w:rStyle w:val="Enfasigrassetto"/>
          <w:lang w:val="en-US"/>
        </w:rPr>
        <w:t>Fax</w:t>
      </w:r>
      <w:r w:rsidRPr="00037095">
        <w:rPr>
          <w:lang w:val="en-US"/>
        </w:rPr>
        <w:t xml:space="preserve"> </w:t>
      </w:r>
      <w:sdt>
        <w:sdtPr>
          <w:rPr>
            <w:lang w:val="en-US"/>
          </w:rPr>
          <w:alias w:val="Fax"/>
          <w:tag w:val="Fax"/>
          <w:id w:val="118892319"/>
          <w:placeholder>
            <w:docPart w:val="6DF63631DD054BCE9787474B2738BC5C"/>
          </w:placeholder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Content>
          <w:r w:rsidR="0097152B" w:rsidRPr="00037095">
            <w:rPr>
              <w:lang w:val="en-US"/>
            </w:rPr>
            <w:t>+41 91 933 05 15</w:t>
          </w:r>
        </w:sdtContent>
      </w:sdt>
    </w:p>
    <w:sdt>
      <w:sdtPr>
        <w:rPr>
          <w:lang w:val="en-US"/>
        </w:rPr>
        <w:alias w:val="Sito Web"/>
        <w:tag w:val=""/>
        <w:id w:val="-692000117"/>
        <w:placeholder>
          <w:docPart w:val="97BD07589B944A93801D38A12933BF57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 w:rsidR="0045667C" w:rsidRPr="00037095" w:rsidRDefault="0097152B">
          <w:pPr>
            <w:pStyle w:val="Testotabella"/>
            <w:rPr>
              <w:lang w:val="en-US"/>
            </w:rPr>
          </w:pPr>
          <w:r w:rsidRPr="00037095">
            <w:rPr>
              <w:lang w:val="en-US"/>
            </w:rPr>
            <w:t>www.5stelle.ch</w:t>
          </w:r>
        </w:p>
      </w:sdtContent>
    </w:sdt>
    <w:p w:rsidR="0045667C" w:rsidRPr="00037095" w:rsidRDefault="0045667C">
      <w:pPr>
        <w:spacing w:before="720"/>
        <w:rPr>
          <w:lang w:val="en-US"/>
        </w:rPr>
      </w:pPr>
    </w:p>
    <w:sectPr w:rsidR="0045667C" w:rsidRPr="00037095" w:rsidSect="00694A10">
      <w:headerReference w:type="default" r:id="rId60"/>
      <w:pgSz w:w="11907" w:h="16839" w:code="1"/>
      <w:pgMar w:top="1148" w:right="700" w:bottom="2296" w:left="3011" w:header="1148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08A" w:rsidRDefault="0045408A">
      <w:pPr>
        <w:spacing w:after="0" w:line="240" w:lineRule="auto"/>
      </w:pPr>
      <w:r>
        <w:separator/>
      </w:r>
    </w:p>
    <w:p w:rsidR="0045408A" w:rsidRDefault="0045408A"/>
    <w:p w:rsidR="0045408A" w:rsidRDefault="0045408A"/>
  </w:endnote>
  <w:endnote w:type="continuationSeparator" w:id="0">
    <w:p w:rsidR="0045408A" w:rsidRDefault="0045408A">
      <w:pPr>
        <w:spacing w:after="0" w:line="240" w:lineRule="auto"/>
      </w:pPr>
      <w:r>
        <w:continuationSeparator/>
      </w:r>
    </w:p>
    <w:p w:rsidR="0045408A" w:rsidRDefault="0045408A"/>
    <w:p w:rsidR="0045408A" w:rsidRDefault="004540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049" w:rsidRPr="00694A10" w:rsidRDefault="00064049" w:rsidP="00694A10">
    <w:pPr>
      <w:pStyle w:val="Pidipagina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08A" w:rsidRDefault="0045408A">
      <w:pPr>
        <w:spacing w:after="0" w:line="240" w:lineRule="auto"/>
      </w:pPr>
      <w:r>
        <w:separator/>
      </w:r>
    </w:p>
    <w:p w:rsidR="0045408A" w:rsidRDefault="0045408A"/>
    <w:p w:rsidR="0045408A" w:rsidRDefault="0045408A"/>
  </w:footnote>
  <w:footnote w:type="continuationSeparator" w:id="0">
    <w:p w:rsidR="0045408A" w:rsidRDefault="0045408A">
      <w:pPr>
        <w:spacing w:after="0" w:line="240" w:lineRule="auto"/>
      </w:pPr>
      <w:r>
        <w:continuationSeparator/>
      </w:r>
    </w:p>
    <w:p w:rsidR="0045408A" w:rsidRDefault="0045408A"/>
    <w:p w:rsidR="0045408A" w:rsidRDefault="004540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20"/>
      <w:gridCol w:w="279"/>
      <w:gridCol w:w="8208"/>
    </w:tblGrid>
    <w:tr w:rsidR="00064049">
      <w:trPr>
        <w:trHeight w:hRule="exact" w:val="720"/>
        <w:jc w:val="right"/>
      </w:trPr>
      <w:tc>
        <w:tcPr>
          <w:tcW w:w="2088" w:type="dxa"/>
          <w:vAlign w:val="bottom"/>
        </w:tcPr>
        <w:p w:rsidR="00064049" w:rsidRDefault="00064049" w:rsidP="00B02A81">
          <w:pPr>
            <w:pStyle w:val="Intestazione"/>
          </w:pPr>
        </w:p>
      </w:tc>
      <w:tc>
        <w:tcPr>
          <w:tcW w:w="288" w:type="dxa"/>
          <w:shd w:val="clear" w:color="auto" w:fill="auto"/>
          <w:vAlign w:val="bottom"/>
        </w:tcPr>
        <w:p w:rsidR="00064049" w:rsidRDefault="00064049"/>
      </w:tc>
      <w:tc>
        <w:tcPr>
          <w:tcW w:w="8424" w:type="dxa"/>
          <w:vAlign w:val="bottom"/>
        </w:tcPr>
        <w:p w:rsidR="00064049" w:rsidRDefault="00064049">
          <w:pPr>
            <w:pStyle w:val="Intestazioneinfo"/>
          </w:pPr>
          <w:r>
            <w:t xml:space="preserve">Sommario </w:t>
          </w:r>
          <w:r>
            <w:rPr>
              <w:noProof/>
            </w:rPr>
            <w:drawing>
              <wp:inline distT="0" distB="0" distL="0" distR="0" wp14:anchorId="341A09A9" wp14:editId="65F165A5">
                <wp:extent cx="411480" cy="411480"/>
                <wp:effectExtent l="0" t="0" r="7620" b="7620"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piccolo 106x106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411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</w:tr>
    <w:tr w:rsidR="00064049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064049" w:rsidRDefault="00064049">
          <w:pPr>
            <w:pStyle w:val="Intestazione"/>
          </w:pPr>
        </w:p>
      </w:tc>
      <w:tc>
        <w:tcPr>
          <w:tcW w:w="288" w:type="dxa"/>
          <w:shd w:val="clear" w:color="auto" w:fill="auto"/>
        </w:tcPr>
        <w:p w:rsidR="00064049" w:rsidRDefault="00064049">
          <w:pPr>
            <w:pStyle w:val="Intestazione"/>
          </w:pPr>
        </w:p>
      </w:tc>
      <w:tc>
        <w:tcPr>
          <w:tcW w:w="8424" w:type="dxa"/>
          <w:shd w:val="clear" w:color="auto" w:fill="000000" w:themeFill="text1"/>
        </w:tcPr>
        <w:p w:rsidR="00064049" w:rsidRDefault="00064049">
          <w:pPr>
            <w:pStyle w:val="Intestazione"/>
          </w:pPr>
        </w:p>
      </w:tc>
    </w:tr>
  </w:tbl>
  <w:p w:rsidR="00064049" w:rsidRDefault="0006404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31"/>
      <w:gridCol w:w="281"/>
      <w:gridCol w:w="8195"/>
    </w:tblGrid>
    <w:tr w:rsidR="00064049" w:rsidRPr="00D701B5">
      <w:trPr>
        <w:trHeight w:hRule="exact" w:val="720"/>
        <w:jc w:val="right"/>
      </w:trPr>
      <w:tc>
        <w:tcPr>
          <w:tcW w:w="2088" w:type="dxa"/>
          <w:vAlign w:val="bottom"/>
        </w:tcPr>
        <w:p w:rsidR="00064049" w:rsidRDefault="00064049">
          <w:pPr>
            <w:pStyle w:val="Pagina"/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E8B2385" wp14:editId="5ADE6634">
                <wp:simplePos x="0" y="0"/>
                <wp:positionH relativeFrom="column">
                  <wp:posOffset>0</wp:posOffset>
                </wp:positionH>
                <wp:positionV relativeFrom="paragraph">
                  <wp:posOffset>459740</wp:posOffset>
                </wp:positionV>
                <wp:extent cx="411480" cy="411480"/>
                <wp:effectExtent l="0" t="0" r="7620" b="7620"/>
                <wp:wrapSquare wrapText="bothSides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piccolo 106x106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411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 xml:space="preserve">Pag.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2472E1">
            <w:rPr>
              <w:noProof/>
            </w:rPr>
            <w:t>32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064049" w:rsidRDefault="00064049"/>
      </w:tc>
      <w:tc>
        <w:tcPr>
          <w:tcW w:w="8424" w:type="dxa"/>
          <w:vAlign w:val="bottom"/>
        </w:tcPr>
        <w:p w:rsidR="00064049" w:rsidRDefault="00064049" w:rsidP="00BA2C18">
          <w:pPr>
            <w:pStyle w:val="Intestazioneinfo"/>
          </w:pPr>
          <w:r>
            <w:fldChar w:fldCharType="begin"/>
          </w:r>
          <w:r w:rsidRPr="00E62200">
            <w:instrText>If</w:instrText>
          </w:r>
          <w:r>
            <w:fldChar w:fldCharType="begin"/>
          </w:r>
          <w:r w:rsidRPr="00E62200">
            <w:instrText xml:space="preserve"> STYLEREF “</w:instrText>
          </w:r>
          <w:r w:rsidRPr="00BA2C18">
            <w:instrText>Titolo 1</w:instrText>
          </w:r>
          <w:r w:rsidRPr="00E62200">
            <w:instrText xml:space="preserve">”  </w:instrText>
          </w:r>
          <w:r w:rsidR="0083764A">
            <w:fldChar w:fldCharType="separate"/>
          </w:r>
          <w:r w:rsidR="002472E1">
            <w:rPr>
              <w:noProof/>
            </w:rPr>
            <w:instrText>Comanda materiale (ordine fornitore)</w:instrText>
          </w:r>
          <w:r>
            <w:fldChar w:fldCharType="end"/>
          </w:r>
          <w:r w:rsidRPr="00E62200">
            <w:instrText>&lt;&gt; “Error*” “</w:instrText>
          </w:r>
          <w:r>
            <w:fldChar w:fldCharType="begin"/>
          </w:r>
          <w:r w:rsidRPr="00E62200">
            <w:instrText xml:space="preserve"> STYLEREF “</w:instrText>
          </w:r>
          <w:r w:rsidRPr="00BA2C18">
            <w:instrText>Titolo 1</w:instrText>
          </w:r>
          <w:r w:rsidRPr="00E62200">
            <w:instrText xml:space="preserve">”  </w:instrText>
          </w:r>
          <w:r w:rsidR="0083764A">
            <w:fldChar w:fldCharType="separate"/>
          </w:r>
          <w:r w:rsidR="002472E1">
            <w:rPr>
              <w:noProof/>
            </w:rPr>
            <w:instrText>Comanda materiale (ordine fornitore)</w:instrText>
          </w:r>
          <w:r>
            <w:fldChar w:fldCharType="end"/>
          </w:r>
          <w:r w:rsidR="0083764A">
            <w:fldChar w:fldCharType="separate"/>
          </w:r>
          <w:r w:rsidR="002472E1">
            <w:rPr>
              <w:noProof/>
            </w:rPr>
            <w:t>Comanda materiale (ordine fornitore)</w:t>
          </w:r>
          <w:r>
            <w:fldChar w:fldCharType="end"/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5313321D">
                <wp:extent cx="396240" cy="396240"/>
                <wp:effectExtent l="0" t="0" r="3810" b="3810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 piccolo 106x106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240" cy="39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  <w:r>
            <w:br/>
          </w:r>
        </w:p>
        <w:p w:rsidR="00064049" w:rsidRDefault="00064049" w:rsidP="00BA2C18">
          <w:pPr>
            <w:pStyle w:val="Intestazioneinfo"/>
          </w:pPr>
          <w:r>
            <w:br/>
          </w:r>
          <w:r>
            <w:br/>
          </w:r>
        </w:p>
        <w:p w:rsidR="00064049" w:rsidRPr="00E62200" w:rsidRDefault="00064049" w:rsidP="00BA2C18">
          <w:pPr>
            <w:pStyle w:val="Intestazioneinfo"/>
          </w:pPr>
          <w:r>
            <w:br/>
          </w:r>
        </w:p>
      </w:tc>
    </w:tr>
    <w:tr w:rsidR="00064049" w:rsidRPr="00D701B5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064049" w:rsidRPr="00E62200" w:rsidRDefault="00064049">
          <w:pPr>
            <w:rPr>
              <w:sz w:val="10"/>
            </w:rPr>
          </w:pPr>
        </w:p>
      </w:tc>
      <w:tc>
        <w:tcPr>
          <w:tcW w:w="288" w:type="dxa"/>
        </w:tcPr>
        <w:p w:rsidR="00064049" w:rsidRPr="00E62200" w:rsidRDefault="00064049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064049" w:rsidRPr="00E62200" w:rsidRDefault="00064049">
          <w:pPr>
            <w:rPr>
              <w:sz w:val="10"/>
            </w:rPr>
          </w:pPr>
        </w:p>
      </w:tc>
    </w:tr>
  </w:tbl>
  <w:p w:rsidR="00064049" w:rsidRPr="00E62200" w:rsidRDefault="0006404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Puntoelenco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0833355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0B25D5"/>
    <w:multiLevelType w:val="hybridMultilevel"/>
    <w:tmpl w:val="2CD665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F6A45"/>
    <w:multiLevelType w:val="multilevel"/>
    <w:tmpl w:val="0436C7FE"/>
    <w:lvl w:ilvl="0">
      <w:start w:val="1"/>
      <w:numFmt w:val="decimal"/>
      <w:pStyle w:val="Numeroelenco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Numeroelenco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Numeroelenco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Numeroelenco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Numeroelenco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E180EAB"/>
    <w:multiLevelType w:val="hybridMultilevel"/>
    <w:tmpl w:val="E0FCB1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09"/>
  <w:hyphenationZone w:val="2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52B"/>
    <w:rsid w:val="00000B10"/>
    <w:rsid w:val="000022D8"/>
    <w:rsid w:val="000108DF"/>
    <w:rsid w:val="0003089F"/>
    <w:rsid w:val="00037095"/>
    <w:rsid w:val="00043CD7"/>
    <w:rsid w:val="00053E7C"/>
    <w:rsid w:val="00054CBB"/>
    <w:rsid w:val="00057425"/>
    <w:rsid w:val="00064049"/>
    <w:rsid w:val="00066F36"/>
    <w:rsid w:val="00073CFC"/>
    <w:rsid w:val="00085A8D"/>
    <w:rsid w:val="0009088D"/>
    <w:rsid w:val="000B2D30"/>
    <w:rsid w:val="000B4393"/>
    <w:rsid w:val="000B7DDB"/>
    <w:rsid w:val="00102EA7"/>
    <w:rsid w:val="00111DC7"/>
    <w:rsid w:val="001437E5"/>
    <w:rsid w:val="00157A86"/>
    <w:rsid w:val="001A2929"/>
    <w:rsid w:val="001B6F40"/>
    <w:rsid w:val="001B701F"/>
    <w:rsid w:val="001E2981"/>
    <w:rsid w:val="001E5A0A"/>
    <w:rsid w:val="001F55D0"/>
    <w:rsid w:val="002035EF"/>
    <w:rsid w:val="00204051"/>
    <w:rsid w:val="002054AF"/>
    <w:rsid w:val="00225559"/>
    <w:rsid w:val="002472E1"/>
    <w:rsid w:val="00253604"/>
    <w:rsid w:val="0025503A"/>
    <w:rsid w:val="00255EBD"/>
    <w:rsid w:val="00267267"/>
    <w:rsid w:val="0028027C"/>
    <w:rsid w:val="0028631D"/>
    <w:rsid w:val="002B527F"/>
    <w:rsid w:val="00326B79"/>
    <w:rsid w:val="003300C7"/>
    <w:rsid w:val="00333E34"/>
    <w:rsid w:val="003473FC"/>
    <w:rsid w:val="0035203A"/>
    <w:rsid w:val="003746D7"/>
    <w:rsid w:val="0039172B"/>
    <w:rsid w:val="00392A21"/>
    <w:rsid w:val="00395625"/>
    <w:rsid w:val="003A3881"/>
    <w:rsid w:val="003B2EE9"/>
    <w:rsid w:val="003D12A7"/>
    <w:rsid w:val="00406502"/>
    <w:rsid w:val="00407CA7"/>
    <w:rsid w:val="0045408A"/>
    <w:rsid w:val="0045667C"/>
    <w:rsid w:val="00460033"/>
    <w:rsid w:val="004B2FDD"/>
    <w:rsid w:val="004C6B4D"/>
    <w:rsid w:val="00505514"/>
    <w:rsid w:val="0050728D"/>
    <w:rsid w:val="005371C2"/>
    <w:rsid w:val="00582E31"/>
    <w:rsid w:val="005871D9"/>
    <w:rsid w:val="00590852"/>
    <w:rsid w:val="005B461B"/>
    <w:rsid w:val="005C16E0"/>
    <w:rsid w:val="005C7D7B"/>
    <w:rsid w:val="005D7E81"/>
    <w:rsid w:val="00606875"/>
    <w:rsid w:val="0061423E"/>
    <w:rsid w:val="00634B06"/>
    <w:rsid w:val="00692F67"/>
    <w:rsid w:val="00694A10"/>
    <w:rsid w:val="006C575E"/>
    <w:rsid w:val="006D22CA"/>
    <w:rsid w:val="00703443"/>
    <w:rsid w:val="00705558"/>
    <w:rsid w:val="007125F0"/>
    <w:rsid w:val="00756609"/>
    <w:rsid w:val="00771B1B"/>
    <w:rsid w:val="0078528D"/>
    <w:rsid w:val="007859E8"/>
    <w:rsid w:val="00787C10"/>
    <w:rsid w:val="00792CED"/>
    <w:rsid w:val="007C07FB"/>
    <w:rsid w:val="007E5049"/>
    <w:rsid w:val="007E57A4"/>
    <w:rsid w:val="007F0880"/>
    <w:rsid w:val="007F6788"/>
    <w:rsid w:val="00836B96"/>
    <w:rsid w:val="0083764A"/>
    <w:rsid w:val="0084577C"/>
    <w:rsid w:val="00880B76"/>
    <w:rsid w:val="008916BC"/>
    <w:rsid w:val="008C2BC7"/>
    <w:rsid w:val="00910A51"/>
    <w:rsid w:val="00912503"/>
    <w:rsid w:val="00915D55"/>
    <w:rsid w:val="0091702D"/>
    <w:rsid w:val="00950378"/>
    <w:rsid w:val="00953DC6"/>
    <w:rsid w:val="0097152B"/>
    <w:rsid w:val="009901B1"/>
    <w:rsid w:val="009A6639"/>
    <w:rsid w:val="009E4CD1"/>
    <w:rsid w:val="00A03B21"/>
    <w:rsid w:val="00A03BE9"/>
    <w:rsid w:val="00A0487B"/>
    <w:rsid w:val="00A12F95"/>
    <w:rsid w:val="00A323CF"/>
    <w:rsid w:val="00A64D97"/>
    <w:rsid w:val="00A65B4E"/>
    <w:rsid w:val="00A66551"/>
    <w:rsid w:val="00A666D2"/>
    <w:rsid w:val="00A86756"/>
    <w:rsid w:val="00AA32B2"/>
    <w:rsid w:val="00AD27BE"/>
    <w:rsid w:val="00AD40C3"/>
    <w:rsid w:val="00AE0B29"/>
    <w:rsid w:val="00AE7075"/>
    <w:rsid w:val="00AF3BAB"/>
    <w:rsid w:val="00AF550F"/>
    <w:rsid w:val="00AF6C33"/>
    <w:rsid w:val="00B02A81"/>
    <w:rsid w:val="00B130BA"/>
    <w:rsid w:val="00B20DD5"/>
    <w:rsid w:val="00B23FD4"/>
    <w:rsid w:val="00B4628C"/>
    <w:rsid w:val="00B81147"/>
    <w:rsid w:val="00B85BCC"/>
    <w:rsid w:val="00BA0A50"/>
    <w:rsid w:val="00BA2C18"/>
    <w:rsid w:val="00BA573E"/>
    <w:rsid w:val="00BA739C"/>
    <w:rsid w:val="00BC6CBA"/>
    <w:rsid w:val="00BD030F"/>
    <w:rsid w:val="00C00156"/>
    <w:rsid w:val="00C039DE"/>
    <w:rsid w:val="00C23386"/>
    <w:rsid w:val="00C261B1"/>
    <w:rsid w:val="00C264E2"/>
    <w:rsid w:val="00C44010"/>
    <w:rsid w:val="00C50CF6"/>
    <w:rsid w:val="00C932C2"/>
    <w:rsid w:val="00CB08D2"/>
    <w:rsid w:val="00D22F24"/>
    <w:rsid w:val="00D32A66"/>
    <w:rsid w:val="00D33C4C"/>
    <w:rsid w:val="00D34EA0"/>
    <w:rsid w:val="00D37497"/>
    <w:rsid w:val="00D701B5"/>
    <w:rsid w:val="00D93417"/>
    <w:rsid w:val="00DA40CB"/>
    <w:rsid w:val="00DC6CD2"/>
    <w:rsid w:val="00DD3FA5"/>
    <w:rsid w:val="00DE0DB7"/>
    <w:rsid w:val="00DF07C3"/>
    <w:rsid w:val="00DF6238"/>
    <w:rsid w:val="00DF6B45"/>
    <w:rsid w:val="00DF79E6"/>
    <w:rsid w:val="00E02049"/>
    <w:rsid w:val="00E06E7B"/>
    <w:rsid w:val="00E155E1"/>
    <w:rsid w:val="00E30EC6"/>
    <w:rsid w:val="00E36001"/>
    <w:rsid w:val="00E4286C"/>
    <w:rsid w:val="00E54840"/>
    <w:rsid w:val="00E62200"/>
    <w:rsid w:val="00E90CE1"/>
    <w:rsid w:val="00EE107D"/>
    <w:rsid w:val="00EE13AF"/>
    <w:rsid w:val="00EE218C"/>
    <w:rsid w:val="00EE7DE8"/>
    <w:rsid w:val="00EF318D"/>
    <w:rsid w:val="00F035AF"/>
    <w:rsid w:val="00F26576"/>
    <w:rsid w:val="00F319C4"/>
    <w:rsid w:val="00F463C3"/>
    <w:rsid w:val="00F760E8"/>
    <w:rsid w:val="00F765AD"/>
    <w:rsid w:val="00F905EA"/>
    <w:rsid w:val="00F966F2"/>
    <w:rsid w:val="00FA6BD7"/>
    <w:rsid w:val="00FB54C9"/>
    <w:rsid w:val="00FE1E70"/>
    <w:rsid w:val="00FE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F86B4C2"/>
  <w15:docId w15:val="{F7E09659-D283-4975-9650-035D2DD2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it-IT" w:eastAsia="it-IT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463C3"/>
  </w:style>
  <w:style w:type="paragraph" w:styleId="Titolo1">
    <w:name w:val="heading 1"/>
    <w:basedOn w:val="Normale"/>
    <w:next w:val="Normale"/>
    <w:link w:val="Titolo1Carattere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itolo2">
    <w:name w:val="heading 2"/>
    <w:basedOn w:val="Titolo1"/>
    <w:next w:val="Normale"/>
    <w:link w:val="Titolo2Carattere"/>
    <w:uiPriority w:val="1"/>
    <w:unhideWhenUsed/>
    <w:qFormat/>
    <w:pPr>
      <w:keepNext/>
      <w:keepLines/>
      <w:spacing w:before="240" w:after="0"/>
      <w:outlineLvl w:val="1"/>
    </w:pPr>
    <w:rPr>
      <w:b w:val="0"/>
      <w:bCs w:val="0"/>
      <w:sz w:val="28"/>
    </w:rPr>
  </w:style>
  <w:style w:type="paragraph" w:styleId="Titolo3">
    <w:name w:val="heading 3"/>
    <w:basedOn w:val="Normale"/>
    <w:next w:val="Normale"/>
    <w:link w:val="Titolo3Carattere"/>
    <w:uiPriority w:val="1"/>
    <w:unhideWhenUsed/>
    <w:qFormat/>
    <w:rsid w:val="009170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autoRedefine/>
    <w:uiPriority w:val="9"/>
    <w:semiHidden/>
    <w:unhideWhenUsed/>
    <w:qFormat/>
    <w:rsid w:val="00AE0B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F2B0E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autoRedefine/>
    <w:uiPriority w:val="99"/>
    <w:unhideWhenUsed/>
    <w:qFormat/>
    <w:rsid w:val="00AE0B29"/>
    <w:pPr>
      <w:spacing w:after="0" w:line="240" w:lineRule="auto"/>
      <w:ind w:left="29" w:right="144"/>
    </w:pPr>
    <w:rPr>
      <w:color w:val="BF2B0E" w:themeColor="accent1" w:themeShade="BF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0B29"/>
    <w:rPr>
      <w:color w:val="BF2B0E" w:themeColor="accent1" w:themeShade="BF"/>
    </w:rPr>
  </w:style>
  <w:style w:type="paragraph" w:styleId="Sottotitolo">
    <w:name w:val="Subtitle"/>
    <w:basedOn w:val="Normale"/>
    <w:next w:val="Normale"/>
    <w:link w:val="SottotitoloCarattere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Elementografico">
    <w:name w:val="Elemento grafico"/>
    <w:basedOn w:val="Normale"/>
    <w:uiPriority w:val="99"/>
    <w:pPr>
      <w:spacing w:after="80" w:line="240" w:lineRule="auto"/>
      <w:jc w:val="center"/>
    </w:pPr>
  </w:style>
  <w:style w:type="paragraph" w:styleId="Intestazione">
    <w:name w:val="header"/>
    <w:basedOn w:val="Normale"/>
    <w:link w:val="IntestazioneCarattere"/>
    <w:uiPriority w:val="99"/>
    <w:qFormat/>
    <w:pPr>
      <w:spacing w:after="38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color w:val="404040" w:themeColor="text1" w:themeTint="BF"/>
      <w:sz w:val="20"/>
    </w:rPr>
  </w:style>
  <w:style w:type="table" w:styleId="Grigliatabella">
    <w:name w:val="Table Grid"/>
    <w:basedOn w:val="Tabellanormale"/>
    <w:uiPriority w:val="3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Intestazioneinfo">
    <w:name w:val="Intestazione info"/>
    <w:basedOn w:val="Normale"/>
    <w:autoRedefine/>
    <w:uiPriority w:val="2"/>
    <w:qFormat/>
    <w:rsid w:val="00AE0B29"/>
    <w:pPr>
      <w:spacing w:after="60" w:line="240" w:lineRule="auto"/>
      <w:ind w:left="29" w:right="29"/>
      <w:jc w:val="right"/>
    </w:pPr>
    <w:rPr>
      <w:b/>
      <w:bCs/>
      <w:color w:val="BF2B0E" w:themeColor="accent1" w:themeShade="BF"/>
      <w:sz w:val="36"/>
    </w:rPr>
  </w:style>
  <w:style w:type="paragraph" w:customStyle="1" w:styleId="Pagina">
    <w:name w:val="Pagina"/>
    <w:basedOn w:val="Normale"/>
    <w:next w:val="Normale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Titolo">
    <w:name w:val="Title"/>
    <w:basedOn w:val="Normale"/>
    <w:next w:val="Normale"/>
    <w:link w:val="TitoloCarattere"/>
    <w:uiPriority w:val="2"/>
    <w:qFormat/>
    <w:rsid w:val="00AE0B29"/>
    <w:pPr>
      <w:spacing w:after="40" w:line="240" w:lineRule="auto"/>
    </w:pPr>
    <w:rPr>
      <w:rFonts w:asciiTheme="majorHAnsi" w:eastAsiaTheme="majorEastAsia" w:hAnsiTheme="majorHAnsi" w:cstheme="majorBidi"/>
      <w:b/>
      <w:bCs/>
      <w:color w:val="BF2B0E" w:themeColor="accent1" w:themeShade="BF"/>
      <w:sz w:val="200"/>
    </w:rPr>
  </w:style>
  <w:style w:type="character" w:customStyle="1" w:styleId="TitoloCarattere">
    <w:name w:val="Titolo Carattere"/>
    <w:basedOn w:val="Carpredefinitoparagrafo"/>
    <w:link w:val="Titolo"/>
    <w:uiPriority w:val="2"/>
    <w:rsid w:val="00AE0B29"/>
    <w:rPr>
      <w:rFonts w:asciiTheme="majorHAnsi" w:eastAsiaTheme="majorEastAsia" w:hAnsiTheme="majorHAnsi" w:cstheme="majorBidi"/>
      <w:b/>
      <w:bCs/>
      <w:color w:val="BF2B0E" w:themeColor="accent1" w:themeShade="BF"/>
      <w:sz w:val="200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</w:rPr>
  </w:style>
  <w:style w:type="character" w:styleId="Enfasigrassetto">
    <w:name w:val="Strong"/>
    <w:basedOn w:val="Carpredefinitoparagrafo"/>
    <w:uiPriority w:val="10"/>
    <w:qFormat/>
    <w:rPr>
      <w:b/>
      <w:bCs/>
    </w:rPr>
  </w:style>
  <w:style w:type="character" w:customStyle="1" w:styleId="SottotitoloCarattere">
    <w:name w:val="Sottotitolo Carattere"/>
    <w:basedOn w:val="Carpredefinitoparagrafo"/>
    <w:link w:val="Sottotitolo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Sunto">
    <w:name w:val="Sunto"/>
    <w:basedOn w:val="Normale"/>
    <w:autoRedefine/>
    <w:uiPriority w:val="3"/>
    <w:qFormat/>
    <w:rsid w:val="00AE0B29"/>
    <w:pPr>
      <w:spacing w:before="360" w:after="480" w:line="360" w:lineRule="auto"/>
    </w:pPr>
    <w:rPr>
      <w:i/>
      <w:iCs/>
      <w:color w:val="BF2B0E" w:themeColor="accent1" w:themeShade="BF"/>
      <w:kern w:val="20"/>
      <w:sz w:val="28"/>
    </w:rPr>
  </w:style>
  <w:style w:type="paragraph" w:styleId="Nessunaspaziatura">
    <w:name w:val="No Spacing"/>
    <w:link w:val="NessunaspaziaturaCarattere"/>
    <w:uiPriority w:val="1"/>
    <w:unhideWhenUsed/>
    <w:qFormat/>
    <w:pPr>
      <w:spacing w:after="0" w:line="240" w:lineRule="auto"/>
    </w:pPr>
  </w:style>
  <w:style w:type="character" w:styleId="Collegamentoipertestuale">
    <w:name w:val="Hyperlink"/>
    <w:basedOn w:val="Riferimentointenso"/>
    <w:uiPriority w:val="99"/>
    <w:unhideWhenUsed/>
    <w:qFormat/>
    <w:rsid w:val="00AE0B29"/>
    <w:rPr>
      <w:b/>
      <w:bCs/>
      <w:smallCaps/>
      <w:color w:val="BF2B0E" w:themeColor="accent1" w:themeShade="BF"/>
      <w:spacing w:val="5"/>
      <w:u w:val="none"/>
    </w:rPr>
  </w:style>
  <w:style w:type="paragraph" w:styleId="Sommario1">
    <w:name w:val="toc 1"/>
    <w:basedOn w:val="Normale"/>
    <w:next w:val="Normale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Titolo1Carattere">
    <w:name w:val="Titolo 1 Carattere"/>
    <w:basedOn w:val="Carpredefinitoparagrafo"/>
    <w:link w:val="Titolo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itolosommario">
    <w:name w:val="TOC Heading"/>
    <w:basedOn w:val="Titolo1"/>
    <w:next w:val="Normale"/>
    <w:autoRedefine/>
    <w:uiPriority w:val="39"/>
    <w:unhideWhenUsed/>
    <w:qFormat/>
    <w:rsid w:val="00AE0B29"/>
    <w:pPr>
      <w:pBdr>
        <w:bottom w:val="none" w:sz="0" w:space="0" w:color="auto"/>
      </w:pBdr>
      <w:spacing w:before="0" w:after="360"/>
      <w:outlineLvl w:val="9"/>
    </w:pPr>
    <w:rPr>
      <w:color w:val="BF2B0E" w:themeColor="accent1" w:themeShade="BF"/>
      <w:kern w:val="20"/>
      <w:sz w:val="44"/>
    </w:rPr>
  </w:style>
  <w:style w:type="character" w:customStyle="1" w:styleId="Titolo2Carattere">
    <w:name w:val="Titolo 2 Carattere"/>
    <w:basedOn w:val="Carpredefinitoparagrafo"/>
    <w:link w:val="Titolo2"/>
    <w:uiPriority w:val="1"/>
    <w:rsid w:val="005871D9"/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Citazione">
    <w:name w:val="Quote"/>
    <w:basedOn w:val="Normale"/>
    <w:next w:val="Normale"/>
    <w:link w:val="CitazioneCarattere"/>
    <w:autoRedefine/>
    <w:uiPriority w:val="1"/>
    <w:unhideWhenUsed/>
    <w:qFormat/>
    <w:rsid w:val="00AE0B29"/>
    <w:pPr>
      <w:spacing w:before="240" w:after="240" w:line="288" w:lineRule="auto"/>
    </w:pPr>
    <w:rPr>
      <w:i/>
      <w:iCs/>
      <w:color w:val="7F1D09" w:themeColor="accent1" w:themeShade="80"/>
      <w:kern w:val="20"/>
      <w:sz w:val="24"/>
    </w:rPr>
  </w:style>
  <w:style w:type="character" w:customStyle="1" w:styleId="CitazioneCarattere">
    <w:name w:val="Citazione Carattere"/>
    <w:basedOn w:val="Carpredefinitoparagrafo"/>
    <w:link w:val="Citazione"/>
    <w:uiPriority w:val="1"/>
    <w:rsid w:val="00AE0B29"/>
    <w:rPr>
      <w:i/>
      <w:iCs/>
      <w:color w:val="7F1D09" w:themeColor="accent1" w:themeShade="80"/>
      <w:kern w:val="20"/>
      <w:sz w:val="24"/>
    </w:rPr>
  </w:style>
  <w:style w:type="paragraph" w:styleId="Firma">
    <w:name w:val="Signature"/>
    <w:basedOn w:val="Normale"/>
    <w:link w:val="FirmaCarattere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FirmaCarattere">
    <w:name w:val="Firma Carattere"/>
    <w:basedOn w:val="Carpredefinitoparagrafo"/>
    <w:link w:val="Firma"/>
    <w:uiPriority w:val="9"/>
    <w:rPr>
      <w:color w:val="595959" w:themeColor="text1" w:themeTint="A6"/>
      <w:kern w:val="20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</w:style>
  <w:style w:type="paragraph" w:styleId="Puntoelenco">
    <w:name w:val="List Bullet"/>
    <w:basedOn w:val="Normale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Numeroelenco">
    <w:name w:val="List Number"/>
    <w:basedOn w:val="Normale"/>
    <w:uiPriority w:val="1"/>
    <w:unhideWhenUsed/>
    <w:qFormat/>
    <w:pPr>
      <w:numPr>
        <w:numId w:val="5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Numeroelenco2">
    <w:name w:val="List Number 2"/>
    <w:basedOn w:val="Normale"/>
    <w:uiPriority w:val="1"/>
    <w:unhideWhenUsed/>
    <w:qFormat/>
    <w:pPr>
      <w:numPr>
        <w:ilvl w:val="1"/>
        <w:numId w:val="5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Numeroelenco3">
    <w:name w:val="List Number 3"/>
    <w:basedOn w:val="Normale"/>
    <w:uiPriority w:val="18"/>
    <w:unhideWhenUsed/>
    <w:pPr>
      <w:numPr>
        <w:ilvl w:val="2"/>
        <w:numId w:val="5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Numeroelenco4">
    <w:name w:val="List Number 4"/>
    <w:basedOn w:val="Normale"/>
    <w:uiPriority w:val="18"/>
    <w:unhideWhenUsed/>
    <w:pPr>
      <w:numPr>
        <w:ilvl w:val="3"/>
        <w:numId w:val="5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Numeroelenco5">
    <w:name w:val="List Number 5"/>
    <w:basedOn w:val="Normale"/>
    <w:uiPriority w:val="18"/>
    <w:unhideWhenUsed/>
    <w:pPr>
      <w:numPr>
        <w:ilvl w:val="4"/>
        <w:numId w:val="5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Pr>
      <w:b/>
      <w:bCs/>
    </w:rPr>
  </w:style>
  <w:style w:type="table" w:styleId="Sfondochiaro">
    <w:name w:val="Light Shading"/>
    <w:basedOn w:val="Tabellanorma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etestotabella">
    <w:name w:val="Decimale testo tabella"/>
    <w:basedOn w:val="Normale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stotabella">
    <w:name w:val="Testo tabella"/>
    <w:basedOn w:val="Normale"/>
    <w:uiPriority w:val="1"/>
    <w:qFormat/>
    <w:pPr>
      <w:spacing w:before="60" w:after="60" w:line="240" w:lineRule="auto"/>
    </w:pPr>
  </w:style>
  <w:style w:type="paragraph" w:customStyle="1" w:styleId="Organizzazione">
    <w:name w:val="Organizzazione"/>
    <w:basedOn w:val="Normale"/>
    <w:autoRedefine/>
    <w:uiPriority w:val="2"/>
    <w:qFormat/>
    <w:rsid w:val="00703443"/>
    <w:pPr>
      <w:spacing w:after="60" w:line="240" w:lineRule="auto"/>
      <w:ind w:left="29" w:right="29"/>
    </w:pPr>
    <w:rPr>
      <w:b/>
      <w:bCs/>
      <w:color w:val="BF2B0E" w:themeColor="accent1" w:themeShade="BF"/>
      <w:sz w:val="36"/>
    </w:rPr>
  </w:style>
  <w:style w:type="paragraph" w:styleId="Paragrafoelenco">
    <w:name w:val="List Paragraph"/>
    <w:basedOn w:val="Normale"/>
    <w:uiPriority w:val="34"/>
    <w:qFormat/>
    <w:rsid w:val="00102EA7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1"/>
    <w:rsid w:val="0091702D"/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5C7D7B"/>
    <w:pPr>
      <w:spacing w:after="100"/>
      <w:ind w:left="200"/>
    </w:pPr>
  </w:style>
  <w:style w:type="paragraph" w:styleId="Sommario3">
    <w:name w:val="toc 3"/>
    <w:basedOn w:val="Normale"/>
    <w:next w:val="Normale"/>
    <w:autoRedefine/>
    <w:uiPriority w:val="39"/>
    <w:unhideWhenUsed/>
    <w:rsid w:val="005C7D7B"/>
    <w:pPr>
      <w:spacing w:after="100"/>
      <w:ind w:left="400"/>
    </w:pPr>
  </w:style>
  <w:style w:type="character" w:styleId="Riferimentodelicato">
    <w:name w:val="Subtle Reference"/>
    <w:basedOn w:val="Carpredefinitoparagrafo"/>
    <w:uiPriority w:val="31"/>
    <w:qFormat/>
    <w:rsid w:val="00787C10"/>
    <w:rPr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qFormat/>
    <w:rsid w:val="00AE0B29"/>
    <w:rPr>
      <w:b/>
      <w:bCs/>
      <w:smallCaps/>
      <w:color w:val="BF2B0E" w:themeColor="accent1" w:themeShade="BF"/>
      <w:spacing w:val="5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6B45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F6B45"/>
    <w:rPr>
      <w:color w:val="919191" w:themeColor="followed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E0B29"/>
    <w:rPr>
      <w:rFonts w:asciiTheme="majorHAnsi" w:eastAsiaTheme="majorEastAsia" w:hAnsiTheme="majorHAnsi" w:cstheme="majorBidi"/>
      <w:i/>
      <w:iCs/>
      <w:color w:val="BF2B0E" w:themeColor="accent1" w:themeShade="BF"/>
    </w:rPr>
  </w:style>
  <w:style w:type="character" w:styleId="Enfasiintensa">
    <w:name w:val="Intense Emphasis"/>
    <w:basedOn w:val="Carpredefinitoparagrafo"/>
    <w:uiPriority w:val="21"/>
    <w:qFormat/>
    <w:rsid w:val="00AE0B29"/>
    <w:rPr>
      <w:i/>
      <w:iCs/>
      <w:color w:val="BF2B0E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autoRedefine/>
    <w:uiPriority w:val="30"/>
    <w:qFormat/>
    <w:rsid w:val="00AE0B29"/>
    <w:pPr>
      <w:pBdr>
        <w:top w:val="single" w:sz="4" w:space="10" w:color="EF4623" w:themeColor="accent1"/>
        <w:bottom w:val="single" w:sz="4" w:space="10" w:color="EF4623" w:themeColor="accent1"/>
      </w:pBdr>
      <w:spacing w:before="360" w:after="360"/>
      <w:ind w:left="864" w:right="864"/>
      <w:jc w:val="center"/>
    </w:pPr>
    <w:rPr>
      <w:i/>
      <w:iCs/>
      <w:color w:val="BF2B0E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0B29"/>
    <w:rPr>
      <w:i/>
      <w:iCs/>
      <w:color w:val="BF2B0E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903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6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4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6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79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07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68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43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10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12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8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48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62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72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8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57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1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33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8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19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6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87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81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40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25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06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61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1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5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76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90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21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78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4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56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41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8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36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16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6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16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00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3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7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498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8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5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04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11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09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4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51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3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2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8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0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6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34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47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5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690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7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48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48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04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01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51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62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47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76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83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26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6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21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89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88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1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8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13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75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412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1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1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3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63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57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61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81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3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86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63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46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97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8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20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22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55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780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28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01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56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42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2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48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2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85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45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4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93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71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45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64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97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20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5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11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1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0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7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75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8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69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69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3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1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8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6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65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99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09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6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7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92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35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40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76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90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89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88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37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78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3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894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59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4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1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28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7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43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63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61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8" Type="http://schemas.openxmlformats.org/officeDocument/2006/relationships/footnotes" Target="footnotes.xml"/><Relationship Id="rId51" Type="http://schemas.openxmlformats.org/officeDocument/2006/relationships/image" Target="media/image40.png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l\AppData\Roaming\Microsoft\Templates\Relazione%20annuale%20(struttura%20Rosso%20e%20ner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F318CD2C0F4C2D8EA89883418D3ED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A3452B6-B9A6-4CE5-8E3F-82FC687A485D}"/>
      </w:docPartPr>
      <w:docPartBody>
        <w:p w:rsidR="008A4411" w:rsidRDefault="008A4411">
          <w:pPr>
            <w:pStyle w:val="7DF318CD2C0F4C2D8EA89883418D3ED5"/>
          </w:pPr>
          <w:r w:rsidRPr="00E62200">
            <w:t>[</w:t>
          </w:r>
          <w:r w:rsidRPr="00BA0A50">
            <w:t>Telefono</w:t>
          </w:r>
          <w:r w:rsidRPr="00E62200">
            <w:t>]</w:t>
          </w:r>
        </w:p>
      </w:docPartBody>
    </w:docPart>
    <w:docPart>
      <w:docPartPr>
        <w:name w:val="6DF63631DD054BCE9787474B2738BC5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2226164-C7A0-4D9D-A373-39A137701F0F}"/>
      </w:docPartPr>
      <w:docPartBody>
        <w:p w:rsidR="008A4411" w:rsidRDefault="008A4411">
          <w:pPr>
            <w:pStyle w:val="6DF63631DD054BCE9787474B2738BC5C"/>
          </w:pPr>
          <w:r w:rsidRPr="00E62200">
            <w:t>[Fax]</w:t>
          </w:r>
        </w:p>
      </w:docPartBody>
    </w:docPart>
    <w:docPart>
      <w:docPartPr>
        <w:name w:val="D84FBE49B09E4D8B9140A2DA4C982EC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42E2227-E194-4204-9306-57C5A4BF3AF5}"/>
      </w:docPartPr>
      <w:docPartBody>
        <w:p w:rsidR="008A4411" w:rsidRDefault="008A4411">
          <w:pPr>
            <w:pStyle w:val="D84FBE49B09E4D8B9140A2DA4C982ECB"/>
          </w:pPr>
          <w:r w:rsidRPr="00E62200">
            <w:rPr>
              <w:rStyle w:val="Enfasigrassetto"/>
            </w:rPr>
            <w:t>[Società]</w:t>
          </w:r>
        </w:p>
      </w:docPartBody>
    </w:docPart>
    <w:docPart>
      <w:docPartPr>
        <w:name w:val="AFF079E8B3134D94BDB81432687CBF6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B56F78B-ED7B-488C-862A-8D021E91AA49}"/>
      </w:docPartPr>
      <w:docPartBody>
        <w:p w:rsidR="008A4411" w:rsidRDefault="008A4411">
          <w:pPr>
            <w:pStyle w:val="AFF079E8B3134D94BDB81432687CBF6C"/>
          </w:pPr>
          <w:r w:rsidRPr="00E62200">
            <w:t>[Indirizzo, Città, CAP]</w:t>
          </w:r>
        </w:p>
      </w:docPartBody>
    </w:docPart>
    <w:docPart>
      <w:docPartPr>
        <w:name w:val="97BD07589B944A93801D38A12933BF5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110473B-0E59-45DF-8304-051D6AA54C3D}"/>
      </w:docPartPr>
      <w:docPartBody>
        <w:p w:rsidR="008A4411" w:rsidRDefault="008A4411">
          <w:pPr>
            <w:pStyle w:val="97BD07589B944A93801D38A12933BF57"/>
          </w:pPr>
          <w:r w:rsidRPr="00E62200">
            <w:t>[Sito Web]</w:t>
          </w:r>
        </w:p>
      </w:docPartBody>
    </w:docPart>
    <w:docPart>
      <w:docPartPr>
        <w:name w:val="2191BA995F9E4683AA535D768EB2519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68F9DFD-F8AD-4D20-A2C8-ED4B29BE1C86}"/>
      </w:docPartPr>
      <w:docPartBody>
        <w:p w:rsidR="008A4411" w:rsidRDefault="008A4411">
          <w:pPr>
            <w:pStyle w:val="2191BA995F9E4683AA535D768EB25192"/>
          </w:pPr>
          <w:r>
            <w:t>Relazione annuale</w:t>
          </w:r>
        </w:p>
      </w:docPartBody>
    </w:docPart>
    <w:docPart>
      <w:docPartPr>
        <w:name w:val="922C79C588AF49B4B046BB6CFF0743C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6F5ED77-9020-4961-8120-6A8348CA55EB}"/>
      </w:docPartPr>
      <w:docPartBody>
        <w:p w:rsidR="008A4411" w:rsidRDefault="008A4411">
          <w:pPr>
            <w:pStyle w:val="922C79C588AF49B4B046BB6CFF0743CD"/>
          </w:pPr>
          <w:r>
            <w:t>[Inserire una citazione di uno dei responsabili dell'azienda o un breve riepilogo del contenuto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Puntoelenco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411"/>
    <w:rsid w:val="00012E81"/>
    <w:rsid w:val="0002025D"/>
    <w:rsid w:val="00432F46"/>
    <w:rsid w:val="008A4411"/>
    <w:rsid w:val="00977991"/>
    <w:rsid w:val="00AD7DA2"/>
    <w:rsid w:val="00C3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E95696B7561B4148A157A9C4A5412D9C">
    <w:name w:val="E95696B7561B4148A157A9C4A5412D9C"/>
  </w:style>
  <w:style w:type="paragraph" w:customStyle="1" w:styleId="F5AC39B4801C4454BE9B56A6689EF72F">
    <w:name w:val="F5AC39B4801C4454BE9B56A6689EF72F"/>
  </w:style>
  <w:style w:type="paragraph" w:customStyle="1" w:styleId="DEB27EDF5F52451EA6E824AC844F9753">
    <w:name w:val="DEB27EDF5F52451EA6E824AC844F9753"/>
  </w:style>
  <w:style w:type="paragraph" w:customStyle="1" w:styleId="AC86F11E0C194CF5962753DC968EFC93">
    <w:name w:val="AC86F11E0C194CF5962753DC968EFC93"/>
  </w:style>
  <w:style w:type="paragraph" w:customStyle="1" w:styleId="68F099519B1C45E2AD29BCD80E53484C">
    <w:name w:val="68F099519B1C45E2AD29BCD80E53484C"/>
  </w:style>
  <w:style w:type="paragraph" w:customStyle="1" w:styleId="11B36F39FE7046899349BBDCB2192BF6">
    <w:name w:val="11B36F39FE7046899349BBDCB2192BF6"/>
  </w:style>
  <w:style w:type="paragraph" w:customStyle="1" w:styleId="9BD73DE4413A415783F39E3F7AD604DC">
    <w:name w:val="9BD73DE4413A415783F39E3F7AD604DC"/>
  </w:style>
  <w:style w:type="paragraph" w:styleId="Puntoelenco">
    <w:name w:val="List Bullet"/>
    <w:basedOn w:val="Normale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7F9CBFF18C54D7F86F6B89E3A1F558C">
    <w:name w:val="77F9CBFF18C54D7F86F6B89E3A1F558C"/>
  </w:style>
  <w:style w:type="paragraph" w:customStyle="1" w:styleId="78C0900FA20B49AF9C99D2405231A869">
    <w:name w:val="78C0900FA20B49AF9C99D2405231A869"/>
  </w:style>
  <w:style w:type="paragraph" w:customStyle="1" w:styleId="C6B4BB7C8C8F4473A14F49170BA6A288">
    <w:name w:val="C6B4BB7C8C8F4473A14F49170BA6A288"/>
  </w:style>
  <w:style w:type="paragraph" w:customStyle="1" w:styleId="0B905348776E4DBB9F1D63D25B820930">
    <w:name w:val="0B905348776E4DBB9F1D63D25B820930"/>
  </w:style>
  <w:style w:type="paragraph" w:customStyle="1" w:styleId="75913809957D434EBCCA01252D1645C9">
    <w:name w:val="75913809957D434EBCCA01252D1645C9"/>
  </w:style>
  <w:style w:type="paragraph" w:customStyle="1" w:styleId="14F4A4F1037341B28002131B6E3EAFC2">
    <w:name w:val="14F4A4F1037341B28002131B6E3EAFC2"/>
  </w:style>
  <w:style w:type="paragraph" w:customStyle="1" w:styleId="1313B774440A4D2086D4E358A15C0DA2">
    <w:name w:val="1313B774440A4D2086D4E358A15C0DA2"/>
  </w:style>
  <w:style w:type="paragraph" w:customStyle="1" w:styleId="47EC0486E2BD4BD1B1E3CD600E87B603">
    <w:name w:val="47EC0486E2BD4BD1B1E3CD600E87B603"/>
  </w:style>
  <w:style w:type="character" w:styleId="Enfasigrassetto">
    <w:name w:val="Strong"/>
    <w:basedOn w:val="Carpredefinitoparagrafo"/>
    <w:uiPriority w:val="10"/>
    <w:qFormat/>
    <w:rPr>
      <w:b/>
      <w:bCs/>
    </w:rPr>
  </w:style>
  <w:style w:type="paragraph" w:customStyle="1" w:styleId="E8EAC1E8AB314A43ACDFABAE13530B24">
    <w:name w:val="E8EAC1E8AB314A43ACDFABAE13530B24"/>
  </w:style>
  <w:style w:type="paragraph" w:customStyle="1" w:styleId="30004E662CEF4FC3BD2643F4556883FC">
    <w:name w:val="30004E662CEF4FC3BD2643F4556883FC"/>
  </w:style>
  <w:style w:type="paragraph" w:customStyle="1" w:styleId="7DF318CD2C0F4C2D8EA89883418D3ED5">
    <w:name w:val="7DF318CD2C0F4C2D8EA89883418D3ED5"/>
  </w:style>
  <w:style w:type="paragraph" w:customStyle="1" w:styleId="6DF63631DD054BCE9787474B2738BC5C">
    <w:name w:val="6DF63631DD054BCE9787474B2738BC5C"/>
  </w:style>
  <w:style w:type="paragraph" w:customStyle="1" w:styleId="5BD42DCB481B44F3AB81DF7A185FECA8">
    <w:name w:val="5BD42DCB481B44F3AB81DF7A185FECA8"/>
  </w:style>
  <w:style w:type="paragraph" w:customStyle="1" w:styleId="D84FBE49B09E4D8B9140A2DA4C982ECB">
    <w:name w:val="D84FBE49B09E4D8B9140A2DA4C982ECB"/>
  </w:style>
  <w:style w:type="paragraph" w:customStyle="1" w:styleId="AFF079E8B3134D94BDB81432687CBF6C">
    <w:name w:val="AFF079E8B3134D94BDB81432687CBF6C"/>
  </w:style>
  <w:style w:type="paragraph" w:customStyle="1" w:styleId="97BD07589B944A93801D38A12933BF57">
    <w:name w:val="97BD07589B944A93801D38A12933BF57"/>
  </w:style>
  <w:style w:type="paragraph" w:customStyle="1" w:styleId="2191BA995F9E4683AA535D768EB25192">
    <w:name w:val="2191BA995F9E4683AA535D768EB25192"/>
  </w:style>
  <w:style w:type="paragraph" w:customStyle="1" w:styleId="F7929E0EF7DA4F1898DD63F2AE67644C">
    <w:name w:val="F7929E0EF7DA4F1898DD63F2AE67644C"/>
  </w:style>
  <w:style w:type="paragraph" w:customStyle="1" w:styleId="922C79C588AF49B4B046BB6CFF0743CD">
    <w:name w:val="922C79C588AF49B4B046BB6CFF0743CD"/>
  </w:style>
  <w:style w:type="paragraph" w:customStyle="1" w:styleId="FE68E08B21264B3E964209FC9329CE8A">
    <w:name w:val="FE68E08B21264B3E964209FC9329CE8A"/>
    <w:rsid w:val="008A4411"/>
  </w:style>
  <w:style w:type="paragraph" w:customStyle="1" w:styleId="F619FE2BA75F4557B84935AE31EADF93">
    <w:name w:val="F619FE2BA75F4557B84935AE31EADF93"/>
    <w:rsid w:val="008A4411"/>
  </w:style>
  <w:style w:type="paragraph" w:customStyle="1" w:styleId="259D8142A87C4520B818E73827E0581A">
    <w:name w:val="259D8142A87C4520B818E73827E0581A"/>
    <w:rsid w:val="008A4411"/>
  </w:style>
  <w:style w:type="paragraph" w:customStyle="1" w:styleId="E7AC45AE11764790B3519939728C8244">
    <w:name w:val="E7AC45AE11764790B3519939728C8244"/>
    <w:rsid w:val="009779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2017-10-01T00:00:00</PublishDate>
  <Abstract> Manuale per il venditore.</Abstract>
  <CompanyAddress>Via Cantonale 28
6805 Mezzovico</CompanyAddress>
  <CompanyPhone>+41 91 933 05 00</CompanyPhone>
  <CompanyFax>+41 91 933 05 15</CompanyFax>
  <CompanyEmail>info@5stelle.ch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756244-103D-49F2-9AD9-3D99245077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B6294B-CC24-42BD-B863-5AA31EEFC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annuale (struttura Rosso e nero)</Template>
  <TotalTime>4474</TotalTime>
  <Pages>38</Pages>
  <Words>3749</Words>
  <Characters>21374</Characters>
  <Application>Microsoft Office Word</Application>
  <DocSecurity>0</DocSecurity>
  <Lines>178</Lines>
  <Paragraphs>50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Tutorial</vt:lpstr>
      <vt:lpstr/>
      <vt:lpstr/>
    </vt:vector>
  </TitlesOfParts>
  <Manager>Anna Guarneri</Manager>
  <Company>5Stelle SA</Company>
  <LinksUpToDate>false</LinksUpToDate>
  <CharactersWithSpaces>25073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creator>NS Net Source Sagl</dc:creator>
  <cp:keywords/>
  <cp:lastModifiedBy>NS Net Source Sagl</cp:lastModifiedBy>
  <cp:revision>27</cp:revision>
  <cp:lastPrinted>2017-12-20T10:45:00Z</cp:lastPrinted>
  <dcterms:created xsi:type="dcterms:W3CDTF">2017-10-05T09:03:00Z</dcterms:created>
  <dcterms:modified xsi:type="dcterms:W3CDTF">2017-12-20T11:23:00Z</dcterms:modified>
  <cp:category>Qualità</cp:category>
  <cp:contentStatus>www.5stelle.ch</cp:contentStatus>
  <cp:version/>
</cp:coreProperties>
</file>